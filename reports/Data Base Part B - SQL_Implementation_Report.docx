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single" w:sz="8" w:space="0" w:color="C0504D"/>
          <w:insideV w:val="single" w:sz="8" w:space="0" w:color="C0504D"/>
        </w:tblBorders>
        <w:tblLook w:val="0400" w:firstRow="0" w:lastRow="0" w:firstColumn="0" w:lastColumn="0" w:noHBand="0" w:noVBand="1"/>
      </w:tblPr>
      <w:tblGrid>
        <w:gridCol w:w="1362"/>
        <w:gridCol w:w="1686"/>
        <w:gridCol w:w="3071"/>
        <w:gridCol w:w="968"/>
        <w:gridCol w:w="2248"/>
      </w:tblGrid>
      <w:tr w:rsidR="003017DE" w:rsidRPr="00E546C7" w14:paraId="652263D0" w14:textId="77777777" w:rsidTr="00FC4960">
        <w:tc>
          <w:tcPr>
            <w:tcW w:w="1377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14:paraId="6A9E586A" w14:textId="77777777" w:rsidR="003017DE" w:rsidRPr="00E546C7" w:rsidRDefault="003017DE" w:rsidP="00FC4960">
            <w:pPr>
              <w:spacing w:after="0" w:line="240" w:lineRule="auto"/>
              <w:jc w:val="center"/>
              <w:rPr>
                <w:rFonts w:ascii="Tahoma" w:hAnsi="Tahoma"/>
                <w:rtl/>
              </w:rPr>
            </w:pPr>
            <w:r w:rsidRPr="00E546C7">
              <w:rPr>
                <w:rFonts w:ascii="Tahoma" w:hAnsi="Tahoma"/>
                <w:rtl/>
              </w:rPr>
              <w:t>מס' קבוצה</w:t>
            </w:r>
          </w:p>
        </w:tc>
        <w:tc>
          <w:tcPr>
            <w:tcW w:w="5811" w:type="dxa"/>
            <w:gridSpan w:val="3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14:paraId="57B2CE59" w14:textId="77777777" w:rsidR="003017DE" w:rsidRPr="00E546C7" w:rsidRDefault="003017DE" w:rsidP="00FC4960">
            <w:pPr>
              <w:spacing w:after="0" w:line="240" w:lineRule="auto"/>
              <w:jc w:val="center"/>
              <w:rPr>
                <w:rFonts w:ascii="Tahoma" w:hAnsi="Tahoma"/>
                <w:rtl/>
              </w:rPr>
            </w:pPr>
            <w:r w:rsidRPr="00E546C7">
              <w:rPr>
                <w:rFonts w:ascii="Tahoma" w:hAnsi="Tahoma"/>
                <w:rtl/>
              </w:rPr>
              <w:t>אתר</w:t>
            </w:r>
          </w:p>
        </w:tc>
        <w:tc>
          <w:tcPr>
            <w:tcW w:w="227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14:paraId="01A2FF22" w14:textId="77777777" w:rsidR="003017DE" w:rsidRPr="00E546C7" w:rsidRDefault="003017DE" w:rsidP="00FC4960">
            <w:pPr>
              <w:spacing w:after="0" w:line="240" w:lineRule="auto"/>
              <w:jc w:val="center"/>
              <w:rPr>
                <w:rFonts w:ascii="Tahoma" w:hAnsi="Tahoma"/>
                <w:rtl/>
              </w:rPr>
            </w:pPr>
            <w:r w:rsidRPr="00E546C7">
              <w:rPr>
                <w:rFonts w:ascii="Tahoma" w:hAnsi="Tahoma"/>
                <w:rtl/>
              </w:rPr>
              <w:t>תאריך הגשה</w:t>
            </w:r>
          </w:p>
        </w:tc>
      </w:tr>
      <w:tr w:rsidR="003017DE" w:rsidRPr="00E546C7" w14:paraId="4A4493AD" w14:textId="77777777" w:rsidTr="00FC4960">
        <w:tc>
          <w:tcPr>
            <w:tcW w:w="1377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735BFFB2" w14:textId="46BEC277" w:rsidR="003017DE" w:rsidRPr="00E546C7" w:rsidRDefault="00205C56" w:rsidP="00FC4960">
            <w:pPr>
              <w:spacing w:after="0" w:line="240" w:lineRule="auto"/>
              <w:jc w:val="center"/>
              <w:rPr>
                <w:rFonts w:ascii="Tahoma" w:hAnsi="Tahoma"/>
                <w:rtl/>
              </w:rPr>
            </w:pPr>
            <w:r>
              <w:rPr>
                <w:rFonts w:ascii="Tahoma" w:hAnsi="Tahoma"/>
              </w:rPr>
              <w:t>17</w:t>
            </w:r>
          </w:p>
        </w:tc>
        <w:tc>
          <w:tcPr>
            <w:tcW w:w="5811" w:type="dxa"/>
            <w:gridSpan w:val="3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2B6D52DD" w14:textId="36BB156B" w:rsidR="003017DE" w:rsidRPr="00E546C7" w:rsidRDefault="00E2519F" w:rsidP="00FC4960">
            <w:pPr>
              <w:bidi w:val="0"/>
              <w:spacing w:after="0" w:line="240" w:lineRule="auto"/>
              <w:jc w:val="center"/>
              <w:rPr>
                <w:rFonts w:ascii="Tahoma" w:hAnsi="Tahoma"/>
              </w:rPr>
            </w:pPr>
            <w:hyperlink r:id="rId11" w:history="1">
              <w:r w:rsidRPr="00E2519F">
                <w:rPr>
                  <w:rStyle w:val="Hyperlink"/>
                </w:rPr>
                <w:t>https://rustysurfboards.com/</w:t>
              </w:r>
            </w:hyperlink>
            <w:r>
              <w:rPr>
                <w:rFonts w:ascii="Tahoma" w:hAnsi="Tahoma"/>
              </w:rPr>
              <w:t xml:space="preserve"> </w:t>
            </w:r>
          </w:p>
        </w:tc>
        <w:tc>
          <w:tcPr>
            <w:tcW w:w="227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1C10C43A" w14:textId="5053D9F6" w:rsidR="003017DE" w:rsidRPr="00E546C7" w:rsidRDefault="007E1316" w:rsidP="00FC4960">
            <w:pPr>
              <w:spacing w:after="0" w:line="240" w:lineRule="auto"/>
              <w:jc w:val="center"/>
              <w:rPr>
                <w:rFonts w:ascii="Tahoma" w:hAnsi="Tahoma"/>
                <w:rtl/>
              </w:rPr>
            </w:pPr>
            <w:r>
              <w:rPr>
                <w:rFonts w:ascii="Tahoma" w:hAnsi="Tahoma"/>
              </w:rPr>
              <w:t>12</w:t>
            </w:r>
            <w:r w:rsidR="003017DE" w:rsidRPr="00E546C7">
              <w:rPr>
                <w:rFonts w:ascii="Tahoma" w:hAnsi="Tahoma"/>
              </w:rPr>
              <w:t>/</w:t>
            </w:r>
            <w:r>
              <w:rPr>
                <w:rFonts w:ascii="Tahoma" w:hAnsi="Tahoma"/>
              </w:rPr>
              <w:t>12</w:t>
            </w:r>
            <w:r w:rsidR="003017DE" w:rsidRPr="00E546C7">
              <w:rPr>
                <w:rFonts w:ascii="Tahoma" w:hAnsi="Tahoma"/>
              </w:rPr>
              <w:t>/</w:t>
            </w:r>
            <w:r>
              <w:rPr>
                <w:rFonts w:ascii="Tahoma" w:hAnsi="Tahoma"/>
              </w:rPr>
              <w:t>2021</w:t>
            </w:r>
          </w:p>
        </w:tc>
      </w:tr>
      <w:tr w:rsidR="003017DE" w:rsidRPr="00E546C7" w14:paraId="56E2CBE7" w14:textId="77777777" w:rsidTr="00FC4960">
        <w:tc>
          <w:tcPr>
            <w:tcW w:w="9463" w:type="dxa"/>
            <w:gridSpan w:val="5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14:paraId="43E22CF0" w14:textId="152E471A" w:rsidR="003017DE" w:rsidRPr="00E546C7" w:rsidRDefault="003017DE" w:rsidP="00FC4960">
            <w:pPr>
              <w:spacing w:after="0" w:line="240" w:lineRule="auto"/>
              <w:jc w:val="center"/>
              <w:rPr>
                <w:rFonts w:ascii="Tahoma" w:hAnsi="Tahoma"/>
                <w:rtl/>
              </w:rPr>
            </w:pPr>
            <w:r w:rsidRPr="00E546C7">
              <w:rPr>
                <w:rFonts w:ascii="Tahoma" w:hAnsi="Tahoma"/>
                <w:rtl/>
              </w:rPr>
              <w:t xml:space="preserve">חברי הצוות </w:t>
            </w:r>
            <w:r w:rsidR="00B22226" w:rsidRPr="00E546C7">
              <w:rPr>
                <w:rFonts w:ascii="Tahoma" w:hAnsi="Tahoma"/>
                <w:rtl/>
              </w:rPr>
              <w:t>– מספרי ת.ז</w:t>
            </w:r>
          </w:p>
        </w:tc>
      </w:tr>
      <w:tr w:rsidR="003017DE" w:rsidRPr="00E546C7" w14:paraId="34650622" w14:textId="77777777" w:rsidTr="00FC4960">
        <w:tc>
          <w:tcPr>
            <w:tcW w:w="3084" w:type="dxa"/>
            <w:gridSpan w:val="2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245E7E03" w14:textId="22B20AB5" w:rsidR="003017DE" w:rsidRPr="00E546C7" w:rsidRDefault="003017DE" w:rsidP="00FC4960">
            <w:pPr>
              <w:tabs>
                <w:tab w:val="right" w:pos="2686"/>
              </w:tabs>
              <w:spacing w:after="0" w:line="240" w:lineRule="auto"/>
              <w:rPr>
                <w:rFonts w:ascii="Tahoma" w:hAnsi="Tahoma"/>
                <w:rtl/>
              </w:rPr>
            </w:pPr>
          </w:p>
        </w:tc>
        <w:tc>
          <w:tcPr>
            <w:tcW w:w="3118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38EEE3E1" w14:textId="26604E8F" w:rsidR="003017DE" w:rsidRPr="00E546C7" w:rsidRDefault="003017DE" w:rsidP="00FC4960">
            <w:pPr>
              <w:tabs>
                <w:tab w:val="right" w:pos="2686"/>
              </w:tabs>
              <w:spacing w:after="0" w:line="240" w:lineRule="auto"/>
              <w:jc w:val="left"/>
              <w:rPr>
                <w:rFonts w:ascii="Tahoma" w:hAnsi="Tahoma"/>
                <w:rtl/>
              </w:rPr>
            </w:pPr>
          </w:p>
        </w:tc>
        <w:tc>
          <w:tcPr>
            <w:tcW w:w="3261" w:type="dxa"/>
            <w:gridSpan w:val="2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50FA7B9D" w14:textId="068CA233" w:rsidR="003017DE" w:rsidRPr="00E546C7" w:rsidRDefault="003017DE" w:rsidP="00FC4960">
            <w:pPr>
              <w:tabs>
                <w:tab w:val="right" w:pos="2686"/>
              </w:tabs>
              <w:spacing w:after="0" w:line="240" w:lineRule="auto"/>
              <w:jc w:val="left"/>
              <w:rPr>
                <w:rFonts w:ascii="Tahoma" w:hAnsi="Tahoma"/>
                <w:rtl/>
              </w:rPr>
            </w:pPr>
          </w:p>
        </w:tc>
      </w:tr>
    </w:tbl>
    <w:p w14:paraId="22A926DC" w14:textId="77777777" w:rsidR="003017DE" w:rsidRPr="00E546C7" w:rsidRDefault="003017DE" w:rsidP="003017DE">
      <w:pPr>
        <w:pStyle w:val="Heading2"/>
        <w:spacing w:before="0" w:after="60"/>
        <w:jc w:val="center"/>
        <w:rPr>
          <w:rFonts w:ascii="Tahoma" w:hAnsi="Tahoma" w:cs="Tahoma"/>
          <w:sz w:val="28"/>
          <w:szCs w:val="28"/>
          <w:rtl/>
        </w:rPr>
      </w:pPr>
    </w:p>
    <w:p w14:paraId="0A10C7F4" w14:textId="340C60D0" w:rsidR="00D305B4" w:rsidRPr="009755C4" w:rsidRDefault="003017DE" w:rsidP="009755C4">
      <w:pPr>
        <w:pStyle w:val="Heading2"/>
        <w:spacing w:before="0" w:after="60"/>
        <w:jc w:val="center"/>
        <w:rPr>
          <w:rFonts w:ascii="Tahoma" w:hAnsi="Tahoma" w:cs="Tahoma"/>
          <w:sz w:val="28"/>
          <w:szCs w:val="28"/>
          <w:rtl/>
        </w:rPr>
      </w:pPr>
      <w:r w:rsidRPr="00E546C7">
        <w:rPr>
          <w:rFonts w:ascii="Tahoma" w:hAnsi="Tahoma" w:cs="Tahoma"/>
          <w:sz w:val="28"/>
          <w:szCs w:val="28"/>
          <w:rtl/>
        </w:rPr>
        <w:t>פרויקט בסיסי נתונים</w:t>
      </w:r>
      <w:r w:rsidR="00E2519F">
        <w:rPr>
          <w:rFonts w:ascii="Tahoma" w:hAnsi="Tahoma" w:cs="Tahoma" w:hint="cs"/>
          <w:sz w:val="28"/>
          <w:szCs w:val="28"/>
          <w:rtl/>
        </w:rPr>
        <w:t xml:space="preserve"> </w:t>
      </w:r>
      <w:r w:rsidR="00E2519F">
        <w:rPr>
          <w:rFonts w:ascii="Tahoma" w:hAnsi="Tahoma" w:cs="Tahoma"/>
          <w:sz w:val="28"/>
          <w:szCs w:val="28"/>
          <w:rtl/>
        </w:rPr>
        <w:t>–</w:t>
      </w:r>
      <w:r w:rsidR="00E2519F">
        <w:rPr>
          <w:rFonts w:ascii="Tahoma" w:hAnsi="Tahoma" w:cs="Tahoma" w:hint="cs"/>
          <w:sz w:val="28"/>
          <w:szCs w:val="28"/>
          <w:rtl/>
        </w:rPr>
        <w:t xml:space="preserve"> חלק ב'</w:t>
      </w:r>
    </w:p>
    <w:p w14:paraId="6E1F60B2" w14:textId="13318217" w:rsidR="00C9264D" w:rsidRPr="00C9264D" w:rsidRDefault="00C9264D" w:rsidP="00C9264D">
      <w:pPr>
        <w:rPr>
          <w:rtl/>
        </w:rPr>
      </w:pPr>
      <w:r>
        <w:rPr>
          <w:rFonts w:hint="cs"/>
          <w:rtl/>
        </w:rPr>
        <w:t>התרשים בהגשה הקודמת:</w:t>
      </w:r>
    </w:p>
    <w:p w14:paraId="3398DBF9" w14:textId="77777777" w:rsidR="00C9264D" w:rsidRPr="009D6ED8" w:rsidRDefault="00C9264D" w:rsidP="00C9264D">
      <w:pPr>
        <w:bidi w:val="0"/>
        <w:spacing w:after="0" w:line="240" w:lineRule="auto"/>
        <w:jc w:val="right"/>
        <w:rPr>
          <w:rFonts w:ascii="Tahoma" w:hAnsi="Tahoma"/>
          <w:rtl/>
        </w:rPr>
      </w:pPr>
      <w:r w:rsidRPr="009D6ED8">
        <w:rPr>
          <w:rFonts w:ascii="Tahoma" w:hAnsi="Tahoma"/>
          <w:noProof/>
        </w:rPr>
        <w:drawing>
          <wp:inline distT="0" distB="0" distL="0" distR="0" wp14:anchorId="0417233B" wp14:editId="06AF4C54">
            <wp:extent cx="5648325" cy="5108679"/>
            <wp:effectExtent l="0" t="0" r="0" b="0"/>
            <wp:docPr id="13" name="Picture 1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, schematic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6957" cy="5134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BA1D9" w14:textId="77777777" w:rsidR="00C9264D" w:rsidRPr="009D6ED8" w:rsidRDefault="00C9264D" w:rsidP="00C9264D">
      <w:pPr>
        <w:bidi w:val="0"/>
        <w:spacing w:after="0" w:line="240" w:lineRule="auto"/>
        <w:jc w:val="right"/>
        <w:rPr>
          <w:rFonts w:ascii="Tahoma" w:hAnsi="Tahoma"/>
          <w:rtl/>
        </w:rPr>
      </w:pPr>
    </w:p>
    <w:p w14:paraId="04FBE381" w14:textId="77777777" w:rsidR="00C9264D" w:rsidRDefault="00C9264D" w:rsidP="00C9264D">
      <w:pPr>
        <w:bidi w:val="0"/>
        <w:spacing w:after="0" w:line="240" w:lineRule="auto"/>
        <w:jc w:val="right"/>
        <w:rPr>
          <w:rFonts w:ascii="Tahoma" w:hAnsi="Tahoma"/>
          <w:rtl/>
        </w:rPr>
      </w:pPr>
    </w:p>
    <w:p w14:paraId="71F0394E" w14:textId="77777777" w:rsidR="00C9264D" w:rsidRDefault="00C9264D" w:rsidP="00C9264D">
      <w:pPr>
        <w:bidi w:val="0"/>
        <w:spacing w:after="0" w:line="240" w:lineRule="auto"/>
        <w:jc w:val="right"/>
        <w:rPr>
          <w:rFonts w:ascii="Tahoma" w:hAnsi="Tahoma"/>
          <w:rtl/>
        </w:rPr>
      </w:pPr>
    </w:p>
    <w:p w14:paraId="70B235EB" w14:textId="77777777" w:rsidR="00C9264D" w:rsidRDefault="00C9264D" w:rsidP="00C9264D">
      <w:pPr>
        <w:bidi w:val="0"/>
        <w:spacing w:after="0" w:line="240" w:lineRule="auto"/>
        <w:jc w:val="right"/>
        <w:rPr>
          <w:rFonts w:ascii="Tahoma" w:hAnsi="Tahoma"/>
          <w:rtl/>
        </w:rPr>
      </w:pPr>
    </w:p>
    <w:p w14:paraId="3AD21D41" w14:textId="77777777" w:rsidR="00C9264D" w:rsidRDefault="00C9264D" w:rsidP="00C9264D">
      <w:pPr>
        <w:bidi w:val="0"/>
        <w:spacing w:after="0" w:line="240" w:lineRule="auto"/>
        <w:jc w:val="right"/>
        <w:rPr>
          <w:rFonts w:ascii="Tahoma" w:hAnsi="Tahoma"/>
          <w:rtl/>
        </w:rPr>
      </w:pPr>
    </w:p>
    <w:p w14:paraId="3A58FF44" w14:textId="77777777" w:rsidR="00C9264D" w:rsidRDefault="00C9264D" w:rsidP="00C9264D">
      <w:pPr>
        <w:bidi w:val="0"/>
        <w:spacing w:after="0" w:line="240" w:lineRule="auto"/>
        <w:jc w:val="right"/>
        <w:rPr>
          <w:rFonts w:ascii="Tahoma" w:hAnsi="Tahoma"/>
          <w:rtl/>
        </w:rPr>
      </w:pPr>
    </w:p>
    <w:p w14:paraId="239839BD" w14:textId="77777777" w:rsidR="00C9264D" w:rsidRDefault="00C9264D" w:rsidP="00C9264D">
      <w:pPr>
        <w:bidi w:val="0"/>
        <w:spacing w:after="0" w:line="240" w:lineRule="auto"/>
        <w:jc w:val="right"/>
        <w:rPr>
          <w:rFonts w:ascii="Tahoma" w:hAnsi="Tahoma"/>
          <w:rtl/>
        </w:rPr>
      </w:pPr>
    </w:p>
    <w:p w14:paraId="2FE2E1F5" w14:textId="77777777" w:rsidR="00C9264D" w:rsidRDefault="00C9264D" w:rsidP="00C9264D">
      <w:pPr>
        <w:bidi w:val="0"/>
        <w:spacing w:after="0" w:line="240" w:lineRule="auto"/>
        <w:jc w:val="right"/>
        <w:rPr>
          <w:rFonts w:ascii="Tahoma" w:hAnsi="Tahoma"/>
          <w:rtl/>
        </w:rPr>
      </w:pPr>
    </w:p>
    <w:p w14:paraId="4BC91770" w14:textId="77777777" w:rsidR="00C9264D" w:rsidRDefault="00C9264D" w:rsidP="00C9264D">
      <w:pPr>
        <w:bidi w:val="0"/>
        <w:spacing w:after="0" w:line="240" w:lineRule="auto"/>
        <w:jc w:val="right"/>
        <w:rPr>
          <w:rFonts w:ascii="Tahoma" w:hAnsi="Tahoma"/>
          <w:rtl/>
        </w:rPr>
      </w:pPr>
    </w:p>
    <w:p w14:paraId="2CBCB2C3" w14:textId="2E033305" w:rsidR="00C9264D" w:rsidRPr="00C9264D" w:rsidRDefault="00C9264D" w:rsidP="00C9264D">
      <w:pPr>
        <w:bidi w:val="0"/>
        <w:spacing w:after="0" w:line="240" w:lineRule="auto"/>
        <w:jc w:val="right"/>
        <w:rPr>
          <w:rFonts w:ascii="Tahoma" w:hAnsi="Tahoma"/>
          <w:u w:val="single"/>
        </w:rPr>
      </w:pPr>
      <w:r w:rsidRPr="00C9264D">
        <w:rPr>
          <w:rFonts w:ascii="Tahoma" w:hAnsi="Tahoma"/>
          <w:u w:val="single"/>
          <w:rtl/>
        </w:rPr>
        <w:lastRenderedPageBreak/>
        <w:t>ההנחות שה</w:t>
      </w:r>
      <w:r w:rsidRPr="00C9264D">
        <w:rPr>
          <w:rFonts w:ascii="Tahoma" w:hAnsi="Tahoma" w:hint="cs"/>
          <w:u w:val="single"/>
          <w:rtl/>
        </w:rPr>
        <w:t xml:space="preserve">נחנו </w:t>
      </w:r>
      <w:r w:rsidRPr="00C9264D">
        <w:rPr>
          <w:rFonts w:ascii="Tahoma" w:hAnsi="Tahoma"/>
          <w:u w:val="single"/>
          <w:rtl/>
        </w:rPr>
        <w:t>בחלק א:</w:t>
      </w:r>
    </w:p>
    <w:p w14:paraId="6766662A" w14:textId="77777777" w:rsidR="00C9264D" w:rsidRDefault="00C9264D" w:rsidP="00C9264D">
      <w:pPr>
        <w:bidi w:val="0"/>
        <w:spacing w:after="0" w:line="240" w:lineRule="auto"/>
        <w:jc w:val="right"/>
        <w:rPr>
          <w:rFonts w:ascii="Tahoma" w:hAnsi="Tahoma"/>
        </w:rPr>
      </w:pPr>
    </w:p>
    <w:p w14:paraId="7189A9BF" w14:textId="77777777" w:rsidR="00C9264D" w:rsidRPr="009D6ED8" w:rsidRDefault="00C9264D" w:rsidP="00C9264D">
      <w:pPr>
        <w:bidi w:val="0"/>
        <w:spacing w:after="0" w:line="240" w:lineRule="auto"/>
        <w:jc w:val="center"/>
        <w:rPr>
          <w:rFonts w:ascii="Tahoma" w:hAnsi="Tahoma"/>
        </w:rPr>
      </w:pPr>
    </w:p>
    <w:p w14:paraId="5E22ADC4" w14:textId="77777777" w:rsidR="00C9264D" w:rsidRPr="009D6ED8" w:rsidRDefault="00C9264D" w:rsidP="00C9264D">
      <w:pPr>
        <w:pStyle w:val="ListParagraph"/>
        <w:numPr>
          <w:ilvl w:val="0"/>
          <w:numId w:val="26"/>
        </w:numPr>
        <w:jc w:val="left"/>
        <w:rPr>
          <w:rFonts w:ascii="Tahoma" w:hAnsi="Tahoma"/>
        </w:rPr>
      </w:pPr>
      <w:r w:rsidRPr="009D6ED8">
        <w:rPr>
          <w:rFonts w:ascii="Tahoma" w:hAnsi="Tahoma"/>
          <w:rtl/>
        </w:rPr>
        <w:t xml:space="preserve">ניתן לשלם על הזמנה רק באמצעות כרטיס אשראי וכל הזמנה תשולם על ידי כרטיס יחיד. </w:t>
      </w:r>
    </w:p>
    <w:p w14:paraId="73712A9E" w14:textId="77777777" w:rsidR="00C9264D" w:rsidRPr="009D6ED8" w:rsidRDefault="00C9264D" w:rsidP="00C9264D">
      <w:pPr>
        <w:pStyle w:val="ListParagraph"/>
        <w:numPr>
          <w:ilvl w:val="0"/>
          <w:numId w:val="26"/>
        </w:numPr>
        <w:jc w:val="left"/>
        <w:rPr>
          <w:rFonts w:ascii="Tahoma" w:hAnsi="Tahoma"/>
        </w:rPr>
      </w:pPr>
      <w:r w:rsidRPr="009D6ED8">
        <w:rPr>
          <w:rFonts w:ascii="Tahoma" w:hAnsi="Tahoma"/>
          <w:rtl/>
        </w:rPr>
        <w:t>כרטיס אשראי נשמר ומשויך להזמנה מסוימת , הכרטיס לא נשמר עבור הלקוח.</w:t>
      </w:r>
    </w:p>
    <w:p w14:paraId="577CD73F" w14:textId="77777777" w:rsidR="00C9264D" w:rsidRPr="009D6ED8" w:rsidRDefault="00C9264D" w:rsidP="00C9264D">
      <w:pPr>
        <w:pStyle w:val="ListParagraph"/>
        <w:numPr>
          <w:ilvl w:val="0"/>
          <w:numId w:val="26"/>
        </w:numPr>
        <w:jc w:val="left"/>
        <w:rPr>
          <w:rFonts w:ascii="Tahoma" w:hAnsi="Tahoma"/>
        </w:rPr>
      </w:pPr>
      <w:r w:rsidRPr="009D6ED8">
        <w:rPr>
          <w:rFonts w:ascii="Tahoma" w:hAnsi="Tahoma"/>
          <w:rtl/>
        </w:rPr>
        <w:t>לקוח יכול להזמין מספר גלשנים זהים באותה הזמנה.</w:t>
      </w:r>
    </w:p>
    <w:p w14:paraId="6B5A82CC" w14:textId="77777777" w:rsidR="00C9264D" w:rsidRPr="009D6ED8" w:rsidRDefault="00C9264D" w:rsidP="00C9264D">
      <w:pPr>
        <w:pStyle w:val="ListParagraph"/>
        <w:numPr>
          <w:ilvl w:val="0"/>
          <w:numId w:val="26"/>
        </w:numPr>
        <w:jc w:val="left"/>
        <w:rPr>
          <w:rFonts w:ascii="Tahoma" w:hAnsi="Tahoma"/>
        </w:rPr>
      </w:pPr>
      <w:r w:rsidRPr="009D6ED8">
        <w:rPr>
          <w:rFonts w:ascii="Tahoma" w:hAnsi="Tahoma"/>
        </w:rPr>
        <w:t>Email</w:t>
      </w:r>
      <w:r w:rsidRPr="009D6ED8">
        <w:rPr>
          <w:rFonts w:ascii="Tahoma" w:hAnsi="Tahoma"/>
          <w:rtl/>
        </w:rPr>
        <w:t xml:space="preserve"> הוא ייחודי עבור כל לקוח.</w:t>
      </w:r>
    </w:p>
    <w:p w14:paraId="0A58B011" w14:textId="77777777" w:rsidR="00C9264D" w:rsidRPr="009D6ED8" w:rsidRDefault="00C9264D" w:rsidP="00C9264D">
      <w:pPr>
        <w:pStyle w:val="ListParagraph"/>
        <w:numPr>
          <w:ilvl w:val="0"/>
          <w:numId w:val="26"/>
        </w:numPr>
        <w:jc w:val="left"/>
        <w:rPr>
          <w:rFonts w:ascii="Tahoma" w:hAnsi="Tahoma"/>
        </w:rPr>
      </w:pPr>
      <w:r w:rsidRPr="009D6ED8">
        <w:rPr>
          <w:rFonts w:ascii="Tahoma" w:hAnsi="Tahoma"/>
          <w:rtl/>
        </w:rPr>
        <w:t>בביצוע הזמנה נדרשת הזנה של כתובת מייל גם במידה והלקוח לא נרשם לאתר.</w:t>
      </w:r>
    </w:p>
    <w:p w14:paraId="07673BA5" w14:textId="77777777" w:rsidR="00C9264D" w:rsidRPr="009D6ED8" w:rsidRDefault="00C9264D" w:rsidP="00C9264D">
      <w:pPr>
        <w:pStyle w:val="ListParagraph"/>
        <w:numPr>
          <w:ilvl w:val="0"/>
          <w:numId w:val="26"/>
        </w:numPr>
        <w:jc w:val="left"/>
        <w:rPr>
          <w:rFonts w:ascii="Tahoma" w:hAnsi="Tahoma"/>
        </w:rPr>
      </w:pPr>
      <w:r w:rsidRPr="009D6ED8">
        <w:rPr>
          <w:rFonts w:ascii="Tahoma" w:hAnsi="Tahoma"/>
          <w:rtl/>
        </w:rPr>
        <w:t>עבור הזמנה מסוימת ניתן לבצע משלוח או איסוף עצמי.</w:t>
      </w:r>
    </w:p>
    <w:p w14:paraId="1E67D6A6" w14:textId="77777777" w:rsidR="00C9264D" w:rsidRPr="009D6ED8" w:rsidRDefault="00C9264D" w:rsidP="00C9264D">
      <w:pPr>
        <w:pStyle w:val="ListParagraph"/>
        <w:numPr>
          <w:ilvl w:val="0"/>
          <w:numId w:val="26"/>
        </w:numPr>
        <w:jc w:val="left"/>
        <w:rPr>
          <w:rFonts w:ascii="Tahoma" w:hAnsi="Tahoma"/>
        </w:rPr>
      </w:pPr>
      <w:r w:rsidRPr="009D6ED8">
        <w:rPr>
          <w:rFonts w:ascii="Tahoma" w:hAnsi="Tahoma"/>
          <w:rtl/>
        </w:rPr>
        <w:t>כתובת נדרשת רק כאשר מתבצע משלוח וכל הזמנה נשלחת לכתובת אחת בלבד.</w:t>
      </w:r>
    </w:p>
    <w:p w14:paraId="10A27081" w14:textId="77777777" w:rsidR="00C9264D" w:rsidRPr="009D6ED8" w:rsidRDefault="00C9264D" w:rsidP="00C9264D">
      <w:pPr>
        <w:pStyle w:val="ListParagraph"/>
        <w:numPr>
          <w:ilvl w:val="0"/>
          <w:numId w:val="26"/>
        </w:numPr>
        <w:jc w:val="left"/>
        <w:rPr>
          <w:rFonts w:ascii="Tahoma" w:hAnsi="Tahoma"/>
        </w:rPr>
      </w:pPr>
      <w:r w:rsidRPr="009D6ED8">
        <w:rPr>
          <w:rFonts w:ascii="Tahoma" w:hAnsi="Tahoma"/>
          <w:rtl/>
        </w:rPr>
        <w:t>לכל משלוח מתועד מספר מעקב משלוח ייחודי (</w:t>
      </w:r>
      <w:r w:rsidRPr="009D6ED8">
        <w:rPr>
          <w:rFonts w:ascii="Tahoma" w:hAnsi="Tahoma"/>
        </w:rPr>
        <w:t>tracking ID</w:t>
      </w:r>
      <w:r w:rsidRPr="009D6ED8">
        <w:rPr>
          <w:rFonts w:ascii="Tahoma" w:hAnsi="Tahoma"/>
          <w:rtl/>
        </w:rPr>
        <w:t>).</w:t>
      </w:r>
    </w:p>
    <w:p w14:paraId="42C2C24E" w14:textId="77777777" w:rsidR="00C9264D" w:rsidRPr="009D6ED8" w:rsidRDefault="00C9264D" w:rsidP="00C9264D">
      <w:pPr>
        <w:pStyle w:val="ListParagraph"/>
        <w:numPr>
          <w:ilvl w:val="0"/>
          <w:numId w:val="26"/>
        </w:numPr>
        <w:jc w:val="left"/>
        <w:rPr>
          <w:rFonts w:ascii="Tahoma" w:hAnsi="Tahoma"/>
        </w:rPr>
      </w:pPr>
      <w:r w:rsidRPr="009D6ED8">
        <w:rPr>
          <w:rFonts w:ascii="Tahoma" w:hAnsi="Tahoma"/>
          <w:rtl/>
        </w:rPr>
        <w:t xml:space="preserve">כשלקוח בוחר גלשן מוכן מהמלאי מדובר ב- </w:t>
      </w:r>
      <w:r w:rsidRPr="009D6ED8">
        <w:rPr>
          <w:rFonts w:ascii="Tahoma" w:hAnsi="Tahoma"/>
        </w:rPr>
        <w:t>Surfboard</w:t>
      </w:r>
      <w:r w:rsidRPr="009D6ED8">
        <w:rPr>
          <w:rFonts w:ascii="Tahoma" w:hAnsi="Tahoma"/>
          <w:rtl/>
        </w:rPr>
        <w:t>.</w:t>
      </w:r>
    </w:p>
    <w:p w14:paraId="44A50214" w14:textId="77777777" w:rsidR="00C9264D" w:rsidRPr="009D6ED8" w:rsidRDefault="00C9264D" w:rsidP="00C9264D">
      <w:pPr>
        <w:pStyle w:val="ListParagraph"/>
        <w:numPr>
          <w:ilvl w:val="0"/>
          <w:numId w:val="26"/>
        </w:numPr>
        <w:jc w:val="left"/>
        <w:rPr>
          <w:rFonts w:ascii="Tahoma" w:hAnsi="Tahoma"/>
        </w:rPr>
      </w:pPr>
      <w:r w:rsidRPr="009D6ED8">
        <w:rPr>
          <w:rFonts w:ascii="Tahoma" w:hAnsi="Tahoma"/>
          <w:rtl/>
        </w:rPr>
        <w:t>חיפוש יכול להתבצע על ידי משתמש רשום או משתמש לא רשום.</w:t>
      </w:r>
    </w:p>
    <w:p w14:paraId="094D87A5" w14:textId="77777777" w:rsidR="00C9264D" w:rsidRPr="009D6ED8" w:rsidRDefault="00C9264D" w:rsidP="00C9264D">
      <w:pPr>
        <w:pStyle w:val="ListParagraph"/>
        <w:numPr>
          <w:ilvl w:val="0"/>
          <w:numId w:val="26"/>
        </w:numPr>
        <w:jc w:val="left"/>
        <w:rPr>
          <w:rFonts w:ascii="Tahoma" w:hAnsi="Tahoma"/>
          <w:rtl/>
        </w:rPr>
      </w:pPr>
      <w:r w:rsidRPr="009D6ED8">
        <w:rPr>
          <w:rFonts w:ascii="Tahoma" w:hAnsi="Tahoma"/>
          <w:rtl/>
        </w:rPr>
        <w:t xml:space="preserve">פרטי הגולש </w:t>
      </w:r>
      <w:r w:rsidRPr="009D6ED8">
        <w:rPr>
          <w:rFonts w:ascii="Tahoma" w:hAnsi="Tahoma"/>
        </w:rPr>
        <w:t>)</w:t>
      </w:r>
      <w:r w:rsidRPr="009D6ED8">
        <w:rPr>
          <w:rFonts w:ascii="Tahoma" w:hAnsi="Tahoma"/>
          <w:rtl/>
        </w:rPr>
        <w:t xml:space="preserve">השדה המורכב </w:t>
      </w:r>
      <w:r w:rsidRPr="009D6ED8">
        <w:rPr>
          <w:rFonts w:ascii="Tahoma" w:hAnsi="Tahoma"/>
        </w:rPr>
        <w:t>surfer</w:t>
      </w:r>
      <w:r w:rsidRPr="009D6ED8">
        <w:rPr>
          <w:rFonts w:ascii="Tahoma" w:hAnsi="Tahoma"/>
          <w:rtl/>
        </w:rPr>
        <w:t xml:space="preserve"> בישות </w:t>
      </w:r>
      <w:r w:rsidRPr="009D6ED8">
        <w:rPr>
          <w:rFonts w:ascii="Tahoma" w:hAnsi="Tahoma"/>
        </w:rPr>
        <w:t>customer</w:t>
      </w:r>
      <w:r w:rsidRPr="009D6ED8">
        <w:rPr>
          <w:rFonts w:ascii="Tahoma" w:hAnsi="Tahoma"/>
          <w:rtl/>
        </w:rPr>
        <w:t>) הם פריט מידע אופציונלי שישמר תחת פרופיל הלקוח במידה ובחר לעצב גלשן.</w:t>
      </w:r>
    </w:p>
    <w:p w14:paraId="7E597844" w14:textId="77777777" w:rsidR="00C9264D" w:rsidRPr="009D6ED8" w:rsidRDefault="00C9264D" w:rsidP="00C9264D">
      <w:pPr>
        <w:bidi w:val="0"/>
        <w:spacing w:after="0" w:line="240" w:lineRule="auto"/>
        <w:jc w:val="right"/>
        <w:rPr>
          <w:rFonts w:ascii="Tahoma" w:hAnsi="Tahoma"/>
          <w:rtl/>
        </w:rPr>
      </w:pPr>
    </w:p>
    <w:p w14:paraId="4967B2CD" w14:textId="77777777" w:rsidR="00C9264D" w:rsidRPr="009D6ED8" w:rsidRDefault="00C9264D" w:rsidP="00C9264D">
      <w:pPr>
        <w:bidi w:val="0"/>
        <w:spacing w:after="0" w:line="240" w:lineRule="auto"/>
        <w:jc w:val="right"/>
        <w:rPr>
          <w:rFonts w:ascii="Tahoma" w:hAnsi="Tahoma"/>
          <w:u w:val="single"/>
          <w:rtl/>
        </w:rPr>
      </w:pPr>
      <w:r w:rsidRPr="009D6ED8">
        <w:rPr>
          <w:rFonts w:ascii="Tahoma" w:hAnsi="Tahoma"/>
          <w:u w:val="single"/>
          <w:rtl/>
        </w:rPr>
        <w:t>ההערות שקיבלנו על התרשים בבדיקת חלק א':</w:t>
      </w:r>
    </w:p>
    <w:p w14:paraId="2A43441B" w14:textId="77777777" w:rsidR="00C9264D" w:rsidRPr="009D6ED8" w:rsidRDefault="00C9264D" w:rsidP="00C9264D">
      <w:pPr>
        <w:spacing w:after="0" w:line="240" w:lineRule="auto"/>
        <w:jc w:val="left"/>
        <w:rPr>
          <w:rFonts w:ascii="Tahoma" w:hAnsi="Tahoma"/>
          <w:rtl/>
        </w:rPr>
      </w:pPr>
    </w:p>
    <w:p w14:paraId="71988D48" w14:textId="77777777" w:rsidR="00C9264D" w:rsidRPr="009D6ED8" w:rsidRDefault="00C9264D" w:rsidP="00C9264D">
      <w:pPr>
        <w:pStyle w:val="ListParagraph"/>
        <w:numPr>
          <w:ilvl w:val="0"/>
          <w:numId w:val="29"/>
        </w:numPr>
        <w:spacing w:after="0" w:line="240" w:lineRule="auto"/>
        <w:jc w:val="left"/>
        <w:rPr>
          <w:rFonts w:ascii="Tahoma" w:hAnsi="Tahoma"/>
        </w:rPr>
      </w:pPr>
      <w:r w:rsidRPr="009D6ED8">
        <w:rPr>
          <w:rFonts w:ascii="Tahoma" w:hAnsi="Tahoma"/>
          <w:shd w:val="clear" w:color="auto" w:fill="FFFFFF"/>
          <w:rtl/>
        </w:rPr>
        <w:t>ישות</w:t>
      </w:r>
      <w:r w:rsidRPr="009D6ED8">
        <w:rPr>
          <w:rFonts w:ascii="Tahoma" w:hAnsi="Tahoma"/>
          <w:shd w:val="clear" w:color="auto" w:fill="FFFFFF"/>
        </w:rPr>
        <w:t xml:space="preserve"> Surfboard </w:t>
      </w:r>
      <w:r w:rsidRPr="009D6ED8">
        <w:rPr>
          <w:rFonts w:ascii="Tahoma" w:hAnsi="Tahoma"/>
          <w:shd w:val="clear" w:color="auto" w:fill="FFFFFF"/>
          <w:rtl/>
        </w:rPr>
        <w:t>:שימו לב שמדובר פה בגרסאות של מוצר</w:t>
      </w:r>
      <w:r w:rsidRPr="009D6ED8">
        <w:rPr>
          <w:rFonts w:ascii="Tahoma" w:hAnsi="Tahoma"/>
          <w:shd w:val="clear" w:color="auto" w:fill="FFFFFF"/>
        </w:rPr>
        <w:t xml:space="preserve">. </w:t>
      </w:r>
      <w:r w:rsidRPr="009D6ED8">
        <w:rPr>
          <w:rFonts w:ascii="Tahoma" w:hAnsi="Tahoma"/>
          <w:shd w:val="clear" w:color="auto" w:fill="FFFFFF"/>
          <w:rtl/>
        </w:rPr>
        <w:t>אנא הוסיפו לכך התייחסות באחת מהדרכים הבאות</w:t>
      </w:r>
      <w:r w:rsidRPr="009D6ED8">
        <w:rPr>
          <w:rFonts w:ascii="Tahoma" w:hAnsi="Tahoma"/>
          <w:shd w:val="clear" w:color="auto" w:fill="FFFFFF"/>
        </w:rPr>
        <w:t xml:space="preserve">: - </w:t>
      </w:r>
      <w:r w:rsidRPr="009D6ED8">
        <w:rPr>
          <w:rFonts w:ascii="Tahoma" w:hAnsi="Tahoma"/>
          <w:shd w:val="clear" w:color="auto" w:fill="FFFFFF"/>
          <w:rtl/>
        </w:rPr>
        <w:t xml:space="preserve">ישות חלשה </w:t>
      </w:r>
      <w:r w:rsidRPr="009D6ED8">
        <w:rPr>
          <w:rFonts w:ascii="Tahoma" w:hAnsi="Tahoma"/>
          <w:shd w:val="clear" w:color="auto" w:fill="FFFFFF"/>
        </w:rPr>
        <w:t xml:space="preserve">- </w:t>
      </w:r>
      <w:r w:rsidRPr="009D6ED8">
        <w:rPr>
          <w:rFonts w:ascii="Tahoma" w:hAnsi="Tahoma"/>
          <w:shd w:val="clear" w:color="auto" w:fill="FFFFFF"/>
          <w:rtl/>
        </w:rPr>
        <w:t>בדומה לשקופית</w:t>
      </w:r>
      <w:r w:rsidRPr="009D6ED8">
        <w:rPr>
          <w:rFonts w:ascii="Tahoma" w:hAnsi="Tahoma"/>
          <w:shd w:val="clear" w:color="auto" w:fill="FFFFFF"/>
        </w:rPr>
        <w:t xml:space="preserve"> 55 </w:t>
      </w:r>
      <w:r w:rsidRPr="009D6ED8">
        <w:rPr>
          <w:rFonts w:ascii="Tahoma" w:hAnsi="Tahoma"/>
          <w:shd w:val="clear" w:color="auto" w:fill="FFFFFF"/>
          <w:rtl/>
        </w:rPr>
        <w:t xml:space="preserve">במצגת 2. הקשר צריך לצאת מישות הגרסה </w:t>
      </w:r>
      <w:r w:rsidRPr="009D6ED8">
        <w:rPr>
          <w:rFonts w:ascii="Tahoma" w:hAnsi="Tahoma"/>
          <w:shd w:val="clear" w:color="auto" w:fill="FFFFFF"/>
        </w:rPr>
        <w:t xml:space="preserve">- </w:t>
      </w:r>
      <w:r w:rsidRPr="009D6ED8">
        <w:rPr>
          <w:rFonts w:ascii="Tahoma" w:hAnsi="Tahoma"/>
          <w:shd w:val="clear" w:color="auto" w:fill="FFFFFF"/>
          <w:rtl/>
        </w:rPr>
        <w:t xml:space="preserve">תכונה על קשר </w:t>
      </w:r>
      <w:r w:rsidRPr="009D6ED8">
        <w:rPr>
          <w:rFonts w:ascii="Tahoma" w:hAnsi="Tahoma"/>
          <w:shd w:val="clear" w:color="auto" w:fill="FFFFFF"/>
        </w:rPr>
        <w:t xml:space="preserve">- </w:t>
      </w:r>
      <w:r w:rsidRPr="009D6ED8">
        <w:rPr>
          <w:rFonts w:ascii="Tahoma" w:hAnsi="Tahoma"/>
          <w:shd w:val="clear" w:color="auto" w:fill="FFFFFF"/>
          <w:rtl/>
        </w:rPr>
        <w:t>מתאים במידה ולא מדובר על שינוי ממשי בין הגרסאות ואין צורך בכפילות</w:t>
      </w:r>
      <w:r w:rsidRPr="009D6ED8">
        <w:rPr>
          <w:rFonts w:ascii="Tahoma" w:hAnsi="Tahoma"/>
          <w:shd w:val="clear" w:color="auto" w:fill="FFFFFF"/>
        </w:rPr>
        <w:t xml:space="preserve">, </w:t>
      </w:r>
      <w:r w:rsidRPr="009D6ED8">
        <w:rPr>
          <w:rFonts w:ascii="Tahoma" w:hAnsi="Tahoma"/>
          <w:shd w:val="clear" w:color="auto" w:fill="FFFFFF"/>
          <w:rtl/>
        </w:rPr>
        <w:t xml:space="preserve">דוגמאות למצב בו לא מתאים </w:t>
      </w:r>
      <w:r w:rsidRPr="009D6ED8">
        <w:rPr>
          <w:rFonts w:ascii="Tahoma" w:hAnsi="Tahoma"/>
          <w:shd w:val="clear" w:color="auto" w:fill="FFFFFF"/>
        </w:rPr>
        <w:t xml:space="preserve">- </w:t>
      </w:r>
      <w:r w:rsidRPr="009D6ED8">
        <w:rPr>
          <w:rFonts w:ascii="Tahoma" w:hAnsi="Tahoma"/>
          <w:shd w:val="clear" w:color="auto" w:fill="FFFFFF"/>
          <w:rtl/>
        </w:rPr>
        <w:t>שינוי הצבע משנה את מחיר המוצר</w:t>
      </w:r>
      <w:r w:rsidRPr="009D6ED8">
        <w:rPr>
          <w:rFonts w:ascii="Tahoma" w:hAnsi="Tahoma"/>
          <w:shd w:val="clear" w:color="auto" w:fill="FFFFFF"/>
        </w:rPr>
        <w:t xml:space="preserve">, </w:t>
      </w:r>
      <w:r w:rsidRPr="009D6ED8">
        <w:rPr>
          <w:rFonts w:ascii="Tahoma" w:hAnsi="Tahoma"/>
          <w:shd w:val="clear" w:color="auto" w:fill="FFFFFF"/>
          <w:rtl/>
        </w:rPr>
        <w:t>או שאותו מוצר יכול להיכלל באותה הזמנה כמה פעמים בגרסאות שונות.</w:t>
      </w:r>
    </w:p>
    <w:p w14:paraId="0470FC52" w14:textId="77777777" w:rsidR="00C9264D" w:rsidRPr="009D6ED8" w:rsidRDefault="00000000" w:rsidP="00C9264D">
      <w:pPr>
        <w:pStyle w:val="ListParagraph"/>
        <w:numPr>
          <w:ilvl w:val="0"/>
          <w:numId w:val="29"/>
        </w:numPr>
        <w:spacing w:after="0" w:line="240" w:lineRule="auto"/>
        <w:jc w:val="left"/>
        <w:rPr>
          <w:rFonts w:ascii="Tahoma" w:hAnsi="Tahoma"/>
        </w:rPr>
      </w:pPr>
      <w:dir w:val="rtl">
        <w:dir w:val="rtl">
          <w:r w:rsidR="00C9264D" w:rsidRPr="009D6ED8">
            <w:rPr>
              <w:rFonts w:ascii="Tahoma" w:hAnsi="Tahoma"/>
              <w:shd w:val="clear" w:color="auto" w:fill="FFFFFF"/>
              <w:rtl/>
            </w:rPr>
            <w:t xml:space="preserve">קשר ההורשה של הגלשן: בעקבות ההערה על הגלשן </w:t>
          </w:r>
          <w:r w:rsidR="00C9264D" w:rsidRPr="009D6ED8">
            <w:rPr>
              <w:rFonts w:ascii="Tahoma" w:hAnsi="Tahoma"/>
              <w:shd w:val="clear" w:color="auto" w:fill="FFFFFF"/>
            </w:rPr>
            <w:t xml:space="preserve">- </w:t>
          </w:r>
          <w:r w:rsidR="00C9264D" w:rsidRPr="009D6ED8">
            <w:rPr>
              <w:rFonts w:ascii="Tahoma" w:hAnsi="Tahoma"/>
              <w:shd w:val="clear" w:color="auto" w:fill="FFFFFF"/>
              <w:rtl/>
            </w:rPr>
            <w:t xml:space="preserve">ניתן לרשת את הישות החלשה של גרסת גלשן שהמשתמש בחר לעצמו </w:t>
          </w:r>
          <w:r w:rsidR="00C9264D" w:rsidRPr="009D6ED8">
            <w:rPr>
              <w:rFonts w:ascii="Tahoma" w:hAnsi="Tahoma"/>
              <w:shd w:val="clear" w:color="auto" w:fill="FFFFFF"/>
            </w:rPr>
            <w:t xml:space="preserve">- </w:t>
          </w:r>
          <w:r w:rsidR="00C9264D" w:rsidRPr="009D6ED8">
            <w:rPr>
              <w:rFonts w:ascii="Tahoma" w:hAnsi="Tahoma"/>
              <w:shd w:val="clear" w:color="auto" w:fill="FFFFFF"/>
              <w:rtl/>
            </w:rPr>
            <w:t>ולהוסיף לה בהורשה תכונות של עיצוב אישי</w:t>
          </w:r>
          <w:r w:rsidR="00C9264D" w:rsidRPr="009D6ED8">
            <w:rPr>
              <w:rFonts w:ascii="Tahoma" w:hAnsi="Tahoma"/>
              <w:shd w:val="clear" w:color="auto" w:fill="FFFFFF"/>
            </w:rPr>
            <w:t xml:space="preserve">. </w:t>
          </w:r>
          <w:r w:rsidR="00C9264D" w:rsidRPr="009D6ED8">
            <w:rPr>
              <w:rFonts w:ascii="Tahoma" w:hAnsi="Tahoma"/>
              <w:shd w:val="clear" w:color="auto" w:fill="FFFFFF"/>
              <w:rtl/>
            </w:rPr>
            <w:t xml:space="preserve">במודל הנוכחי </w:t>
          </w:r>
          <w:r w:rsidR="00C9264D" w:rsidRPr="009D6ED8">
            <w:rPr>
              <w:rFonts w:ascii="Tahoma" w:hAnsi="Tahoma"/>
              <w:shd w:val="clear" w:color="auto" w:fill="FFFFFF"/>
            </w:rPr>
            <w:t xml:space="preserve">- </w:t>
          </w:r>
          <w:r w:rsidR="00C9264D" w:rsidRPr="009D6ED8">
            <w:rPr>
              <w:rFonts w:ascii="Tahoma" w:hAnsi="Tahoma"/>
              <w:shd w:val="clear" w:color="auto" w:fill="FFFFFF"/>
              <w:rtl/>
            </w:rPr>
            <w:t>שימו לב שבהורשה אין מזהה נוסף</w:t>
          </w:r>
          <w:r w:rsidR="00C9264D" w:rsidRPr="009D6ED8">
            <w:rPr>
              <w:rFonts w:ascii="Tahoma" w:hAnsi="Tahoma"/>
              <w:shd w:val="clear" w:color="auto" w:fill="FFFFFF"/>
            </w:rPr>
            <w:t xml:space="preserve">, </w:t>
          </w:r>
          <w:r w:rsidR="00C9264D" w:rsidRPr="009D6ED8">
            <w:rPr>
              <w:rFonts w:ascii="Tahoma" w:hAnsi="Tahoma"/>
              <w:shd w:val="clear" w:color="auto" w:fill="FFFFFF"/>
              <w:rtl/>
            </w:rPr>
            <w:t xml:space="preserve">כך שאם אותו גלשן מעוצב ע"י לקוחות שונים </w:t>
          </w:r>
          <w:r w:rsidR="00C9264D" w:rsidRPr="009D6ED8">
            <w:rPr>
              <w:rFonts w:ascii="Tahoma" w:hAnsi="Tahoma"/>
              <w:shd w:val="clear" w:color="auto" w:fill="FFFFFF"/>
            </w:rPr>
            <w:t xml:space="preserve">- </w:t>
          </w:r>
          <w:r w:rsidR="00C9264D" w:rsidRPr="009D6ED8">
            <w:rPr>
              <w:rFonts w:ascii="Tahoma" w:hAnsi="Tahoma"/>
              <w:shd w:val="clear" w:color="auto" w:fill="FFFFFF"/>
              <w:rtl/>
            </w:rPr>
            <w:t>אין לנו דרך להבדיל ביניהם</w:t>
          </w:r>
          <w:r w:rsidR="00C9264D" w:rsidRPr="009D6ED8">
            <w:rPr>
              <w:rFonts w:ascii="Tahoma" w:hAnsi="Tahoma"/>
              <w:shd w:val="clear" w:color="auto" w:fill="FFFFFF"/>
            </w:rPr>
            <w:t xml:space="preserve">, </w:t>
          </w:r>
          <w:r w:rsidR="00C9264D" w:rsidRPr="009D6ED8">
            <w:rPr>
              <w:rFonts w:ascii="Tahoma" w:hAnsi="Tahoma"/>
              <w:shd w:val="clear" w:color="auto" w:fill="FFFFFF"/>
              <w:rtl/>
            </w:rPr>
            <w:t xml:space="preserve">אלא אם ניצור רשומה חדשה לכל גלשן מעוצב אישית בישות גלשן </w:t>
          </w:r>
          <w:r w:rsidR="00C9264D" w:rsidRPr="009D6ED8">
            <w:rPr>
              <w:rFonts w:ascii="Tahoma" w:hAnsi="Tahoma"/>
              <w:shd w:val="clear" w:color="auto" w:fill="FFFFFF"/>
            </w:rPr>
            <w:t xml:space="preserve">- </w:t>
          </w:r>
          <w:r w:rsidR="00C9264D" w:rsidRPr="009D6ED8">
            <w:rPr>
              <w:rFonts w:ascii="Tahoma" w:hAnsi="Tahoma"/>
              <w:shd w:val="clear" w:color="auto" w:fill="FFFFFF"/>
              <w:rtl/>
            </w:rPr>
            <w:t>אין בזה הגיון.</w:t>
          </w:r>
          <w:r w:rsidR="00C9264D">
            <w:t>‬</w:t>
          </w:r>
          <w:r w:rsidR="00C9264D">
            <w:t>‬</w:t>
          </w:r>
          <w:r w:rsidR="00C9264D">
            <w:t>‬</w:t>
          </w:r>
          <w:r w:rsidR="00C9264D">
            <w:t>‬</w:t>
          </w:r>
          <w:r w:rsidR="00C9264D">
            <w:t>‬</w:t>
          </w:r>
          <w:r w:rsidR="00C9264D">
            <w:t>‬</w:t>
          </w:r>
          <w:r w:rsidR="00C9264D">
            <w:t>‬</w:t>
          </w:r>
          <w:r w:rsidR="00C9264D">
            <w:t>‬</w:t>
          </w:r>
          <w:r w:rsidR="00C9264D">
            <w:t>‬</w:t>
          </w:r>
          <w:r w:rsidR="00C9264D">
            <w:t>‬</w:t>
          </w:r>
          <w:r w:rsidR="00C9264D">
            <w:t>‬</w:t>
          </w:r>
          <w:r w:rsidR="00C9264D">
            <w:t>‬</w:t>
          </w:r>
          <w:r w:rsidR="00C9264D">
            <w:t>‬</w:t>
          </w:r>
          <w:r w:rsidR="00C9264D">
            <w:t>‬</w:t>
          </w:r>
          <w:r w:rsidR="00C9264D">
            <w:t>‬</w:t>
          </w:r>
          <w:r w:rsidR="00C9264D">
            <w:t>‬</w:t>
          </w:r>
          <w:r w:rsidR="00C9264D">
            <w:t>‬</w:t>
          </w:r>
          <w:r w:rsidR="00C9264D">
            <w:t>‬</w:t>
          </w:r>
          <w:r w:rsidR="00C9264D">
            <w:t>‬</w:t>
          </w:r>
          <w:r w:rsidR="00C9264D">
            <w:t>‬</w:t>
          </w:r>
          <w:r w:rsidR="00C9264D">
            <w:t>‬</w:t>
          </w:r>
          <w:r w:rsidR="00C9264D">
            <w:t>‬</w:t>
          </w:r>
          <w:r w:rsidR="00C9264D">
            <w:t>‬</w:t>
          </w:r>
          <w:r w:rsidR="00C9264D">
            <w:t>‬</w:t>
          </w:r>
          <w:r w:rsidR="00C9264D">
            <w:t>‬</w:t>
          </w:r>
          <w:r w:rsidR="00C9264D">
            <w:t>‬</w:t>
          </w:r>
          <w:r w:rsidR="00C9264D">
            <w:t>‬</w:t>
          </w:r>
          <w:r w:rsidR="00C9264D">
            <w:t>‬</w:t>
          </w:r>
          <w:r>
            <w:t>‬</w:t>
          </w:r>
          <w:r>
            <w:t>‬</w:t>
          </w:r>
        </w:dir>
      </w:dir>
    </w:p>
    <w:p w14:paraId="7D8C7E52" w14:textId="77777777" w:rsidR="00C9264D" w:rsidRPr="009D6ED8" w:rsidRDefault="00000000" w:rsidP="00C9264D">
      <w:pPr>
        <w:pStyle w:val="ListParagraph"/>
        <w:numPr>
          <w:ilvl w:val="0"/>
          <w:numId w:val="29"/>
        </w:numPr>
        <w:spacing w:after="0" w:line="240" w:lineRule="auto"/>
        <w:jc w:val="left"/>
        <w:rPr>
          <w:rFonts w:ascii="Tahoma" w:hAnsi="Tahoma"/>
        </w:rPr>
      </w:pPr>
      <w:dir w:val="rtl">
        <w:r w:rsidR="00C9264D" w:rsidRPr="009D6ED8">
          <w:rPr>
            <w:rFonts w:ascii="Tahoma" w:hAnsi="Tahoma"/>
            <w:shd w:val="clear" w:color="auto" w:fill="FFFFFF"/>
            <w:rtl/>
          </w:rPr>
          <w:t>הקשר בין הזמנה לחיפוש: איך הזמנה מתקשרת למספר חיפושים</w:t>
        </w:r>
        <w:r w:rsidR="00C9264D">
          <w:rPr>
            <w:rFonts w:ascii="Tahoma" w:hAnsi="Tahoma" w:hint="cs"/>
            <w:shd w:val="clear" w:color="auto" w:fill="FFFFFF"/>
            <w:rtl/>
          </w:rPr>
          <w:t>?</w:t>
        </w:r>
        <w:r w:rsidR="00C9264D" w:rsidRPr="009D6ED8">
          <w:rPr>
            <w:rFonts w:ascii="Tahoma" w:hAnsi="Tahoma"/>
            <w:shd w:val="clear" w:color="auto" w:fill="FFFFFF"/>
          </w:rPr>
          <w:t xml:space="preserve"> </w:t>
        </w:r>
        <w:r w:rsidR="00C9264D" w:rsidRPr="009D6ED8">
          <w:rPr>
            <w:rFonts w:ascii="Tahoma" w:hAnsi="Tahoma"/>
            <w:shd w:val="clear" w:color="auto" w:fill="FFFFFF"/>
            <w:rtl/>
          </w:rPr>
          <w:t>הוסיפו הנחה או שנו את הקרדינליות.</w:t>
        </w:r>
        <w:r w:rsidR="00C9264D">
          <w:t>‬</w:t>
        </w:r>
        <w:r w:rsidR="00C9264D">
          <w:t>‬</w:t>
        </w:r>
        <w:r w:rsidR="00C9264D">
          <w:t>‬</w:t>
        </w:r>
        <w:r w:rsidR="00C9264D">
          <w:t>‬</w:t>
        </w:r>
        <w:r w:rsidR="00C9264D">
          <w:t>‬</w:t>
        </w:r>
        <w:r w:rsidR="00C9264D">
          <w:t>‬</w:t>
        </w:r>
        <w:r w:rsidR="00C9264D">
          <w:t>‬</w:t>
        </w:r>
        <w:r w:rsidR="00C9264D">
          <w:t>‬</w:t>
        </w:r>
        <w:r w:rsidR="00C9264D">
          <w:t>‬</w:t>
        </w:r>
        <w:r w:rsidR="00C9264D">
          <w:t>‬</w:t>
        </w:r>
        <w:r w:rsidR="00C9264D">
          <w:t>‬</w:t>
        </w:r>
        <w:r w:rsidR="00C9264D">
          <w:t>‬</w:t>
        </w:r>
        <w:r w:rsidR="00C9264D">
          <w:t>‬</w:t>
        </w:r>
        <w:r w:rsidR="00C9264D">
          <w:t>‬</w:t>
        </w:r>
        <w:r>
          <w:t>‬</w:t>
        </w:r>
      </w:dir>
    </w:p>
    <w:p w14:paraId="11D71A42" w14:textId="77777777" w:rsidR="00C9264D" w:rsidRPr="009D6ED8" w:rsidRDefault="00000000" w:rsidP="00C9264D">
      <w:pPr>
        <w:pStyle w:val="ListParagraph"/>
        <w:numPr>
          <w:ilvl w:val="0"/>
          <w:numId w:val="29"/>
        </w:numPr>
        <w:spacing w:after="0" w:line="240" w:lineRule="auto"/>
        <w:jc w:val="left"/>
        <w:rPr>
          <w:rFonts w:ascii="Tahoma" w:hAnsi="Tahoma"/>
          <w:rtl/>
        </w:rPr>
      </w:pPr>
      <w:dir w:val="rtl">
        <w:dir w:val="rtl">
          <w:r w:rsidR="00C9264D" w:rsidRPr="009D6ED8">
            <w:rPr>
              <w:rFonts w:ascii="Tahoma" w:hAnsi="Tahoma"/>
              <w:shd w:val="clear" w:color="auto" w:fill="FFFFFF"/>
              <w:rtl/>
            </w:rPr>
            <w:t>קרדינליות הקשר בין אשראי להזמנה: למה בעצם</w:t>
          </w:r>
          <w:r w:rsidR="00C9264D">
            <w:rPr>
              <w:rFonts w:ascii="Tahoma" w:hAnsi="Tahoma" w:hint="cs"/>
              <w:shd w:val="clear" w:color="auto" w:fill="FFFFFF"/>
              <w:rtl/>
            </w:rPr>
            <w:t>?</w:t>
          </w:r>
          <w:r w:rsidR="00C9264D" w:rsidRPr="009D6ED8">
            <w:rPr>
              <w:rFonts w:ascii="Tahoma" w:hAnsi="Tahoma"/>
              <w:shd w:val="clear" w:color="auto" w:fill="FFFFFF"/>
            </w:rPr>
            <w:t xml:space="preserve"> </w:t>
          </w:r>
          <w:r w:rsidR="00C9264D" w:rsidRPr="009D6ED8">
            <w:rPr>
              <w:rFonts w:ascii="Tahoma" w:hAnsi="Tahoma"/>
              <w:shd w:val="clear" w:color="auto" w:fill="FFFFFF"/>
              <w:rtl/>
            </w:rPr>
            <w:t>אפשר לקשר את האשראי ללקוח ואז לוותר על הקישור בין לקוח להזמנה שנגזר מהאשראי.</w:t>
          </w:r>
          <w:r w:rsidR="00C9264D">
            <w:t>‬</w:t>
          </w:r>
          <w:r w:rsidR="00C9264D">
            <w:t>‬</w:t>
          </w:r>
          <w:r w:rsidR="00C9264D">
            <w:t>‬</w:t>
          </w:r>
          <w:r w:rsidR="00C9264D">
            <w:t>‬</w:t>
          </w:r>
          <w:r w:rsidR="00C9264D">
            <w:t>‬</w:t>
          </w:r>
          <w:r w:rsidR="00C9264D">
            <w:t>‬</w:t>
          </w:r>
          <w:r w:rsidR="00C9264D">
            <w:t>‬</w:t>
          </w:r>
          <w:r w:rsidR="00C9264D">
            <w:t>‬</w:t>
          </w:r>
          <w:r w:rsidR="00C9264D">
            <w:t>‬</w:t>
          </w:r>
          <w:r w:rsidR="00C9264D">
            <w:t>‬</w:t>
          </w:r>
          <w:r w:rsidR="00C9264D">
            <w:t>‬</w:t>
          </w:r>
          <w:r w:rsidR="00C9264D">
            <w:t>‬</w:t>
          </w:r>
          <w:r w:rsidR="00C9264D">
            <w:t>‬</w:t>
          </w:r>
          <w:r w:rsidR="00C9264D">
            <w:t>‬</w:t>
          </w:r>
          <w:r w:rsidR="00C9264D">
            <w:t>‬</w:t>
          </w:r>
          <w:r w:rsidR="00C9264D">
            <w:t>‬</w:t>
          </w:r>
          <w:r w:rsidR="00C9264D">
            <w:t>‬</w:t>
          </w:r>
          <w:r w:rsidR="00C9264D">
            <w:t>‬</w:t>
          </w:r>
          <w:r w:rsidR="00C9264D">
            <w:t>‬</w:t>
          </w:r>
          <w:r w:rsidR="00C9264D">
            <w:t>‬</w:t>
          </w:r>
          <w:r w:rsidR="00C9264D">
            <w:t>‬</w:t>
          </w:r>
          <w:r w:rsidR="00C9264D">
            <w:t>‬</w:t>
          </w:r>
          <w:r w:rsidR="00C9264D">
            <w:t>‬</w:t>
          </w:r>
          <w:r w:rsidR="00C9264D">
            <w:t>‬</w:t>
          </w:r>
          <w:r w:rsidR="00C9264D">
            <w:t>‬</w:t>
          </w:r>
          <w:r w:rsidR="00C9264D">
            <w:t>‬</w:t>
          </w:r>
          <w:r w:rsidR="00C9264D">
            <w:t>‬</w:t>
          </w:r>
          <w:r w:rsidR="00C9264D">
            <w:t>‬</w:t>
          </w:r>
          <w:r>
            <w:t>‬</w:t>
          </w:r>
          <w:r>
            <w:t>‬</w:t>
          </w:r>
        </w:dir>
      </w:dir>
    </w:p>
    <w:p w14:paraId="3C4B661B" w14:textId="77777777" w:rsidR="00C9264D" w:rsidRPr="00C9264D" w:rsidRDefault="00C9264D" w:rsidP="00C9264D"/>
    <w:p w14:paraId="6E3476D5" w14:textId="77777777" w:rsidR="00C9264D" w:rsidRDefault="00C9264D" w:rsidP="009D6ED8">
      <w:pPr>
        <w:spacing w:after="0" w:line="240" w:lineRule="auto"/>
        <w:jc w:val="left"/>
        <w:rPr>
          <w:rFonts w:ascii="Tahoma" w:hAnsi="Tahoma"/>
          <w:u w:val="single"/>
          <w:rtl/>
        </w:rPr>
      </w:pPr>
    </w:p>
    <w:p w14:paraId="6F01A931" w14:textId="77777777" w:rsidR="00C9264D" w:rsidRDefault="00C9264D" w:rsidP="009D6ED8">
      <w:pPr>
        <w:spacing w:after="0" w:line="240" w:lineRule="auto"/>
        <w:jc w:val="left"/>
        <w:rPr>
          <w:rFonts w:ascii="Tahoma" w:hAnsi="Tahoma"/>
          <w:u w:val="single"/>
          <w:rtl/>
        </w:rPr>
      </w:pPr>
    </w:p>
    <w:p w14:paraId="6B2CD3CE" w14:textId="77777777" w:rsidR="00C9264D" w:rsidRDefault="00C9264D" w:rsidP="009D6ED8">
      <w:pPr>
        <w:spacing w:after="0" w:line="240" w:lineRule="auto"/>
        <w:jc w:val="left"/>
        <w:rPr>
          <w:rFonts w:ascii="Tahoma" w:hAnsi="Tahoma"/>
          <w:u w:val="single"/>
          <w:rtl/>
        </w:rPr>
      </w:pPr>
    </w:p>
    <w:p w14:paraId="23EC4F2E" w14:textId="77777777" w:rsidR="00C9264D" w:rsidRDefault="00C9264D" w:rsidP="009D6ED8">
      <w:pPr>
        <w:spacing w:after="0" w:line="240" w:lineRule="auto"/>
        <w:jc w:val="left"/>
        <w:rPr>
          <w:rFonts w:ascii="Tahoma" w:hAnsi="Tahoma"/>
          <w:u w:val="single"/>
          <w:rtl/>
        </w:rPr>
      </w:pPr>
    </w:p>
    <w:p w14:paraId="7590E2C1" w14:textId="77777777" w:rsidR="00C9264D" w:rsidRDefault="00C9264D" w:rsidP="009D6ED8">
      <w:pPr>
        <w:spacing w:after="0" w:line="240" w:lineRule="auto"/>
        <w:jc w:val="left"/>
        <w:rPr>
          <w:rFonts w:ascii="Tahoma" w:hAnsi="Tahoma"/>
          <w:u w:val="single"/>
          <w:rtl/>
        </w:rPr>
      </w:pPr>
    </w:p>
    <w:p w14:paraId="133CA287" w14:textId="77777777" w:rsidR="00C9264D" w:rsidRDefault="00C9264D" w:rsidP="009D6ED8">
      <w:pPr>
        <w:spacing w:after="0" w:line="240" w:lineRule="auto"/>
        <w:jc w:val="left"/>
        <w:rPr>
          <w:rFonts w:ascii="Tahoma" w:hAnsi="Tahoma"/>
          <w:u w:val="single"/>
          <w:rtl/>
        </w:rPr>
      </w:pPr>
    </w:p>
    <w:p w14:paraId="162781EA" w14:textId="77777777" w:rsidR="00C9264D" w:rsidRDefault="00C9264D" w:rsidP="009D6ED8">
      <w:pPr>
        <w:spacing w:after="0" w:line="240" w:lineRule="auto"/>
        <w:jc w:val="left"/>
        <w:rPr>
          <w:rFonts w:ascii="Tahoma" w:hAnsi="Tahoma"/>
          <w:u w:val="single"/>
          <w:rtl/>
        </w:rPr>
      </w:pPr>
    </w:p>
    <w:p w14:paraId="6079C7BA" w14:textId="77777777" w:rsidR="00C9264D" w:rsidRDefault="00C9264D" w:rsidP="009D6ED8">
      <w:pPr>
        <w:spacing w:after="0" w:line="240" w:lineRule="auto"/>
        <w:jc w:val="left"/>
        <w:rPr>
          <w:rFonts w:ascii="Tahoma" w:hAnsi="Tahoma"/>
          <w:u w:val="single"/>
          <w:rtl/>
        </w:rPr>
      </w:pPr>
    </w:p>
    <w:p w14:paraId="26BA8CBD" w14:textId="77777777" w:rsidR="00C9264D" w:rsidRDefault="00C9264D" w:rsidP="009D6ED8">
      <w:pPr>
        <w:spacing w:after="0" w:line="240" w:lineRule="auto"/>
        <w:jc w:val="left"/>
        <w:rPr>
          <w:rFonts w:ascii="Tahoma" w:hAnsi="Tahoma"/>
          <w:u w:val="single"/>
          <w:rtl/>
        </w:rPr>
      </w:pPr>
    </w:p>
    <w:p w14:paraId="28716AB4" w14:textId="77777777" w:rsidR="00C9264D" w:rsidRDefault="00C9264D" w:rsidP="009D6ED8">
      <w:pPr>
        <w:spacing w:after="0" w:line="240" w:lineRule="auto"/>
        <w:jc w:val="left"/>
        <w:rPr>
          <w:rFonts w:ascii="Tahoma" w:hAnsi="Tahoma"/>
          <w:u w:val="single"/>
          <w:rtl/>
        </w:rPr>
      </w:pPr>
    </w:p>
    <w:p w14:paraId="7247BFF5" w14:textId="77777777" w:rsidR="00C9264D" w:rsidRDefault="00C9264D" w:rsidP="009D6ED8">
      <w:pPr>
        <w:spacing w:after="0" w:line="240" w:lineRule="auto"/>
        <w:jc w:val="left"/>
        <w:rPr>
          <w:rFonts w:ascii="Tahoma" w:hAnsi="Tahoma"/>
          <w:u w:val="single"/>
          <w:rtl/>
        </w:rPr>
      </w:pPr>
    </w:p>
    <w:p w14:paraId="11780B7D" w14:textId="77777777" w:rsidR="00C9264D" w:rsidRDefault="00C9264D" w:rsidP="009D6ED8">
      <w:pPr>
        <w:spacing w:after="0" w:line="240" w:lineRule="auto"/>
        <w:jc w:val="left"/>
        <w:rPr>
          <w:rFonts w:ascii="Tahoma" w:hAnsi="Tahoma"/>
          <w:u w:val="single"/>
          <w:rtl/>
        </w:rPr>
      </w:pPr>
    </w:p>
    <w:p w14:paraId="2D250570" w14:textId="7D5E583A" w:rsidR="00C9264D" w:rsidRPr="00C9264D" w:rsidRDefault="00C9264D" w:rsidP="00C9264D">
      <w:pPr>
        <w:pStyle w:val="Heading2"/>
        <w:spacing w:before="0" w:after="120"/>
        <w:rPr>
          <w:rFonts w:ascii="Tahoma" w:hAnsi="Tahoma"/>
          <w:b w:val="0"/>
          <w:bCs w:val="0"/>
          <w:i/>
          <w:iCs/>
          <w:rtl/>
        </w:rPr>
      </w:pPr>
      <w:r w:rsidRPr="00E546C7">
        <w:rPr>
          <w:rFonts w:ascii="Tahoma" w:hAnsi="Tahoma" w:cs="Tahoma"/>
          <w:rtl/>
        </w:rPr>
        <w:lastRenderedPageBreak/>
        <w:t xml:space="preserve">מטלה 1 </w:t>
      </w:r>
      <w:r>
        <w:rPr>
          <w:rFonts w:ascii="Tahoma" w:hAnsi="Tahoma" w:cs="Tahoma" w:hint="cs"/>
          <w:rtl/>
        </w:rPr>
        <w:t xml:space="preserve">- </w:t>
      </w:r>
      <w:r w:rsidRPr="00E546C7">
        <w:rPr>
          <w:rFonts w:ascii="Tahoma" w:hAnsi="Tahoma" w:cs="Tahoma"/>
          <w:rtl/>
        </w:rPr>
        <w:t>עיצוב קונספטואלי (תרשים ישויות-קשרים)</w:t>
      </w:r>
    </w:p>
    <w:p w14:paraId="50D95ABA" w14:textId="469C32A3" w:rsidR="0041069A" w:rsidRPr="00C9264D" w:rsidRDefault="001371E1" w:rsidP="009D6ED8">
      <w:pPr>
        <w:spacing w:after="0" w:line="240" w:lineRule="auto"/>
        <w:jc w:val="left"/>
        <w:rPr>
          <w:rFonts w:ascii="Tahoma" w:hAnsi="Tahoma"/>
          <w:b/>
          <w:bCs/>
          <w:u w:val="single"/>
          <w:rtl/>
        </w:rPr>
      </w:pPr>
      <w:r w:rsidRPr="00C9264D">
        <w:rPr>
          <w:rFonts w:ascii="Tahoma" w:hAnsi="Tahoma" w:hint="cs"/>
          <w:b/>
          <w:bCs/>
          <w:u w:val="single"/>
          <w:rtl/>
        </w:rPr>
        <w:t xml:space="preserve">תרשים </w:t>
      </w:r>
      <w:r w:rsidRPr="00C9264D">
        <w:rPr>
          <w:rFonts w:ascii="Tahoma" w:hAnsi="Tahoma" w:hint="cs"/>
          <w:b/>
          <w:bCs/>
          <w:u w:val="single"/>
        </w:rPr>
        <w:t>EDR</w:t>
      </w:r>
      <w:r w:rsidRPr="00C9264D">
        <w:rPr>
          <w:rFonts w:ascii="Tahoma" w:hAnsi="Tahoma" w:hint="cs"/>
          <w:b/>
          <w:bCs/>
          <w:u w:val="single"/>
          <w:rtl/>
        </w:rPr>
        <w:t xml:space="preserve"> מתוקן:</w:t>
      </w:r>
    </w:p>
    <w:p w14:paraId="714F7373" w14:textId="100CF39F" w:rsidR="00C9264D" w:rsidRDefault="00C9264D" w:rsidP="009D6ED8">
      <w:pPr>
        <w:spacing w:after="0" w:line="240" w:lineRule="auto"/>
        <w:jc w:val="left"/>
        <w:rPr>
          <w:rFonts w:ascii="Tahoma" w:hAnsi="Tahoma"/>
          <w:u w:val="single"/>
          <w:rtl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5BEAE384" wp14:editId="5D27271A">
            <wp:simplePos x="0" y="0"/>
            <wp:positionH relativeFrom="margin">
              <wp:posOffset>364490</wp:posOffset>
            </wp:positionH>
            <wp:positionV relativeFrom="paragraph">
              <wp:posOffset>171450</wp:posOffset>
            </wp:positionV>
            <wp:extent cx="5576119" cy="6317615"/>
            <wp:effectExtent l="0" t="0" r="5715" b="6985"/>
            <wp:wrapThrough wrapText="bothSides">
              <wp:wrapPolygon edited="0">
                <wp:start x="0" y="0"/>
                <wp:lineTo x="0" y="21559"/>
                <wp:lineTo x="21548" y="21559"/>
                <wp:lineTo x="21548" y="0"/>
                <wp:lineTo x="0" y="0"/>
              </wp:wrapPolygon>
            </wp:wrapThrough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6119" cy="6317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606FDC" w14:textId="79BE03F7" w:rsidR="00C9264D" w:rsidRDefault="00C9264D" w:rsidP="009D6ED8">
      <w:pPr>
        <w:spacing w:after="0" w:line="240" w:lineRule="auto"/>
        <w:jc w:val="left"/>
        <w:rPr>
          <w:rFonts w:ascii="Tahoma" w:hAnsi="Tahoma"/>
          <w:u w:val="single"/>
          <w:rtl/>
        </w:rPr>
      </w:pPr>
    </w:p>
    <w:p w14:paraId="09AB0A87" w14:textId="01BF90D3" w:rsidR="00C9264D" w:rsidRDefault="00C9264D" w:rsidP="009D6ED8">
      <w:pPr>
        <w:spacing w:after="0" w:line="240" w:lineRule="auto"/>
        <w:jc w:val="left"/>
        <w:rPr>
          <w:rFonts w:ascii="Tahoma" w:hAnsi="Tahoma"/>
          <w:u w:val="single"/>
          <w:rtl/>
        </w:rPr>
      </w:pPr>
    </w:p>
    <w:p w14:paraId="2D238F79" w14:textId="4843DDDD" w:rsidR="00C9264D" w:rsidRDefault="00C9264D" w:rsidP="009D6ED8">
      <w:pPr>
        <w:spacing w:after="0" w:line="240" w:lineRule="auto"/>
        <w:jc w:val="left"/>
        <w:rPr>
          <w:rFonts w:ascii="Tahoma" w:hAnsi="Tahoma"/>
          <w:u w:val="single"/>
          <w:rtl/>
        </w:rPr>
      </w:pPr>
    </w:p>
    <w:p w14:paraId="6EA34E02" w14:textId="09F4A40E" w:rsidR="00C9264D" w:rsidRDefault="00C9264D" w:rsidP="009D6ED8">
      <w:pPr>
        <w:spacing w:after="0" w:line="240" w:lineRule="auto"/>
        <w:jc w:val="left"/>
        <w:rPr>
          <w:rFonts w:ascii="Tahoma" w:hAnsi="Tahoma"/>
          <w:u w:val="single"/>
          <w:rtl/>
        </w:rPr>
      </w:pPr>
    </w:p>
    <w:p w14:paraId="09467459" w14:textId="6EEA23D7" w:rsidR="00C9264D" w:rsidRDefault="00C9264D" w:rsidP="009D6ED8">
      <w:pPr>
        <w:spacing w:after="0" w:line="240" w:lineRule="auto"/>
        <w:jc w:val="left"/>
        <w:rPr>
          <w:rFonts w:ascii="Tahoma" w:hAnsi="Tahoma"/>
          <w:u w:val="single"/>
          <w:rtl/>
        </w:rPr>
      </w:pPr>
    </w:p>
    <w:p w14:paraId="276DE113" w14:textId="3D605405" w:rsidR="00C9264D" w:rsidRDefault="00C9264D" w:rsidP="009D6ED8">
      <w:pPr>
        <w:spacing w:after="0" w:line="240" w:lineRule="auto"/>
        <w:jc w:val="left"/>
        <w:rPr>
          <w:rFonts w:ascii="Tahoma" w:hAnsi="Tahoma"/>
          <w:u w:val="single"/>
          <w:rtl/>
        </w:rPr>
      </w:pPr>
    </w:p>
    <w:p w14:paraId="33840D8C" w14:textId="6C088381" w:rsidR="00C9264D" w:rsidRDefault="00C9264D" w:rsidP="009D6ED8">
      <w:pPr>
        <w:spacing w:after="0" w:line="240" w:lineRule="auto"/>
        <w:jc w:val="left"/>
        <w:rPr>
          <w:rFonts w:ascii="Tahoma" w:hAnsi="Tahoma"/>
          <w:u w:val="single"/>
          <w:rtl/>
        </w:rPr>
      </w:pPr>
    </w:p>
    <w:p w14:paraId="1DA9EF4A" w14:textId="1B4DB470" w:rsidR="00C9264D" w:rsidRDefault="00C9264D" w:rsidP="009D6ED8">
      <w:pPr>
        <w:spacing w:after="0" w:line="240" w:lineRule="auto"/>
        <w:jc w:val="left"/>
        <w:rPr>
          <w:rFonts w:ascii="Tahoma" w:hAnsi="Tahoma"/>
          <w:u w:val="single"/>
          <w:rtl/>
        </w:rPr>
      </w:pPr>
    </w:p>
    <w:p w14:paraId="0F0FFC44" w14:textId="734D6C6E" w:rsidR="00C9264D" w:rsidRDefault="00C9264D" w:rsidP="009D6ED8">
      <w:pPr>
        <w:spacing w:after="0" w:line="240" w:lineRule="auto"/>
        <w:jc w:val="left"/>
        <w:rPr>
          <w:rFonts w:ascii="Tahoma" w:hAnsi="Tahoma"/>
          <w:u w:val="single"/>
          <w:rtl/>
        </w:rPr>
      </w:pPr>
    </w:p>
    <w:p w14:paraId="7C45ACD9" w14:textId="1804E876" w:rsidR="00C9264D" w:rsidRDefault="00C9264D" w:rsidP="009D6ED8">
      <w:pPr>
        <w:spacing w:after="0" w:line="240" w:lineRule="auto"/>
        <w:jc w:val="left"/>
        <w:rPr>
          <w:rFonts w:ascii="Tahoma" w:hAnsi="Tahoma"/>
          <w:u w:val="single"/>
          <w:rtl/>
        </w:rPr>
      </w:pPr>
    </w:p>
    <w:p w14:paraId="0F56B270" w14:textId="0C0835AD" w:rsidR="00C9264D" w:rsidRDefault="00C9264D" w:rsidP="009D6ED8">
      <w:pPr>
        <w:spacing w:after="0" w:line="240" w:lineRule="auto"/>
        <w:jc w:val="left"/>
        <w:rPr>
          <w:rFonts w:ascii="Tahoma" w:hAnsi="Tahoma"/>
          <w:u w:val="single"/>
          <w:rtl/>
        </w:rPr>
      </w:pPr>
    </w:p>
    <w:p w14:paraId="31FFF029" w14:textId="42AD2538" w:rsidR="00C9264D" w:rsidRDefault="00C9264D" w:rsidP="009D6ED8">
      <w:pPr>
        <w:spacing w:after="0" w:line="240" w:lineRule="auto"/>
        <w:jc w:val="left"/>
        <w:rPr>
          <w:rFonts w:ascii="Tahoma" w:hAnsi="Tahoma"/>
          <w:u w:val="single"/>
          <w:rtl/>
        </w:rPr>
      </w:pPr>
    </w:p>
    <w:p w14:paraId="0779A466" w14:textId="60A4825E" w:rsidR="00C9264D" w:rsidRDefault="00C9264D" w:rsidP="009D6ED8">
      <w:pPr>
        <w:spacing w:after="0" w:line="240" w:lineRule="auto"/>
        <w:jc w:val="left"/>
        <w:rPr>
          <w:rFonts w:ascii="Tahoma" w:hAnsi="Tahoma"/>
          <w:u w:val="single"/>
          <w:rtl/>
        </w:rPr>
      </w:pPr>
    </w:p>
    <w:p w14:paraId="222A3B86" w14:textId="493A4252" w:rsidR="00C9264D" w:rsidRDefault="00C9264D" w:rsidP="009D6ED8">
      <w:pPr>
        <w:spacing w:after="0" w:line="240" w:lineRule="auto"/>
        <w:jc w:val="left"/>
        <w:rPr>
          <w:rFonts w:ascii="Tahoma" w:hAnsi="Tahoma"/>
          <w:u w:val="single"/>
          <w:rtl/>
        </w:rPr>
      </w:pPr>
    </w:p>
    <w:p w14:paraId="5B0F17EF" w14:textId="6D1604FD" w:rsidR="00C9264D" w:rsidRDefault="00C9264D" w:rsidP="009D6ED8">
      <w:pPr>
        <w:spacing w:after="0" w:line="240" w:lineRule="auto"/>
        <w:jc w:val="left"/>
        <w:rPr>
          <w:rFonts w:ascii="Tahoma" w:hAnsi="Tahoma"/>
          <w:u w:val="single"/>
          <w:rtl/>
        </w:rPr>
      </w:pPr>
    </w:p>
    <w:p w14:paraId="00CA3D99" w14:textId="69A9C868" w:rsidR="00C9264D" w:rsidRDefault="00C9264D" w:rsidP="009D6ED8">
      <w:pPr>
        <w:spacing w:after="0" w:line="240" w:lineRule="auto"/>
        <w:jc w:val="left"/>
        <w:rPr>
          <w:rFonts w:ascii="Tahoma" w:hAnsi="Tahoma"/>
          <w:u w:val="single"/>
          <w:rtl/>
        </w:rPr>
      </w:pPr>
    </w:p>
    <w:p w14:paraId="317A35F8" w14:textId="38753785" w:rsidR="00C9264D" w:rsidRDefault="00C9264D" w:rsidP="009D6ED8">
      <w:pPr>
        <w:spacing w:after="0" w:line="240" w:lineRule="auto"/>
        <w:jc w:val="left"/>
        <w:rPr>
          <w:rFonts w:ascii="Tahoma" w:hAnsi="Tahoma"/>
          <w:u w:val="single"/>
          <w:rtl/>
        </w:rPr>
      </w:pPr>
    </w:p>
    <w:p w14:paraId="03DFCDA6" w14:textId="3BE11519" w:rsidR="00C9264D" w:rsidRDefault="00C9264D" w:rsidP="009D6ED8">
      <w:pPr>
        <w:spacing w:after="0" w:line="240" w:lineRule="auto"/>
        <w:jc w:val="left"/>
        <w:rPr>
          <w:rFonts w:ascii="Tahoma" w:hAnsi="Tahoma"/>
          <w:u w:val="single"/>
          <w:rtl/>
        </w:rPr>
      </w:pPr>
    </w:p>
    <w:p w14:paraId="44F337F9" w14:textId="41B727C5" w:rsidR="00C9264D" w:rsidRDefault="00C9264D" w:rsidP="009D6ED8">
      <w:pPr>
        <w:spacing w:after="0" w:line="240" w:lineRule="auto"/>
        <w:jc w:val="left"/>
        <w:rPr>
          <w:rFonts w:ascii="Tahoma" w:hAnsi="Tahoma"/>
          <w:u w:val="single"/>
          <w:rtl/>
        </w:rPr>
      </w:pPr>
    </w:p>
    <w:p w14:paraId="2A7D8204" w14:textId="2BF197F0" w:rsidR="00C9264D" w:rsidRDefault="00C9264D" w:rsidP="009D6ED8">
      <w:pPr>
        <w:spacing w:after="0" w:line="240" w:lineRule="auto"/>
        <w:jc w:val="left"/>
        <w:rPr>
          <w:rFonts w:ascii="Tahoma" w:hAnsi="Tahoma"/>
          <w:u w:val="single"/>
          <w:rtl/>
        </w:rPr>
      </w:pPr>
    </w:p>
    <w:p w14:paraId="6E5EACC6" w14:textId="411718EC" w:rsidR="00C9264D" w:rsidRDefault="00C9264D" w:rsidP="009D6ED8">
      <w:pPr>
        <w:spacing w:after="0" w:line="240" w:lineRule="auto"/>
        <w:jc w:val="left"/>
        <w:rPr>
          <w:rFonts w:ascii="Tahoma" w:hAnsi="Tahoma"/>
          <w:u w:val="single"/>
          <w:rtl/>
        </w:rPr>
      </w:pPr>
    </w:p>
    <w:p w14:paraId="2E23EC47" w14:textId="332C31C4" w:rsidR="00C9264D" w:rsidRDefault="00C9264D" w:rsidP="009D6ED8">
      <w:pPr>
        <w:spacing w:after="0" w:line="240" w:lineRule="auto"/>
        <w:jc w:val="left"/>
        <w:rPr>
          <w:rFonts w:ascii="Tahoma" w:hAnsi="Tahoma"/>
          <w:u w:val="single"/>
          <w:rtl/>
        </w:rPr>
      </w:pPr>
    </w:p>
    <w:p w14:paraId="417DFB1A" w14:textId="1916F88D" w:rsidR="00C9264D" w:rsidRDefault="00C9264D" w:rsidP="009D6ED8">
      <w:pPr>
        <w:spacing w:after="0" w:line="240" w:lineRule="auto"/>
        <w:jc w:val="left"/>
        <w:rPr>
          <w:rFonts w:ascii="Tahoma" w:hAnsi="Tahoma"/>
          <w:u w:val="single"/>
          <w:rtl/>
        </w:rPr>
      </w:pPr>
    </w:p>
    <w:p w14:paraId="214A067A" w14:textId="2FE73436" w:rsidR="00C9264D" w:rsidRDefault="00C9264D" w:rsidP="009D6ED8">
      <w:pPr>
        <w:spacing w:after="0" w:line="240" w:lineRule="auto"/>
        <w:jc w:val="left"/>
        <w:rPr>
          <w:rFonts w:ascii="Tahoma" w:hAnsi="Tahoma"/>
          <w:u w:val="single"/>
          <w:rtl/>
        </w:rPr>
      </w:pPr>
    </w:p>
    <w:p w14:paraId="53CAD6CE" w14:textId="279F78DA" w:rsidR="00C9264D" w:rsidRDefault="00C9264D" w:rsidP="009D6ED8">
      <w:pPr>
        <w:spacing w:after="0" w:line="240" w:lineRule="auto"/>
        <w:jc w:val="left"/>
        <w:rPr>
          <w:rFonts w:ascii="Tahoma" w:hAnsi="Tahoma"/>
          <w:u w:val="single"/>
          <w:rtl/>
        </w:rPr>
      </w:pPr>
    </w:p>
    <w:p w14:paraId="2BEBF8C5" w14:textId="16B3728A" w:rsidR="00C9264D" w:rsidRDefault="00C9264D" w:rsidP="009D6ED8">
      <w:pPr>
        <w:spacing w:after="0" w:line="240" w:lineRule="auto"/>
        <w:jc w:val="left"/>
        <w:rPr>
          <w:rFonts w:ascii="Tahoma" w:hAnsi="Tahoma"/>
          <w:u w:val="single"/>
          <w:rtl/>
        </w:rPr>
      </w:pPr>
    </w:p>
    <w:p w14:paraId="7D3DCADB" w14:textId="77777777" w:rsidR="00C9264D" w:rsidRDefault="00C9264D" w:rsidP="009D6ED8">
      <w:pPr>
        <w:spacing w:after="0" w:line="240" w:lineRule="auto"/>
        <w:jc w:val="left"/>
        <w:rPr>
          <w:rFonts w:ascii="Tahoma" w:hAnsi="Tahoma"/>
          <w:u w:val="single"/>
          <w:rtl/>
        </w:rPr>
      </w:pPr>
    </w:p>
    <w:p w14:paraId="28281EB3" w14:textId="60490221" w:rsidR="00C9264D" w:rsidRDefault="00C9264D" w:rsidP="009D6ED8">
      <w:pPr>
        <w:spacing w:after="0" w:line="240" w:lineRule="auto"/>
        <w:jc w:val="left"/>
        <w:rPr>
          <w:rFonts w:ascii="Tahoma" w:hAnsi="Tahoma"/>
          <w:u w:val="single"/>
          <w:rtl/>
        </w:rPr>
      </w:pPr>
    </w:p>
    <w:p w14:paraId="6BE38B72" w14:textId="13697DFE" w:rsidR="00C9264D" w:rsidRDefault="00C9264D" w:rsidP="009D6ED8">
      <w:pPr>
        <w:spacing w:after="0" w:line="240" w:lineRule="auto"/>
        <w:jc w:val="left"/>
        <w:rPr>
          <w:rFonts w:ascii="Tahoma" w:hAnsi="Tahoma"/>
          <w:u w:val="single"/>
          <w:rtl/>
        </w:rPr>
      </w:pPr>
    </w:p>
    <w:p w14:paraId="51132A33" w14:textId="6746D7D1" w:rsidR="00C9264D" w:rsidRDefault="00C9264D" w:rsidP="009D6ED8">
      <w:pPr>
        <w:spacing w:after="0" w:line="240" w:lineRule="auto"/>
        <w:jc w:val="left"/>
        <w:rPr>
          <w:rFonts w:ascii="Tahoma" w:hAnsi="Tahoma"/>
          <w:u w:val="single"/>
          <w:rtl/>
        </w:rPr>
      </w:pPr>
    </w:p>
    <w:p w14:paraId="23D25F58" w14:textId="58A07474" w:rsidR="00C9264D" w:rsidRDefault="00C9264D" w:rsidP="009D6ED8">
      <w:pPr>
        <w:spacing w:after="0" w:line="240" w:lineRule="auto"/>
        <w:jc w:val="left"/>
        <w:rPr>
          <w:rFonts w:ascii="Tahoma" w:hAnsi="Tahoma"/>
          <w:u w:val="single"/>
          <w:rtl/>
        </w:rPr>
      </w:pPr>
    </w:p>
    <w:p w14:paraId="1EA07CE8" w14:textId="0DE47FF0" w:rsidR="00C9264D" w:rsidRDefault="00C9264D" w:rsidP="009D6ED8">
      <w:pPr>
        <w:spacing w:after="0" w:line="240" w:lineRule="auto"/>
        <w:jc w:val="left"/>
        <w:rPr>
          <w:rFonts w:ascii="Tahoma" w:hAnsi="Tahoma"/>
          <w:u w:val="single"/>
          <w:rtl/>
        </w:rPr>
      </w:pPr>
    </w:p>
    <w:p w14:paraId="120CE1BF" w14:textId="133D21C6" w:rsidR="00C9264D" w:rsidRDefault="00C9264D" w:rsidP="009D6ED8">
      <w:pPr>
        <w:spacing w:after="0" w:line="240" w:lineRule="auto"/>
        <w:jc w:val="left"/>
        <w:rPr>
          <w:rFonts w:ascii="Tahoma" w:hAnsi="Tahoma"/>
          <w:u w:val="single"/>
          <w:rtl/>
        </w:rPr>
      </w:pPr>
    </w:p>
    <w:p w14:paraId="2B45640D" w14:textId="201C0644" w:rsidR="00C9264D" w:rsidRDefault="00C9264D" w:rsidP="009D6ED8">
      <w:pPr>
        <w:spacing w:after="0" w:line="240" w:lineRule="auto"/>
        <w:jc w:val="left"/>
        <w:rPr>
          <w:rFonts w:ascii="Tahoma" w:hAnsi="Tahoma"/>
          <w:u w:val="single"/>
          <w:rtl/>
        </w:rPr>
      </w:pPr>
    </w:p>
    <w:p w14:paraId="6E291360" w14:textId="38D93E50" w:rsidR="00C9264D" w:rsidRDefault="00C9264D" w:rsidP="009D6ED8">
      <w:pPr>
        <w:spacing w:after="0" w:line="240" w:lineRule="auto"/>
        <w:jc w:val="left"/>
        <w:rPr>
          <w:rFonts w:ascii="Tahoma" w:hAnsi="Tahoma"/>
          <w:u w:val="single"/>
          <w:rtl/>
        </w:rPr>
      </w:pPr>
    </w:p>
    <w:p w14:paraId="01386765" w14:textId="77777777" w:rsidR="00C9264D" w:rsidRDefault="00C9264D" w:rsidP="009D6ED8">
      <w:pPr>
        <w:spacing w:after="0" w:line="240" w:lineRule="auto"/>
        <w:jc w:val="left"/>
        <w:rPr>
          <w:rFonts w:ascii="Tahoma" w:hAnsi="Tahoma"/>
          <w:u w:val="single"/>
          <w:rtl/>
        </w:rPr>
      </w:pPr>
    </w:p>
    <w:p w14:paraId="01159330" w14:textId="33374B09" w:rsidR="009755C4" w:rsidRDefault="009755C4" w:rsidP="009D6ED8">
      <w:pPr>
        <w:spacing w:after="0" w:line="240" w:lineRule="auto"/>
        <w:jc w:val="left"/>
        <w:rPr>
          <w:rFonts w:ascii="Tahoma" w:hAnsi="Tahoma"/>
          <w:u w:val="single"/>
          <w:rtl/>
        </w:rPr>
      </w:pPr>
    </w:p>
    <w:p w14:paraId="6DD789C9" w14:textId="233F0895" w:rsidR="009755C4" w:rsidRPr="009D6ED8" w:rsidRDefault="00C9264D" w:rsidP="009D6ED8">
      <w:pPr>
        <w:spacing w:after="0" w:line="240" w:lineRule="auto"/>
        <w:jc w:val="left"/>
        <w:rPr>
          <w:rFonts w:ascii="Tahoma" w:hAnsi="Tahoma"/>
          <w:u w:val="single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FDDF5E" wp14:editId="60D5F268">
                <wp:simplePos x="0" y="0"/>
                <wp:positionH relativeFrom="column">
                  <wp:posOffset>3481070</wp:posOffset>
                </wp:positionH>
                <wp:positionV relativeFrom="paragraph">
                  <wp:posOffset>79376</wp:posOffset>
                </wp:positionV>
                <wp:extent cx="1212850" cy="0"/>
                <wp:effectExtent l="0" t="0" r="25400" b="38100"/>
                <wp:wrapNone/>
                <wp:docPr id="6" name="מחבר יש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285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0F0AB8" id="מחבר ישר 6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1pt,6.25pt" to="369.6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" strokecolor="black [3040]" strokeweight=".5pt"/>
            </w:pict>
          </mc:Fallback>
        </mc:AlternateContent>
      </w:r>
    </w:p>
    <w:p w14:paraId="1D632237" w14:textId="76D6A32E" w:rsidR="0041069A" w:rsidRDefault="001A68BD" w:rsidP="0041069A">
      <w:pPr>
        <w:bidi w:val="0"/>
        <w:spacing w:after="0" w:line="240" w:lineRule="auto"/>
        <w:jc w:val="left"/>
        <w:rPr>
          <w:rFonts w:ascii="Tahoma" w:hAnsi="Tahoma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7347A6" wp14:editId="707981A7">
                <wp:simplePos x="0" y="0"/>
                <wp:positionH relativeFrom="column">
                  <wp:posOffset>3328670</wp:posOffset>
                </wp:positionH>
                <wp:positionV relativeFrom="paragraph">
                  <wp:posOffset>6970395</wp:posOffset>
                </wp:positionV>
                <wp:extent cx="1282700" cy="635"/>
                <wp:effectExtent l="0" t="0" r="31750" b="37465"/>
                <wp:wrapNone/>
                <wp:docPr id="2" name="מחבר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2700" cy="635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1F5623" id="מחבר ישר 2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1pt,548.85pt" to="363.1pt,54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" strokecolor="black [3040]" strokeweight=".5pt"/>
            </w:pict>
          </mc:Fallback>
        </mc:AlternateContent>
      </w:r>
    </w:p>
    <w:p w14:paraId="2F780D47" w14:textId="585BC91C" w:rsidR="0041069A" w:rsidRDefault="0041069A" w:rsidP="0041069A">
      <w:pPr>
        <w:bidi w:val="0"/>
        <w:spacing w:after="0" w:line="240" w:lineRule="auto"/>
        <w:jc w:val="left"/>
        <w:rPr>
          <w:rFonts w:ascii="Tahoma" w:hAnsi="Tahoma"/>
          <w:rtl/>
        </w:rPr>
      </w:pPr>
    </w:p>
    <w:p w14:paraId="09B7AF49" w14:textId="000A9495" w:rsidR="0041069A" w:rsidRDefault="0041069A" w:rsidP="0041069A">
      <w:pPr>
        <w:bidi w:val="0"/>
        <w:spacing w:after="0" w:line="240" w:lineRule="auto"/>
        <w:jc w:val="right"/>
        <w:rPr>
          <w:rFonts w:ascii="Tahoma" w:hAnsi="Tahoma"/>
          <w:rtl/>
        </w:rPr>
      </w:pPr>
    </w:p>
    <w:p w14:paraId="433E681F" w14:textId="2F2A63E2" w:rsidR="0041069A" w:rsidRDefault="0041069A" w:rsidP="0041069A">
      <w:pPr>
        <w:bidi w:val="0"/>
        <w:spacing w:after="0" w:line="240" w:lineRule="auto"/>
        <w:jc w:val="left"/>
        <w:rPr>
          <w:rFonts w:ascii="Tahoma" w:hAnsi="Tahoma"/>
          <w:rtl/>
        </w:rPr>
      </w:pPr>
    </w:p>
    <w:p w14:paraId="7D2223BD" w14:textId="276B9618" w:rsidR="0041069A" w:rsidRDefault="0041069A" w:rsidP="0041069A">
      <w:pPr>
        <w:bidi w:val="0"/>
        <w:spacing w:after="0" w:line="240" w:lineRule="auto"/>
        <w:jc w:val="left"/>
        <w:rPr>
          <w:rFonts w:ascii="Tahoma" w:hAnsi="Tahoma"/>
          <w:rtl/>
        </w:rPr>
      </w:pPr>
    </w:p>
    <w:p w14:paraId="0E5CADC8" w14:textId="6CCBFF54" w:rsidR="007030A4" w:rsidRDefault="007030A4" w:rsidP="007030A4">
      <w:pPr>
        <w:bidi w:val="0"/>
        <w:spacing w:after="0" w:line="240" w:lineRule="auto"/>
        <w:jc w:val="left"/>
        <w:rPr>
          <w:rFonts w:ascii="Tahoma" w:hAnsi="Tahoma"/>
        </w:rPr>
      </w:pPr>
    </w:p>
    <w:p w14:paraId="690F325F" w14:textId="77777777" w:rsidR="001A68BD" w:rsidRDefault="001A68BD" w:rsidP="001A68BD">
      <w:pPr>
        <w:bidi w:val="0"/>
        <w:spacing w:after="0" w:line="240" w:lineRule="auto"/>
        <w:jc w:val="left"/>
        <w:rPr>
          <w:rFonts w:ascii="Tahoma" w:hAnsi="Tahoma"/>
          <w:rtl/>
        </w:rPr>
      </w:pPr>
    </w:p>
    <w:p w14:paraId="13132C7C" w14:textId="6F33FBA7" w:rsidR="007030A4" w:rsidRPr="00C9264D" w:rsidRDefault="00C9264D" w:rsidP="00C9264D">
      <w:pPr>
        <w:bidi w:val="0"/>
        <w:spacing w:after="0" w:line="240" w:lineRule="auto"/>
        <w:jc w:val="right"/>
        <w:rPr>
          <w:rFonts w:ascii="Tahoma" w:hAnsi="Tahoma"/>
          <w:b/>
          <w:bCs/>
          <w:u w:val="single"/>
          <w:rtl/>
        </w:rPr>
      </w:pPr>
      <w:r w:rsidRPr="00C9264D">
        <w:rPr>
          <w:rFonts w:ascii="Tahoma" w:hAnsi="Tahoma"/>
          <w:b/>
          <w:bCs/>
        </w:rPr>
        <w:lastRenderedPageBreak/>
        <w:t xml:space="preserve">  </w:t>
      </w:r>
      <w:r w:rsidRPr="00C9264D">
        <w:rPr>
          <w:rFonts w:ascii="Tahoma" w:hAnsi="Tahoma"/>
          <w:b/>
          <w:bCs/>
          <w:u w:val="single"/>
        </w:rPr>
        <w:t xml:space="preserve">:ERD </w:t>
      </w:r>
      <w:r w:rsidRPr="00C9264D">
        <w:rPr>
          <w:rFonts w:ascii="Tahoma" w:hAnsi="Tahoma" w:hint="cs"/>
          <w:b/>
          <w:bCs/>
          <w:u w:val="single"/>
          <w:rtl/>
        </w:rPr>
        <w:t>הנחות מודל ה -</w:t>
      </w:r>
    </w:p>
    <w:p w14:paraId="128919E5" w14:textId="3A08E812" w:rsidR="007030A4" w:rsidRPr="00C9264D" w:rsidRDefault="007030A4" w:rsidP="007030A4">
      <w:pPr>
        <w:bidi w:val="0"/>
        <w:spacing w:after="0" w:line="240" w:lineRule="auto"/>
        <w:jc w:val="left"/>
        <w:rPr>
          <w:rFonts w:ascii="Tahoma" w:hAnsi="Tahoma"/>
          <w:b/>
          <w:bCs/>
          <w:u w:val="single"/>
          <w:rtl/>
        </w:rPr>
      </w:pPr>
    </w:p>
    <w:tbl>
      <w:tblPr>
        <w:tblStyle w:val="TableGrid"/>
        <w:bidiVisual/>
        <w:tblW w:w="10642" w:type="dxa"/>
        <w:tblInd w:w="-672" w:type="dxa"/>
        <w:tblLook w:val="04A0" w:firstRow="1" w:lastRow="0" w:firstColumn="1" w:lastColumn="0" w:noHBand="0" w:noVBand="1"/>
      </w:tblPr>
      <w:tblGrid>
        <w:gridCol w:w="2268"/>
        <w:gridCol w:w="5816"/>
        <w:gridCol w:w="2558"/>
      </w:tblGrid>
      <w:tr w:rsidR="002E3136" w:rsidRPr="00E546C7" w14:paraId="7DD39CAA" w14:textId="77777777" w:rsidTr="007030A4">
        <w:tc>
          <w:tcPr>
            <w:tcW w:w="2268" w:type="dxa"/>
            <w:shd w:val="clear" w:color="auto" w:fill="C6D9F1" w:themeFill="text2" w:themeFillTint="33"/>
          </w:tcPr>
          <w:p w14:paraId="1D303222" w14:textId="4CA05876" w:rsidR="001E5049" w:rsidRPr="00BE375D" w:rsidRDefault="001E5049" w:rsidP="00BE375D">
            <w:pPr>
              <w:spacing w:after="0"/>
              <w:jc w:val="left"/>
              <w:rPr>
                <w:rFonts w:ascii="Tahoma" w:hAnsi="Tahoma"/>
                <w:b/>
                <w:bCs/>
                <w:rtl/>
              </w:rPr>
            </w:pPr>
            <w:r w:rsidRPr="00BE375D">
              <w:rPr>
                <w:rFonts w:ascii="Tahoma" w:hAnsi="Tahoma"/>
                <w:b/>
                <w:bCs/>
                <w:rtl/>
              </w:rPr>
              <w:t>מרכיב</w:t>
            </w:r>
          </w:p>
        </w:tc>
        <w:tc>
          <w:tcPr>
            <w:tcW w:w="5816" w:type="dxa"/>
            <w:shd w:val="clear" w:color="auto" w:fill="C6D9F1" w:themeFill="text2" w:themeFillTint="33"/>
          </w:tcPr>
          <w:p w14:paraId="66498C5C" w14:textId="3291174E" w:rsidR="001E5049" w:rsidRPr="00BE375D" w:rsidRDefault="001E5049" w:rsidP="00BE375D">
            <w:pPr>
              <w:spacing w:after="0"/>
              <w:jc w:val="left"/>
              <w:rPr>
                <w:rFonts w:ascii="Tahoma" w:hAnsi="Tahoma"/>
                <w:b/>
                <w:bCs/>
                <w:rtl/>
              </w:rPr>
            </w:pPr>
            <w:r w:rsidRPr="00BE375D">
              <w:rPr>
                <w:rFonts w:ascii="Tahoma" w:hAnsi="Tahoma"/>
                <w:b/>
                <w:bCs/>
                <w:rtl/>
              </w:rPr>
              <w:t xml:space="preserve">הנחות </w:t>
            </w:r>
          </w:p>
        </w:tc>
        <w:tc>
          <w:tcPr>
            <w:tcW w:w="2558" w:type="dxa"/>
            <w:shd w:val="clear" w:color="auto" w:fill="C6D9F1" w:themeFill="text2" w:themeFillTint="33"/>
          </w:tcPr>
          <w:p w14:paraId="2E9AA5B3" w14:textId="0E497019" w:rsidR="001E5049" w:rsidRPr="00BE375D" w:rsidRDefault="001E5049" w:rsidP="00BE375D">
            <w:pPr>
              <w:spacing w:after="0"/>
              <w:jc w:val="left"/>
              <w:rPr>
                <w:rFonts w:ascii="Tahoma" w:hAnsi="Tahoma"/>
                <w:b/>
                <w:bCs/>
                <w:rtl/>
              </w:rPr>
            </w:pPr>
            <w:r w:rsidRPr="00BE375D">
              <w:rPr>
                <w:rFonts w:ascii="Tahoma" w:hAnsi="Tahoma"/>
                <w:b/>
                <w:bCs/>
                <w:rtl/>
              </w:rPr>
              <w:t>הערות נוספות</w:t>
            </w:r>
          </w:p>
        </w:tc>
      </w:tr>
      <w:tr w:rsidR="006F4023" w:rsidRPr="00E546C7" w14:paraId="6D4C9581" w14:textId="77777777" w:rsidTr="007030A4">
        <w:tc>
          <w:tcPr>
            <w:tcW w:w="2268" w:type="dxa"/>
          </w:tcPr>
          <w:p w14:paraId="3A2E2164" w14:textId="77586EA4" w:rsidR="006F4023" w:rsidRPr="00EF7DFA" w:rsidRDefault="006F4023" w:rsidP="00EF7DFA">
            <w:pPr>
              <w:spacing w:after="0"/>
              <w:jc w:val="left"/>
              <w:rPr>
                <w:rFonts w:ascii="Tahoma" w:hAnsi="Tahoma"/>
                <w:rtl/>
              </w:rPr>
            </w:pPr>
            <w:r w:rsidRPr="00EF7DFA">
              <w:rPr>
                <w:rFonts w:ascii="Tahoma" w:hAnsi="Tahoma" w:hint="cs"/>
                <w:rtl/>
              </w:rPr>
              <w:t xml:space="preserve">הקשר בין </w:t>
            </w:r>
            <w:r w:rsidRPr="00EF7DFA">
              <w:rPr>
                <w:rFonts w:ascii="Tahoma" w:hAnsi="Tahoma"/>
              </w:rPr>
              <w:t>Credit Card</w:t>
            </w:r>
            <w:r w:rsidRPr="00EF7DFA">
              <w:rPr>
                <w:rFonts w:ascii="Tahoma" w:hAnsi="Tahoma" w:hint="cs"/>
                <w:rtl/>
              </w:rPr>
              <w:t xml:space="preserve"> ל </w:t>
            </w:r>
            <w:r w:rsidRPr="00EF7DFA">
              <w:rPr>
                <w:rFonts w:ascii="Tahoma" w:hAnsi="Tahoma" w:hint="cs"/>
              </w:rPr>
              <w:t>O</w:t>
            </w:r>
            <w:r w:rsidRPr="00EF7DFA">
              <w:rPr>
                <w:rFonts w:ascii="Tahoma" w:hAnsi="Tahoma"/>
              </w:rPr>
              <w:t>rder</w:t>
            </w:r>
          </w:p>
        </w:tc>
        <w:tc>
          <w:tcPr>
            <w:tcW w:w="5816" w:type="dxa"/>
          </w:tcPr>
          <w:p w14:paraId="6FDF7D6E" w14:textId="169991A7" w:rsidR="006F4023" w:rsidRPr="00E546C7" w:rsidRDefault="006F4023" w:rsidP="006F4023">
            <w:pPr>
              <w:pStyle w:val="ListParagraph"/>
              <w:numPr>
                <w:ilvl w:val="0"/>
                <w:numId w:val="21"/>
              </w:numPr>
              <w:spacing w:after="0"/>
              <w:contextualSpacing w:val="0"/>
              <w:jc w:val="left"/>
              <w:rPr>
                <w:rFonts w:ascii="Tahoma" w:hAnsi="Tahoma"/>
                <w:rtl/>
              </w:rPr>
            </w:pPr>
            <w:r>
              <w:rPr>
                <w:rFonts w:ascii="Tahoma" w:hAnsi="Tahoma" w:hint="cs"/>
                <w:rtl/>
              </w:rPr>
              <w:t>כדי לבצע הזמנה לא חייב להיות לקוח רשום, לכן נשמור את פרטי כרטיס האשראי עבור הזמנה ולא עבור לקוח מסוים.</w:t>
            </w:r>
          </w:p>
        </w:tc>
        <w:tc>
          <w:tcPr>
            <w:tcW w:w="2558" w:type="dxa"/>
          </w:tcPr>
          <w:p w14:paraId="6BDBE0D1" w14:textId="34016DA6" w:rsidR="006F4023" w:rsidRPr="00E546C7" w:rsidRDefault="006F4023" w:rsidP="006F4023">
            <w:pPr>
              <w:spacing w:after="0"/>
              <w:jc w:val="left"/>
              <w:rPr>
                <w:rFonts w:ascii="Tahoma" w:hAnsi="Tahoma"/>
                <w:rtl/>
              </w:rPr>
            </w:pPr>
          </w:p>
        </w:tc>
      </w:tr>
      <w:tr w:rsidR="006F4023" w:rsidRPr="00E546C7" w14:paraId="54F06ADE" w14:textId="77777777" w:rsidTr="007030A4">
        <w:tc>
          <w:tcPr>
            <w:tcW w:w="2268" w:type="dxa"/>
          </w:tcPr>
          <w:p w14:paraId="2E105F24" w14:textId="725BE434" w:rsidR="006F4023" w:rsidRPr="00E546C7" w:rsidRDefault="006F4023" w:rsidP="006F4023">
            <w:pPr>
              <w:spacing w:after="0"/>
              <w:jc w:val="left"/>
              <w:rPr>
                <w:rFonts w:ascii="Tahoma" w:hAnsi="Tahoma"/>
              </w:rPr>
            </w:pPr>
            <w:r>
              <w:rPr>
                <w:rFonts w:ascii="Tahoma" w:hAnsi="Tahoma" w:hint="cs"/>
                <w:rtl/>
              </w:rPr>
              <w:t xml:space="preserve">קרדינאליות </w:t>
            </w:r>
            <w:r w:rsidR="00EF7DFA">
              <w:rPr>
                <w:rFonts w:ascii="Tahoma" w:hAnsi="Tahoma" w:hint="cs"/>
                <w:rtl/>
              </w:rPr>
              <w:t xml:space="preserve">של הקשר </w:t>
            </w:r>
            <w:r>
              <w:rPr>
                <w:rFonts w:ascii="Tahoma" w:hAnsi="Tahoma" w:hint="cs"/>
                <w:rtl/>
              </w:rPr>
              <w:t xml:space="preserve">בין </w:t>
            </w:r>
            <w:r>
              <w:rPr>
                <w:rFonts w:ascii="Tahoma" w:hAnsi="Tahoma"/>
              </w:rPr>
              <w:t>Credit Card</w:t>
            </w:r>
            <w:r>
              <w:rPr>
                <w:rFonts w:ascii="Tahoma" w:hAnsi="Tahoma" w:hint="cs"/>
                <w:rtl/>
              </w:rPr>
              <w:t xml:space="preserve"> ל </w:t>
            </w:r>
            <w:r>
              <w:rPr>
                <w:rFonts w:ascii="Tahoma" w:hAnsi="Tahoma" w:hint="cs"/>
              </w:rPr>
              <w:t>O</w:t>
            </w:r>
            <w:r>
              <w:rPr>
                <w:rFonts w:ascii="Tahoma" w:hAnsi="Tahoma"/>
              </w:rPr>
              <w:t>rder</w:t>
            </w:r>
          </w:p>
        </w:tc>
        <w:tc>
          <w:tcPr>
            <w:tcW w:w="5816" w:type="dxa"/>
          </w:tcPr>
          <w:p w14:paraId="43731A8D" w14:textId="621118F6" w:rsidR="006F4023" w:rsidRPr="006F4023" w:rsidRDefault="006F4023" w:rsidP="006F4023">
            <w:pPr>
              <w:pStyle w:val="ListParagraph"/>
              <w:numPr>
                <w:ilvl w:val="0"/>
                <w:numId w:val="11"/>
              </w:numPr>
              <w:jc w:val="left"/>
              <w:rPr>
                <w:rFonts w:ascii="Tahoma" w:hAnsi="Tahoma"/>
                <w:rtl/>
              </w:rPr>
            </w:pPr>
            <w:r>
              <w:rPr>
                <w:rFonts w:ascii="Tahoma" w:hAnsi="Tahoma" w:hint="cs"/>
                <w:rtl/>
              </w:rPr>
              <w:t>ניתן לשלם על הזמנה רק באמצעות כרטיס אשראי ו</w:t>
            </w:r>
            <w:r w:rsidRPr="002335F0">
              <w:rPr>
                <w:rFonts w:ascii="Tahoma" w:hAnsi="Tahoma" w:hint="cs"/>
                <w:rtl/>
              </w:rPr>
              <w:t xml:space="preserve">כל הזמנה </w:t>
            </w:r>
            <w:r>
              <w:rPr>
                <w:rFonts w:ascii="Tahoma" w:hAnsi="Tahoma" w:hint="cs"/>
                <w:rtl/>
              </w:rPr>
              <w:t>תשולם על ידי כרטיס יחיד.</w:t>
            </w:r>
            <w:r w:rsidRPr="002335F0">
              <w:rPr>
                <w:rFonts w:ascii="Tahoma" w:hAnsi="Tahoma" w:hint="cs"/>
                <w:rtl/>
              </w:rPr>
              <w:t xml:space="preserve"> </w:t>
            </w:r>
          </w:p>
        </w:tc>
        <w:tc>
          <w:tcPr>
            <w:tcW w:w="2558" w:type="dxa"/>
          </w:tcPr>
          <w:p w14:paraId="31CE5DC7" w14:textId="4D7FBA92" w:rsidR="006F4023" w:rsidRPr="00E546C7" w:rsidRDefault="006F4023" w:rsidP="006F4023">
            <w:pPr>
              <w:spacing w:after="0"/>
              <w:jc w:val="left"/>
              <w:rPr>
                <w:rFonts w:ascii="Tahoma" w:hAnsi="Tahoma"/>
                <w:rtl/>
              </w:rPr>
            </w:pPr>
          </w:p>
        </w:tc>
      </w:tr>
      <w:tr w:rsidR="006F4023" w:rsidRPr="00E546C7" w14:paraId="32DA648C" w14:textId="77777777" w:rsidTr="007030A4">
        <w:trPr>
          <w:trHeight w:val="794"/>
        </w:trPr>
        <w:tc>
          <w:tcPr>
            <w:tcW w:w="2268" w:type="dxa"/>
          </w:tcPr>
          <w:p w14:paraId="01FEA600" w14:textId="79946689" w:rsidR="006F4023" w:rsidRPr="00E546C7" w:rsidRDefault="00EF7DFA" w:rsidP="006F4023">
            <w:pPr>
              <w:spacing w:after="0"/>
              <w:jc w:val="left"/>
              <w:rPr>
                <w:rFonts w:ascii="Tahoma" w:hAnsi="Tahoma"/>
              </w:rPr>
            </w:pPr>
            <w:r>
              <w:rPr>
                <w:rFonts w:ascii="Tahoma" w:hAnsi="Tahoma" w:hint="cs"/>
                <w:rtl/>
              </w:rPr>
              <w:t xml:space="preserve">השדה </w:t>
            </w:r>
            <w:r>
              <w:rPr>
                <w:rFonts w:ascii="Tahoma" w:hAnsi="Tahoma" w:hint="cs"/>
              </w:rPr>
              <w:t>E</w:t>
            </w:r>
            <w:r>
              <w:rPr>
                <w:rFonts w:ascii="Tahoma" w:hAnsi="Tahoma"/>
              </w:rPr>
              <w:t>mail</w:t>
            </w:r>
            <w:r>
              <w:rPr>
                <w:rFonts w:ascii="Tahoma" w:hAnsi="Tahoma" w:hint="cs"/>
                <w:rtl/>
              </w:rPr>
              <w:t xml:space="preserve"> בישות </w:t>
            </w:r>
            <w:r>
              <w:rPr>
                <w:rFonts w:ascii="Tahoma" w:hAnsi="Tahoma"/>
              </w:rPr>
              <w:t>Customer</w:t>
            </w:r>
          </w:p>
        </w:tc>
        <w:tc>
          <w:tcPr>
            <w:tcW w:w="5816" w:type="dxa"/>
          </w:tcPr>
          <w:p w14:paraId="2C6AACED" w14:textId="77777777" w:rsidR="00EF7DFA" w:rsidRDefault="00EF7DFA" w:rsidP="00EF7DFA">
            <w:pPr>
              <w:pStyle w:val="ListParagraph"/>
              <w:numPr>
                <w:ilvl w:val="0"/>
                <w:numId w:val="26"/>
              </w:numPr>
              <w:jc w:val="left"/>
              <w:rPr>
                <w:rFonts w:ascii="Tahoma" w:hAnsi="Tahoma"/>
              </w:rPr>
            </w:pPr>
            <w:r>
              <w:rPr>
                <w:rFonts w:ascii="Tahoma" w:hAnsi="Tahoma" w:hint="cs"/>
              </w:rPr>
              <w:t>E</w:t>
            </w:r>
            <w:r>
              <w:rPr>
                <w:rFonts w:ascii="Tahoma" w:hAnsi="Tahoma"/>
              </w:rPr>
              <w:t>mail</w:t>
            </w:r>
            <w:r>
              <w:rPr>
                <w:rFonts w:ascii="Tahoma" w:hAnsi="Tahoma" w:hint="cs"/>
                <w:rtl/>
              </w:rPr>
              <w:t xml:space="preserve"> הוא ייחודי עבור כל לקוח.</w:t>
            </w:r>
          </w:p>
          <w:p w14:paraId="2132EE5F" w14:textId="58E19594" w:rsidR="006F4023" w:rsidRPr="00807892" w:rsidRDefault="006F4023" w:rsidP="00EF7DFA">
            <w:pPr>
              <w:spacing w:after="0"/>
              <w:ind w:left="360"/>
              <w:jc w:val="left"/>
              <w:rPr>
                <w:rFonts w:ascii="Tahoma" w:hAnsi="Tahoma"/>
                <w:rtl/>
              </w:rPr>
            </w:pPr>
          </w:p>
        </w:tc>
        <w:tc>
          <w:tcPr>
            <w:tcW w:w="2558" w:type="dxa"/>
          </w:tcPr>
          <w:p w14:paraId="39EF77F9" w14:textId="2D68C7A3" w:rsidR="006F4023" w:rsidRPr="00E546C7" w:rsidRDefault="006F4023" w:rsidP="006F4023">
            <w:pPr>
              <w:spacing w:after="0"/>
              <w:jc w:val="left"/>
              <w:rPr>
                <w:rFonts w:ascii="Tahoma" w:hAnsi="Tahoma"/>
                <w:rtl/>
              </w:rPr>
            </w:pPr>
          </w:p>
        </w:tc>
      </w:tr>
      <w:tr w:rsidR="00EF7DFA" w:rsidRPr="00E546C7" w14:paraId="14D78F25" w14:textId="77777777" w:rsidTr="007030A4">
        <w:trPr>
          <w:trHeight w:val="794"/>
        </w:trPr>
        <w:tc>
          <w:tcPr>
            <w:tcW w:w="2268" w:type="dxa"/>
          </w:tcPr>
          <w:p w14:paraId="6C076C57" w14:textId="77777777" w:rsidR="00EF7DFA" w:rsidRDefault="00EF7DFA" w:rsidP="006F4023">
            <w:pPr>
              <w:spacing w:after="0"/>
              <w:jc w:val="left"/>
              <w:rPr>
                <w:rFonts w:ascii="Tahoma" w:hAnsi="Tahoma"/>
                <w:rtl/>
              </w:rPr>
            </w:pPr>
            <w:r>
              <w:rPr>
                <w:rFonts w:ascii="Tahoma" w:hAnsi="Tahoma" w:hint="cs"/>
                <w:rtl/>
              </w:rPr>
              <w:t xml:space="preserve">קרדינאליות של הקשר בין </w:t>
            </w:r>
            <w:r>
              <w:rPr>
                <w:rFonts w:ascii="Tahoma" w:hAnsi="Tahoma" w:hint="cs"/>
              </w:rPr>
              <w:t>S</w:t>
            </w:r>
            <w:r>
              <w:rPr>
                <w:rFonts w:ascii="Tahoma" w:hAnsi="Tahoma"/>
              </w:rPr>
              <w:t>hipping</w:t>
            </w:r>
            <w:r>
              <w:rPr>
                <w:rFonts w:ascii="Tahoma" w:hAnsi="Tahoma" w:hint="cs"/>
                <w:rtl/>
              </w:rPr>
              <w:t xml:space="preserve"> </w:t>
            </w:r>
          </w:p>
          <w:p w14:paraId="48EDCEC5" w14:textId="1E839B1E" w:rsidR="00EF7DFA" w:rsidRDefault="00EF7DFA" w:rsidP="006F4023">
            <w:pPr>
              <w:spacing w:after="0"/>
              <w:jc w:val="left"/>
              <w:rPr>
                <w:rFonts w:ascii="Tahoma" w:hAnsi="Tahoma"/>
              </w:rPr>
            </w:pPr>
            <w:r>
              <w:rPr>
                <w:rFonts w:ascii="Tahoma" w:hAnsi="Tahoma" w:hint="cs"/>
                <w:rtl/>
              </w:rPr>
              <w:t xml:space="preserve">ל </w:t>
            </w:r>
            <w:r>
              <w:rPr>
                <w:rFonts w:ascii="Tahoma" w:hAnsi="Tahoma"/>
              </w:rPr>
              <w:t>Order</w:t>
            </w:r>
          </w:p>
        </w:tc>
        <w:tc>
          <w:tcPr>
            <w:tcW w:w="5816" w:type="dxa"/>
          </w:tcPr>
          <w:p w14:paraId="66223C86" w14:textId="1B7B5791" w:rsidR="00EF7DFA" w:rsidRPr="00EF7DFA" w:rsidRDefault="00EF7DFA" w:rsidP="00EF7DFA">
            <w:pPr>
              <w:pStyle w:val="ListParagraph"/>
              <w:numPr>
                <w:ilvl w:val="0"/>
                <w:numId w:val="26"/>
              </w:numPr>
              <w:jc w:val="left"/>
              <w:rPr>
                <w:rFonts w:ascii="Tahoma" w:hAnsi="Tahoma"/>
              </w:rPr>
            </w:pPr>
            <w:r>
              <w:rPr>
                <w:rFonts w:ascii="Tahoma" w:hAnsi="Tahoma" w:hint="cs"/>
                <w:rtl/>
              </w:rPr>
              <w:t>עבור הזמנה מסוימת ניתן לבצע משלוח או איסוף עצמי.</w:t>
            </w:r>
          </w:p>
        </w:tc>
        <w:tc>
          <w:tcPr>
            <w:tcW w:w="2558" w:type="dxa"/>
          </w:tcPr>
          <w:p w14:paraId="4A78BC2B" w14:textId="77777777" w:rsidR="00EF7DFA" w:rsidRDefault="00EF7DFA" w:rsidP="006F4023">
            <w:pPr>
              <w:spacing w:after="0"/>
              <w:jc w:val="left"/>
              <w:rPr>
                <w:rFonts w:ascii="Tahoma" w:hAnsi="Tahoma"/>
                <w:rtl/>
              </w:rPr>
            </w:pPr>
          </w:p>
        </w:tc>
      </w:tr>
      <w:tr w:rsidR="00EF7DFA" w:rsidRPr="00E546C7" w14:paraId="0DFD7412" w14:textId="77777777" w:rsidTr="007030A4">
        <w:trPr>
          <w:trHeight w:val="794"/>
        </w:trPr>
        <w:tc>
          <w:tcPr>
            <w:tcW w:w="2268" w:type="dxa"/>
          </w:tcPr>
          <w:p w14:paraId="3D2A8F93" w14:textId="715BBF97" w:rsidR="00EF7DFA" w:rsidRDefault="00410000" w:rsidP="006F4023">
            <w:pPr>
              <w:spacing w:after="0"/>
              <w:jc w:val="left"/>
              <w:rPr>
                <w:rFonts w:ascii="Tahoma" w:hAnsi="Tahoma"/>
              </w:rPr>
            </w:pPr>
            <w:r>
              <w:rPr>
                <w:rFonts w:ascii="Tahoma" w:hAnsi="Tahoma" w:hint="cs"/>
                <w:rtl/>
              </w:rPr>
              <w:t xml:space="preserve">השדה </w:t>
            </w:r>
            <w:r>
              <w:rPr>
                <w:rFonts w:ascii="Tahoma" w:hAnsi="Tahoma"/>
              </w:rPr>
              <w:t>Address</w:t>
            </w:r>
            <w:r>
              <w:rPr>
                <w:rFonts w:ascii="Tahoma" w:hAnsi="Tahoma" w:hint="cs"/>
                <w:rtl/>
              </w:rPr>
              <w:t xml:space="preserve"> בישות </w:t>
            </w:r>
            <w:r>
              <w:rPr>
                <w:rFonts w:ascii="Tahoma" w:hAnsi="Tahoma" w:hint="cs"/>
              </w:rPr>
              <w:t>S</w:t>
            </w:r>
            <w:r>
              <w:rPr>
                <w:rFonts w:ascii="Tahoma" w:hAnsi="Tahoma"/>
              </w:rPr>
              <w:t>hipping</w:t>
            </w:r>
          </w:p>
        </w:tc>
        <w:tc>
          <w:tcPr>
            <w:tcW w:w="5816" w:type="dxa"/>
          </w:tcPr>
          <w:p w14:paraId="24D2D285" w14:textId="68474B6E" w:rsidR="00EF7DFA" w:rsidRDefault="00410000" w:rsidP="00EF7DFA">
            <w:pPr>
              <w:pStyle w:val="ListParagraph"/>
              <w:numPr>
                <w:ilvl w:val="0"/>
                <w:numId w:val="26"/>
              </w:numPr>
              <w:jc w:val="left"/>
              <w:rPr>
                <w:rFonts w:ascii="Tahoma" w:hAnsi="Tahoma"/>
                <w:rtl/>
              </w:rPr>
            </w:pPr>
            <w:r>
              <w:rPr>
                <w:rFonts w:ascii="Tahoma" w:hAnsi="Tahoma" w:hint="cs"/>
                <w:rtl/>
              </w:rPr>
              <w:t>כתובת נדרשת רק כאשר מתבצע משלוח וכ</w:t>
            </w:r>
            <w:r w:rsidRPr="002335F0">
              <w:rPr>
                <w:rFonts w:ascii="Tahoma" w:hAnsi="Tahoma" w:hint="cs"/>
                <w:rtl/>
              </w:rPr>
              <w:t>ל הזמנה נשלחת לכתובת אחת בלבד.</w:t>
            </w:r>
          </w:p>
        </w:tc>
        <w:tc>
          <w:tcPr>
            <w:tcW w:w="2558" w:type="dxa"/>
          </w:tcPr>
          <w:p w14:paraId="46E3032B" w14:textId="77777777" w:rsidR="00EF7DFA" w:rsidRDefault="00EF7DFA" w:rsidP="006F4023">
            <w:pPr>
              <w:spacing w:after="0"/>
              <w:jc w:val="left"/>
              <w:rPr>
                <w:rFonts w:ascii="Tahoma" w:hAnsi="Tahoma"/>
                <w:rtl/>
              </w:rPr>
            </w:pPr>
          </w:p>
        </w:tc>
      </w:tr>
      <w:tr w:rsidR="00410000" w:rsidRPr="00E546C7" w14:paraId="2C07CB7A" w14:textId="77777777" w:rsidTr="007030A4">
        <w:trPr>
          <w:trHeight w:val="794"/>
        </w:trPr>
        <w:tc>
          <w:tcPr>
            <w:tcW w:w="2268" w:type="dxa"/>
          </w:tcPr>
          <w:p w14:paraId="7847B2BE" w14:textId="60756A22" w:rsidR="00410000" w:rsidRDefault="00410000" w:rsidP="006F4023">
            <w:pPr>
              <w:spacing w:after="0"/>
              <w:jc w:val="left"/>
              <w:rPr>
                <w:rFonts w:ascii="Tahoma" w:hAnsi="Tahoma"/>
                <w:rtl/>
              </w:rPr>
            </w:pPr>
            <w:r>
              <w:rPr>
                <w:rFonts w:ascii="Tahoma" w:hAnsi="Tahoma" w:hint="cs"/>
                <w:rtl/>
              </w:rPr>
              <w:t xml:space="preserve">קרדינאליות של הקשר בין </w:t>
            </w:r>
            <w:r>
              <w:rPr>
                <w:rFonts w:ascii="Tahoma" w:hAnsi="Tahoma" w:hint="cs"/>
              </w:rPr>
              <w:t>C</w:t>
            </w:r>
            <w:r>
              <w:rPr>
                <w:rFonts w:ascii="Tahoma" w:hAnsi="Tahoma"/>
              </w:rPr>
              <w:t>ustomer</w:t>
            </w:r>
            <w:r>
              <w:rPr>
                <w:rFonts w:ascii="Tahoma" w:hAnsi="Tahoma" w:hint="cs"/>
                <w:rtl/>
              </w:rPr>
              <w:t xml:space="preserve"> ל </w:t>
            </w:r>
            <w:r>
              <w:rPr>
                <w:rFonts w:ascii="Tahoma" w:hAnsi="Tahoma" w:hint="cs"/>
              </w:rPr>
              <w:t>S</w:t>
            </w:r>
            <w:r w:rsidR="003424F0">
              <w:rPr>
                <w:rFonts w:ascii="Tahoma" w:hAnsi="Tahoma"/>
              </w:rPr>
              <w:t>earch</w:t>
            </w:r>
          </w:p>
        </w:tc>
        <w:tc>
          <w:tcPr>
            <w:tcW w:w="5816" w:type="dxa"/>
          </w:tcPr>
          <w:p w14:paraId="71A11570" w14:textId="0691A3B7" w:rsidR="00410000" w:rsidRPr="003424F0" w:rsidRDefault="003424F0" w:rsidP="003424F0">
            <w:pPr>
              <w:pStyle w:val="ListParagraph"/>
              <w:numPr>
                <w:ilvl w:val="0"/>
                <w:numId w:val="26"/>
              </w:numPr>
              <w:jc w:val="left"/>
              <w:rPr>
                <w:rFonts w:ascii="Tahoma" w:hAnsi="Tahoma"/>
                <w:rtl/>
              </w:rPr>
            </w:pPr>
            <w:r>
              <w:rPr>
                <w:rFonts w:ascii="Tahoma" w:hAnsi="Tahoma" w:hint="cs"/>
                <w:rtl/>
              </w:rPr>
              <w:t xml:space="preserve">חיפוש יכול להתבצע על ידי משתמש </w:t>
            </w:r>
            <w:r w:rsidR="006756C8">
              <w:rPr>
                <w:rFonts w:ascii="Tahoma" w:hAnsi="Tahoma" w:hint="cs"/>
                <w:rtl/>
              </w:rPr>
              <w:t>ש</w:t>
            </w:r>
            <w:r>
              <w:rPr>
                <w:rFonts w:ascii="Tahoma" w:hAnsi="Tahoma" w:hint="cs"/>
                <w:rtl/>
              </w:rPr>
              <w:t>רשום</w:t>
            </w:r>
            <w:r w:rsidR="006756C8">
              <w:rPr>
                <w:rFonts w:ascii="Tahoma" w:hAnsi="Tahoma" w:hint="cs"/>
                <w:rtl/>
              </w:rPr>
              <w:t xml:space="preserve"> כלקוח</w:t>
            </w:r>
            <w:r>
              <w:rPr>
                <w:rFonts w:ascii="Tahoma" w:hAnsi="Tahoma" w:hint="cs"/>
                <w:rtl/>
              </w:rPr>
              <w:t xml:space="preserve"> או</w:t>
            </w:r>
            <w:r w:rsidR="006756C8">
              <w:rPr>
                <w:rFonts w:ascii="Tahoma" w:hAnsi="Tahoma" w:hint="cs"/>
                <w:rtl/>
              </w:rPr>
              <w:t xml:space="preserve"> על ידי</w:t>
            </w:r>
            <w:r>
              <w:rPr>
                <w:rFonts w:ascii="Tahoma" w:hAnsi="Tahoma" w:hint="cs"/>
                <w:rtl/>
              </w:rPr>
              <w:t xml:space="preserve"> משתמש לא רשום.</w:t>
            </w:r>
          </w:p>
        </w:tc>
        <w:tc>
          <w:tcPr>
            <w:tcW w:w="2558" w:type="dxa"/>
          </w:tcPr>
          <w:p w14:paraId="4BC0519D" w14:textId="77777777" w:rsidR="00410000" w:rsidRDefault="00410000" w:rsidP="006F4023">
            <w:pPr>
              <w:spacing w:after="0"/>
              <w:jc w:val="left"/>
              <w:rPr>
                <w:rFonts w:ascii="Tahoma" w:hAnsi="Tahoma"/>
                <w:rtl/>
              </w:rPr>
            </w:pPr>
          </w:p>
        </w:tc>
      </w:tr>
      <w:tr w:rsidR="003424F0" w:rsidRPr="00E546C7" w14:paraId="08F09567" w14:textId="77777777" w:rsidTr="007030A4">
        <w:trPr>
          <w:trHeight w:val="794"/>
        </w:trPr>
        <w:tc>
          <w:tcPr>
            <w:tcW w:w="2268" w:type="dxa"/>
          </w:tcPr>
          <w:p w14:paraId="5C0833C1" w14:textId="17EB26BE" w:rsidR="003424F0" w:rsidRDefault="003424F0" w:rsidP="006F4023">
            <w:pPr>
              <w:spacing w:after="0"/>
              <w:jc w:val="left"/>
              <w:rPr>
                <w:rFonts w:ascii="Tahoma" w:hAnsi="Tahoma"/>
              </w:rPr>
            </w:pPr>
            <w:r>
              <w:rPr>
                <w:rFonts w:ascii="Tahoma" w:hAnsi="Tahoma" w:hint="cs"/>
                <w:rtl/>
              </w:rPr>
              <w:t xml:space="preserve">השדה המורכב </w:t>
            </w:r>
            <w:r>
              <w:rPr>
                <w:rFonts w:ascii="Tahoma" w:hAnsi="Tahoma" w:hint="cs"/>
              </w:rPr>
              <w:t>S</w:t>
            </w:r>
            <w:r>
              <w:rPr>
                <w:rFonts w:ascii="Tahoma" w:hAnsi="Tahoma"/>
              </w:rPr>
              <w:t>urfer</w:t>
            </w:r>
            <w:r>
              <w:rPr>
                <w:rFonts w:ascii="Tahoma" w:hAnsi="Tahoma" w:hint="cs"/>
                <w:rtl/>
              </w:rPr>
              <w:t xml:space="preserve"> בישות </w:t>
            </w:r>
            <w:r>
              <w:rPr>
                <w:rFonts w:ascii="Tahoma" w:hAnsi="Tahoma"/>
              </w:rPr>
              <w:t>Customer</w:t>
            </w:r>
          </w:p>
        </w:tc>
        <w:tc>
          <w:tcPr>
            <w:tcW w:w="5816" w:type="dxa"/>
          </w:tcPr>
          <w:p w14:paraId="41B6623B" w14:textId="64B1936D" w:rsidR="003424F0" w:rsidRPr="003424F0" w:rsidRDefault="003424F0" w:rsidP="003424F0">
            <w:pPr>
              <w:pStyle w:val="ListParagraph"/>
              <w:numPr>
                <w:ilvl w:val="0"/>
                <w:numId w:val="26"/>
              </w:numPr>
              <w:jc w:val="left"/>
              <w:rPr>
                <w:rFonts w:ascii="Tahoma" w:hAnsi="Tahoma"/>
                <w:rtl/>
              </w:rPr>
            </w:pPr>
            <w:r>
              <w:rPr>
                <w:rFonts w:ascii="Tahoma" w:hAnsi="Tahoma" w:hint="cs"/>
                <w:rtl/>
              </w:rPr>
              <w:t xml:space="preserve">פרטי הגולש הם פריט מידע אופציונלי שישמר תחת פרופיל הלקוח במידה </w:t>
            </w:r>
            <w:r w:rsidR="00CF5C15">
              <w:rPr>
                <w:rFonts w:ascii="Tahoma" w:hAnsi="Tahoma" w:hint="cs"/>
                <w:rtl/>
              </w:rPr>
              <w:t>וימסור את הפרטים בעת תהליך עיצוב גלשן.</w:t>
            </w:r>
          </w:p>
        </w:tc>
        <w:tc>
          <w:tcPr>
            <w:tcW w:w="2558" w:type="dxa"/>
          </w:tcPr>
          <w:p w14:paraId="0CE35996" w14:textId="77777777" w:rsidR="003424F0" w:rsidRDefault="003424F0" w:rsidP="006F4023">
            <w:pPr>
              <w:spacing w:after="0"/>
              <w:jc w:val="left"/>
              <w:rPr>
                <w:rFonts w:ascii="Tahoma" w:hAnsi="Tahoma"/>
                <w:rtl/>
              </w:rPr>
            </w:pPr>
          </w:p>
        </w:tc>
      </w:tr>
      <w:tr w:rsidR="00C23448" w:rsidRPr="00E546C7" w14:paraId="4980374D" w14:textId="77777777" w:rsidTr="007030A4">
        <w:trPr>
          <w:trHeight w:val="794"/>
        </w:trPr>
        <w:tc>
          <w:tcPr>
            <w:tcW w:w="2268" w:type="dxa"/>
          </w:tcPr>
          <w:p w14:paraId="54183A2D" w14:textId="634921C3" w:rsidR="00C23448" w:rsidRDefault="00C23448" w:rsidP="006F4023">
            <w:pPr>
              <w:spacing w:after="0"/>
              <w:jc w:val="left"/>
              <w:rPr>
                <w:rFonts w:ascii="Tahoma" w:hAnsi="Tahoma"/>
              </w:rPr>
            </w:pPr>
            <w:r>
              <w:rPr>
                <w:rFonts w:ascii="Tahoma" w:hAnsi="Tahoma" w:hint="cs"/>
                <w:rtl/>
              </w:rPr>
              <w:t xml:space="preserve">קרדינאליות הקשר בין </w:t>
            </w:r>
            <w:r>
              <w:rPr>
                <w:rFonts w:ascii="Tahoma" w:hAnsi="Tahoma"/>
              </w:rPr>
              <w:t>Customer</w:t>
            </w:r>
            <w:r>
              <w:rPr>
                <w:rFonts w:ascii="Tahoma" w:hAnsi="Tahoma" w:hint="cs"/>
                <w:rtl/>
              </w:rPr>
              <w:t xml:space="preserve"> ל </w:t>
            </w:r>
            <w:r>
              <w:rPr>
                <w:rFonts w:ascii="Tahoma" w:hAnsi="Tahoma"/>
              </w:rPr>
              <w:t>Order</w:t>
            </w:r>
          </w:p>
        </w:tc>
        <w:tc>
          <w:tcPr>
            <w:tcW w:w="5816" w:type="dxa"/>
          </w:tcPr>
          <w:p w14:paraId="22CFB2A9" w14:textId="77777777" w:rsidR="00C23448" w:rsidRDefault="00C23448" w:rsidP="00647B22">
            <w:pPr>
              <w:pStyle w:val="ListParagraph"/>
              <w:numPr>
                <w:ilvl w:val="0"/>
                <w:numId w:val="26"/>
              </w:numPr>
              <w:jc w:val="left"/>
              <w:rPr>
                <w:rFonts w:ascii="Tahoma" w:hAnsi="Tahoma"/>
              </w:rPr>
            </w:pPr>
            <w:r>
              <w:rPr>
                <w:rFonts w:ascii="Tahoma" w:hAnsi="Tahoma" w:hint="cs"/>
                <w:rtl/>
              </w:rPr>
              <w:t xml:space="preserve">כאשר מבצעים הזמנה האתר דורש הזדהות באמצעות אימייל , </w:t>
            </w:r>
            <w:r w:rsidR="00647B22">
              <w:rPr>
                <w:rFonts w:ascii="Tahoma" w:hAnsi="Tahoma" w:hint="cs"/>
                <w:rtl/>
              </w:rPr>
              <w:t>כלומר ביצוע הרשמה מותנה בהרשמה כלקוח.</w:t>
            </w:r>
          </w:p>
          <w:p w14:paraId="407CB1E8" w14:textId="240A2E12" w:rsidR="00647B22" w:rsidRPr="00647B22" w:rsidRDefault="00647B22" w:rsidP="00647B22">
            <w:pPr>
              <w:pStyle w:val="ListParagraph"/>
              <w:numPr>
                <w:ilvl w:val="0"/>
                <w:numId w:val="26"/>
              </w:numPr>
              <w:jc w:val="left"/>
              <w:rPr>
                <w:rFonts w:ascii="Tahoma" w:hAnsi="Tahoma"/>
                <w:rtl/>
              </w:rPr>
            </w:pPr>
            <w:r>
              <w:rPr>
                <w:rFonts w:ascii="Tahoma" w:hAnsi="Tahoma" w:hint="cs"/>
                <w:rtl/>
              </w:rPr>
              <w:t>ניתן להירשם כלקוח מבלי לבצע אף הזמנה.</w:t>
            </w:r>
          </w:p>
        </w:tc>
        <w:tc>
          <w:tcPr>
            <w:tcW w:w="2558" w:type="dxa"/>
          </w:tcPr>
          <w:p w14:paraId="0AC1D7CB" w14:textId="77777777" w:rsidR="00C23448" w:rsidRDefault="00C23448" w:rsidP="006F4023">
            <w:pPr>
              <w:spacing w:after="0"/>
              <w:jc w:val="left"/>
              <w:rPr>
                <w:rFonts w:ascii="Tahoma" w:hAnsi="Tahoma"/>
                <w:rtl/>
              </w:rPr>
            </w:pPr>
          </w:p>
        </w:tc>
      </w:tr>
      <w:tr w:rsidR="00183272" w:rsidRPr="00E546C7" w14:paraId="2D658DD6" w14:textId="77777777" w:rsidTr="007030A4">
        <w:trPr>
          <w:trHeight w:val="332"/>
        </w:trPr>
        <w:tc>
          <w:tcPr>
            <w:tcW w:w="2268" w:type="dxa"/>
          </w:tcPr>
          <w:p w14:paraId="01054641" w14:textId="02E36707" w:rsidR="00183272" w:rsidRDefault="00183272" w:rsidP="006F4023">
            <w:pPr>
              <w:spacing w:after="0"/>
              <w:jc w:val="left"/>
              <w:rPr>
                <w:rFonts w:ascii="Tahoma" w:hAnsi="Tahoma"/>
                <w:rtl/>
              </w:rPr>
            </w:pPr>
            <w:r>
              <w:rPr>
                <w:rFonts w:ascii="Tahoma" w:hAnsi="Tahoma" w:hint="cs"/>
                <w:rtl/>
              </w:rPr>
              <w:t xml:space="preserve">השדה </w:t>
            </w:r>
            <w:r w:rsidRPr="00183272">
              <w:rPr>
                <w:rFonts w:ascii="Tahoma" w:hAnsi="Tahoma"/>
              </w:rPr>
              <w:t>tracking ID</w:t>
            </w:r>
            <w:r>
              <w:rPr>
                <w:rFonts w:ascii="Tahoma" w:hAnsi="Tahoma" w:hint="cs"/>
                <w:rtl/>
              </w:rPr>
              <w:t xml:space="preserve"> בישות </w:t>
            </w:r>
            <w:r w:rsidRPr="00183272">
              <w:rPr>
                <w:rFonts w:ascii="Tahoma" w:hAnsi="Tahoma"/>
              </w:rPr>
              <w:t>Shipping</w:t>
            </w:r>
          </w:p>
        </w:tc>
        <w:tc>
          <w:tcPr>
            <w:tcW w:w="5816" w:type="dxa"/>
          </w:tcPr>
          <w:p w14:paraId="4264E396" w14:textId="6031607D" w:rsidR="00183272" w:rsidRDefault="00183272" w:rsidP="00647B22">
            <w:pPr>
              <w:pStyle w:val="ListParagraph"/>
              <w:numPr>
                <w:ilvl w:val="0"/>
                <w:numId w:val="26"/>
              </w:numPr>
              <w:jc w:val="left"/>
              <w:rPr>
                <w:rFonts w:ascii="Tahoma" w:hAnsi="Tahoma"/>
                <w:rtl/>
              </w:rPr>
            </w:pPr>
            <w:r>
              <w:rPr>
                <w:rFonts w:ascii="Tahoma" w:hAnsi="Tahoma" w:hint="cs"/>
                <w:rtl/>
              </w:rPr>
              <w:t>לאחר התייעצות עם סגל הקורס בחרנו לזהות משלוח באמצעות מזהה משלוח עצמאי</w:t>
            </w:r>
            <w:r w:rsidR="009C0BD5">
              <w:rPr>
                <w:rFonts w:ascii="Tahoma" w:hAnsi="Tahoma" w:hint="cs"/>
                <w:rtl/>
              </w:rPr>
              <w:t>. ה</w:t>
            </w:r>
            <w:r w:rsidR="009C0BD5">
              <w:rPr>
                <w:rFonts w:ascii="Tahoma" w:hAnsi="Tahoma" w:hint="cs"/>
              </w:rPr>
              <w:t>ID</w:t>
            </w:r>
            <w:r w:rsidR="006756C8">
              <w:rPr>
                <w:rFonts w:ascii="Tahoma" w:hAnsi="Tahoma"/>
              </w:rPr>
              <w:t>-</w:t>
            </w:r>
            <w:r w:rsidR="009C0BD5">
              <w:rPr>
                <w:rFonts w:ascii="Tahoma" w:hAnsi="Tahoma" w:hint="cs"/>
                <w:rtl/>
              </w:rPr>
              <w:t xml:space="preserve"> נחוץ ומשמש גם למעקב </w:t>
            </w:r>
            <w:r w:rsidR="00CF5C15">
              <w:rPr>
                <w:rFonts w:ascii="Tahoma" w:hAnsi="Tahoma" w:hint="cs"/>
                <w:rtl/>
              </w:rPr>
              <w:t xml:space="preserve">אחר </w:t>
            </w:r>
            <w:r w:rsidR="009C0BD5">
              <w:rPr>
                <w:rFonts w:ascii="Tahoma" w:hAnsi="Tahoma" w:hint="cs"/>
                <w:rtl/>
              </w:rPr>
              <w:t>המשלוח.</w:t>
            </w:r>
          </w:p>
        </w:tc>
        <w:tc>
          <w:tcPr>
            <w:tcW w:w="2558" w:type="dxa"/>
          </w:tcPr>
          <w:p w14:paraId="337BBF45" w14:textId="77777777" w:rsidR="00183272" w:rsidRDefault="00183272" w:rsidP="006F4023">
            <w:pPr>
              <w:spacing w:after="0"/>
              <w:jc w:val="left"/>
              <w:rPr>
                <w:rFonts w:ascii="Tahoma" w:hAnsi="Tahoma"/>
                <w:rtl/>
              </w:rPr>
            </w:pPr>
          </w:p>
        </w:tc>
      </w:tr>
      <w:tr w:rsidR="00183272" w:rsidRPr="00E546C7" w14:paraId="4B4080DE" w14:textId="77777777" w:rsidTr="007030A4">
        <w:trPr>
          <w:trHeight w:val="794"/>
        </w:trPr>
        <w:tc>
          <w:tcPr>
            <w:tcW w:w="2268" w:type="dxa"/>
          </w:tcPr>
          <w:p w14:paraId="26E0424B" w14:textId="64B9EA3F" w:rsidR="00183272" w:rsidRDefault="009C0BD5" w:rsidP="006F4023">
            <w:pPr>
              <w:spacing w:after="0"/>
              <w:jc w:val="left"/>
              <w:rPr>
                <w:rFonts w:ascii="Tahoma" w:hAnsi="Tahoma"/>
                <w:rtl/>
              </w:rPr>
            </w:pPr>
            <w:r>
              <w:rPr>
                <w:rFonts w:ascii="Tahoma" w:hAnsi="Tahoma" w:hint="cs"/>
                <w:rtl/>
              </w:rPr>
              <w:t xml:space="preserve">קרדינאליות הקשר בין </w:t>
            </w:r>
            <w:r>
              <w:rPr>
                <w:rFonts w:ascii="Tahoma" w:hAnsi="Tahoma" w:hint="cs"/>
              </w:rPr>
              <w:t>S</w:t>
            </w:r>
            <w:r>
              <w:rPr>
                <w:rFonts w:ascii="Tahoma" w:hAnsi="Tahoma"/>
              </w:rPr>
              <w:t>earch</w:t>
            </w:r>
            <w:r>
              <w:rPr>
                <w:rFonts w:ascii="Tahoma" w:hAnsi="Tahoma" w:hint="cs"/>
                <w:rtl/>
              </w:rPr>
              <w:t xml:space="preserve"> ל </w:t>
            </w:r>
            <w:r>
              <w:rPr>
                <w:rFonts w:ascii="Tahoma" w:hAnsi="Tahoma"/>
              </w:rPr>
              <w:t>Order</w:t>
            </w:r>
          </w:p>
        </w:tc>
        <w:tc>
          <w:tcPr>
            <w:tcW w:w="5816" w:type="dxa"/>
          </w:tcPr>
          <w:p w14:paraId="045BF73D" w14:textId="36993C7B" w:rsidR="00183272" w:rsidRDefault="006756C8" w:rsidP="00647B22">
            <w:pPr>
              <w:pStyle w:val="ListParagraph"/>
              <w:numPr>
                <w:ilvl w:val="0"/>
                <w:numId w:val="26"/>
              </w:numPr>
              <w:jc w:val="left"/>
              <w:rPr>
                <w:rFonts w:ascii="Tahoma" w:hAnsi="Tahoma"/>
                <w:rtl/>
              </w:rPr>
            </w:pPr>
            <w:r>
              <w:rPr>
                <w:rFonts w:ascii="Tahoma" w:hAnsi="Tahoma" w:hint="cs"/>
                <w:rtl/>
              </w:rPr>
              <w:t>חיפוש מוביל למוצר , לקוח יכול להוסיף להזמנתו את המוצר ולהמשיך לבצע חיפושים שיכללו באותה הזמנה. כלומר חיפושים רבים יכולים להכלל באותה הזמנה.</w:t>
            </w:r>
          </w:p>
        </w:tc>
        <w:tc>
          <w:tcPr>
            <w:tcW w:w="2558" w:type="dxa"/>
          </w:tcPr>
          <w:p w14:paraId="57289748" w14:textId="77777777" w:rsidR="00183272" w:rsidRDefault="00183272" w:rsidP="006F4023">
            <w:pPr>
              <w:spacing w:after="0"/>
              <w:jc w:val="left"/>
              <w:rPr>
                <w:rFonts w:ascii="Tahoma" w:hAnsi="Tahoma"/>
                <w:rtl/>
              </w:rPr>
            </w:pPr>
          </w:p>
        </w:tc>
      </w:tr>
      <w:tr w:rsidR="007030A4" w:rsidRPr="00E546C7" w14:paraId="0C29B20B" w14:textId="77777777" w:rsidTr="007030A4">
        <w:trPr>
          <w:trHeight w:val="794"/>
        </w:trPr>
        <w:tc>
          <w:tcPr>
            <w:tcW w:w="2268" w:type="dxa"/>
          </w:tcPr>
          <w:p w14:paraId="5D2E105C" w14:textId="49764BAB" w:rsidR="007030A4" w:rsidRDefault="007030A4" w:rsidP="009D6ED8">
            <w:pPr>
              <w:spacing w:after="0" w:line="288" w:lineRule="auto"/>
              <w:jc w:val="left"/>
              <w:rPr>
                <w:rFonts w:ascii="Tahoma" w:hAnsi="Tahoma"/>
              </w:rPr>
            </w:pPr>
            <w:r>
              <w:rPr>
                <w:rFonts w:ascii="Tahoma" w:hAnsi="Tahoma" w:hint="cs"/>
                <w:rtl/>
              </w:rPr>
              <w:t xml:space="preserve">הישות </w:t>
            </w:r>
            <w:r>
              <w:rPr>
                <w:rFonts w:ascii="Tahoma" w:hAnsi="Tahoma"/>
              </w:rPr>
              <w:t>Version</w:t>
            </w:r>
          </w:p>
        </w:tc>
        <w:tc>
          <w:tcPr>
            <w:tcW w:w="5816" w:type="dxa"/>
          </w:tcPr>
          <w:p w14:paraId="34F7BA35" w14:textId="77777777" w:rsidR="007030A4" w:rsidRDefault="007030A4" w:rsidP="00647B22">
            <w:pPr>
              <w:pStyle w:val="ListParagraph"/>
              <w:numPr>
                <w:ilvl w:val="0"/>
                <w:numId w:val="26"/>
              </w:numPr>
              <w:jc w:val="left"/>
              <w:rPr>
                <w:rFonts w:ascii="Tahoma" w:hAnsi="Tahoma"/>
                <w:color w:val="FF0000"/>
              </w:rPr>
            </w:pPr>
            <w:r w:rsidRPr="00E96033">
              <w:rPr>
                <w:rFonts w:ascii="Tahoma" w:hAnsi="Tahoma" w:hint="cs"/>
                <w:rtl/>
              </w:rPr>
              <w:t xml:space="preserve">נניח </w:t>
            </w:r>
            <w:r w:rsidR="00E96033" w:rsidRPr="00E96033">
              <w:rPr>
                <w:rFonts w:ascii="Tahoma" w:hAnsi="Tahoma" w:hint="cs"/>
                <w:rtl/>
              </w:rPr>
              <w:t>שרכישה מתבצעת על גרסה כלשהי של גלשן כלומר כל לקוח צריך לבחור את ה</w:t>
            </w:r>
            <w:r w:rsidR="00E82922">
              <w:rPr>
                <w:rFonts w:ascii="Tahoma" w:hAnsi="Tahoma" w:hint="cs"/>
                <w:rtl/>
              </w:rPr>
              <w:t>מידות והצבע של ה</w:t>
            </w:r>
            <w:r w:rsidR="00CF5C15">
              <w:rPr>
                <w:rFonts w:ascii="Tahoma" w:hAnsi="Tahoma" w:hint="cs"/>
                <w:rtl/>
              </w:rPr>
              <w:t>גלשן</w:t>
            </w:r>
            <w:r w:rsidR="00E82922">
              <w:rPr>
                <w:rFonts w:ascii="Tahoma" w:hAnsi="Tahoma" w:hint="cs"/>
                <w:rtl/>
              </w:rPr>
              <w:t xml:space="preserve"> שהוא רוכש.</w:t>
            </w:r>
          </w:p>
          <w:p w14:paraId="4B366EC4" w14:textId="287A3BB0" w:rsidR="004F2A1F" w:rsidRPr="00932FBB" w:rsidRDefault="004F2A1F" w:rsidP="00647B22">
            <w:pPr>
              <w:pStyle w:val="ListParagraph"/>
              <w:numPr>
                <w:ilvl w:val="0"/>
                <w:numId w:val="26"/>
              </w:numPr>
              <w:jc w:val="left"/>
              <w:rPr>
                <w:rFonts w:ascii="Tahoma" w:hAnsi="Tahoma"/>
                <w:color w:val="FF0000"/>
                <w:rtl/>
              </w:rPr>
            </w:pPr>
            <w:r w:rsidRPr="004F2A1F">
              <w:rPr>
                <w:rFonts w:ascii="Tahoma" w:hAnsi="Tahoma" w:hint="cs"/>
                <w:rtl/>
              </w:rPr>
              <w:lastRenderedPageBreak/>
              <w:t xml:space="preserve">כל פיצ'ר </w:t>
            </w:r>
            <w:r w:rsidRPr="004F2A1F">
              <w:rPr>
                <w:rFonts w:ascii="Tahoma" w:hAnsi="Tahoma"/>
                <w:rtl/>
              </w:rPr>
              <w:t>–</w:t>
            </w:r>
            <w:r w:rsidRPr="004F2A1F">
              <w:rPr>
                <w:rFonts w:ascii="Tahoma" w:hAnsi="Tahoma" w:hint="cs"/>
                <w:rtl/>
              </w:rPr>
              <w:t xml:space="preserve"> שינוי מידה ושינוי צבע משפיעים על מחיר הגרסה.</w:t>
            </w:r>
          </w:p>
        </w:tc>
        <w:tc>
          <w:tcPr>
            <w:tcW w:w="2558" w:type="dxa"/>
          </w:tcPr>
          <w:p w14:paraId="02442AC6" w14:textId="77777777" w:rsidR="007030A4" w:rsidRDefault="007030A4" w:rsidP="006F4023">
            <w:pPr>
              <w:spacing w:after="0"/>
              <w:jc w:val="left"/>
              <w:rPr>
                <w:rFonts w:ascii="Tahoma" w:hAnsi="Tahoma"/>
                <w:rtl/>
              </w:rPr>
            </w:pPr>
          </w:p>
        </w:tc>
      </w:tr>
      <w:tr w:rsidR="00E82357" w:rsidRPr="00E546C7" w14:paraId="245D4B41" w14:textId="77777777" w:rsidTr="007030A4">
        <w:trPr>
          <w:trHeight w:val="794"/>
        </w:trPr>
        <w:tc>
          <w:tcPr>
            <w:tcW w:w="2268" w:type="dxa"/>
          </w:tcPr>
          <w:p w14:paraId="7CA9DB08" w14:textId="6CF257B2" w:rsidR="00E82357" w:rsidRDefault="00E82357" w:rsidP="00E82357">
            <w:pPr>
              <w:spacing w:after="0" w:line="288" w:lineRule="auto"/>
              <w:jc w:val="left"/>
              <w:rPr>
                <w:rFonts w:ascii="Tahoma" w:hAnsi="Tahoma"/>
                <w:rtl/>
              </w:rPr>
            </w:pPr>
            <w:r>
              <w:rPr>
                <w:rFonts w:ascii="Tahoma" w:hAnsi="Tahoma" w:hint="cs"/>
                <w:rtl/>
              </w:rPr>
              <w:t xml:space="preserve">השדה </w:t>
            </w:r>
            <w:r>
              <w:rPr>
                <w:rFonts w:ascii="Tahoma" w:hAnsi="Tahoma"/>
              </w:rPr>
              <w:t>Version ID</w:t>
            </w:r>
          </w:p>
        </w:tc>
        <w:tc>
          <w:tcPr>
            <w:tcW w:w="5816" w:type="dxa"/>
          </w:tcPr>
          <w:p w14:paraId="323D4F4D" w14:textId="48E2B97E" w:rsidR="00E45186" w:rsidRDefault="00E82357" w:rsidP="00E82357">
            <w:pPr>
              <w:pStyle w:val="ListParagraph"/>
              <w:numPr>
                <w:ilvl w:val="0"/>
                <w:numId w:val="26"/>
              </w:numPr>
              <w:jc w:val="left"/>
              <w:rPr>
                <w:rFonts w:ascii="Tahoma" w:hAnsi="Tahoma"/>
              </w:rPr>
            </w:pPr>
            <w:r w:rsidRPr="00E96033">
              <w:rPr>
                <w:rFonts w:ascii="Tahoma" w:hAnsi="Tahoma" w:hint="cs"/>
                <w:rtl/>
              </w:rPr>
              <w:t>לאחר התייעצות עם סגל הקורס החלטנו להוסיף מזהה מלאכותי כדי למנוע סרבול ולענות על ההיגיון שמתקיים באתר שלנו</w:t>
            </w:r>
            <w:r>
              <w:rPr>
                <w:rFonts w:ascii="Tahoma" w:hAnsi="Tahoma" w:hint="cs"/>
                <w:rtl/>
              </w:rPr>
              <w:t xml:space="preserve"> בו הגרסה נקבעת על ידי שילוב של כלל האופציות שהלקוח בוחר.</w:t>
            </w:r>
            <w:r w:rsidR="00CF5C15">
              <w:rPr>
                <w:rFonts w:ascii="Tahoma" w:hAnsi="Tahoma" w:hint="cs"/>
                <w:rtl/>
              </w:rPr>
              <w:t xml:space="preserve"> </w:t>
            </w:r>
          </w:p>
          <w:p w14:paraId="3CF2F64F" w14:textId="5F41D0D5" w:rsidR="00E45186" w:rsidRDefault="00E45186" w:rsidP="00E45186">
            <w:pPr>
              <w:pStyle w:val="ListParagraph"/>
              <w:ind w:left="644"/>
              <w:jc w:val="left"/>
              <w:rPr>
                <w:rFonts w:ascii="Tahoma" w:hAnsi="Tahoma"/>
              </w:rPr>
            </w:pPr>
            <w:r>
              <w:rPr>
                <w:rFonts w:ascii="Tahoma" w:hAnsi="Tahoma" w:hint="cs"/>
                <w:rtl/>
              </w:rPr>
              <w:t>בנוסף המזהה המלאכותי נועד למניעת כפילויות.</w:t>
            </w:r>
          </w:p>
          <w:p w14:paraId="1B44B2AD" w14:textId="4CA65100" w:rsidR="00E82357" w:rsidRPr="00E96033" w:rsidRDefault="00E45186" w:rsidP="00E82357">
            <w:pPr>
              <w:pStyle w:val="ListParagraph"/>
              <w:numPr>
                <w:ilvl w:val="0"/>
                <w:numId w:val="26"/>
              </w:numPr>
              <w:jc w:val="left"/>
              <w:rPr>
                <w:rFonts w:ascii="Tahoma" w:hAnsi="Tahoma"/>
                <w:rtl/>
              </w:rPr>
            </w:pPr>
            <w:r>
              <w:rPr>
                <w:rFonts w:ascii="Tahoma" w:hAnsi="Tahoma" w:hint="cs"/>
                <w:rtl/>
              </w:rPr>
              <w:t xml:space="preserve">כאשר לקוח בוחר גלשן ועובר לבחירת גרסה </w:t>
            </w:r>
            <w:r w:rsidR="00186B53">
              <w:rPr>
                <w:rFonts w:ascii="Tahoma" w:hAnsi="Tahoma" w:hint="cs"/>
                <w:rtl/>
              </w:rPr>
              <w:t>יינתן מזהה ייחודי לגרסה שתכיל את בחירות הלקוח.</w:t>
            </w:r>
          </w:p>
        </w:tc>
        <w:tc>
          <w:tcPr>
            <w:tcW w:w="2558" w:type="dxa"/>
          </w:tcPr>
          <w:p w14:paraId="35875890" w14:textId="2D476946" w:rsidR="00E82357" w:rsidRDefault="00E82357" w:rsidP="00E82357">
            <w:pPr>
              <w:spacing w:after="0"/>
              <w:jc w:val="left"/>
              <w:rPr>
                <w:rFonts w:ascii="Tahoma" w:hAnsi="Tahoma"/>
                <w:rtl/>
              </w:rPr>
            </w:pPr>
          </w:p>
        </w:tc>
      </w:tr>
      <w:tr w:rsidR="00E82922" w:rsidRPr="00E546C7" w14:paraId="2FE3FE60" w14:textId="77777777" w:rsidTr="007030A4">
        <w:trPr>
          <w:trHeight w:val="794"/>
        </w:trPr>
        <w:tc>
          <w:tcPr>
            <w:tcW w:w="2268" w:type="dxa"/>
          </w:tcPr>
          <w:p w14:paraId="7481EC44" w14:textId="4CDD59B9" w:rsidR="00E82922" w:rsidRDefault="00E82922" w:rsidP="00E82922">
            <w:pPr>
              <w:spacing w:after="0" w:line="288" w:lineRule="auto"/>
              <w:jc w:val="left"/>
              <w:rPr>
                <w:rFonts w:ascii="Tahoma" w:hAnsi="Tahoma"/>
                <w:rtl/>
              </w:rPr>
            </w:pPr>
            <w:r>
              <w:rPr>
                <w:rFonts w:ascii="Tahoma" w:hAnsi="Tahoma" w:hint="cs"/>
                <w:rtl/>
              </w:rPr>
              <w:t xml:space="preserve">הישות </w:t>
            </w:r>
            <w:r>
              <w:rPr>
                <w:rFonts w:ascii="Tahoma" w:hAnsi="Tahoma" w:hint="cs"/>
              </w:rPr>
              <w:t>P</w:t>
            </w:r>
            <w:r>
              <w:rPr>
                <w:rFonts w:ascii="Tahoma" w:hAnsi="Tahoma"/>
              </w:rPr>
              <w:t>ersonal design</w:t>
            </w:r>
          </w:p>
        </w:tc>
        <w:tc>
          <w:tcPr>
            <w:tcW w:w="5816" w:type="dxa"/>
          </w:tcPr>
          <w:p w14:paraId="6F519E47" w14:textId="77777777" w:rsidR="00E82922" w:rsidRDefault="00E82922" w:rsidP="00E82922">
            <w:pPr>
              <w:pStyle w:val="ListParagraph"/>
              <w:numPr>
                <w:ilvl w:val="0"/>
                <w:numId w:val="26"/>
              </w:numPr>
              <w:jc w:val="left"/>
              <w:rPr>
                <w:rFonts w:ascii="Tahoma" w:hAnsi="Tahoma"/>
              </w:rPr>
            </w:pPr>
            <w:r>
              <w:rPr>
                <w:rFonts w:ascii="Tahoma" w:hAnsi="Tahoma" w:hint="cs"/>
                <w:rtl/>
              </w:rPr>
              <w:t>נניח כי בכדי לזהות עיצוב אישי נרצה לדעת את הלקוח , את הגרסה שהוא בחר ואת שלל הפיצ'רים שהוא הוסיף לגלשן המעוצב אישית שלו</w:t>
            </w:r>
            <w:r w:rsidR="004F2A1F">
              <w:rPr>
                <w:rFonts w:ascii="Tahoma" w:hAnsi="Tahoma" w:hint="cs"/>
                <w:rtl/>
              </w:rPr>
              <w:t>.</w:t>
            </w:r>
          </w:p>
          <w:p w14:paraId="3751E0D8" w14:textId="5E5B2EFC" w:rsidR="004F2A1F" w:rsidRPr="00E96033" w:rsidRDefault="004F2A1F" w:rsidP="00E82922">
            <w:pPr>
              <w:pStyle w:val="ListParagraph"/>
              <w:numPr>
                <w:ilvl w:val="0"/>
                <w:numId w:val="26"/>
              </w:numPr>
              <w:jc w:val="left"/>
              <w:rPr>
                <w:rFonts w:ascii="Tahoma" w:hAnsi="Tahoma"/>
                <w:rtl/>
              </w:rPr>
            </w:pPr>
            <w:r>
              <w:rPr>
                <w:rFonts w:ascii="Tahoma" w:hAnsi="Tahoma" w:hint="cs"/>
                <w:rtl/>
              </w:rPr>
              <w:t>לכלל התוספות והשינויים שמבצע הלקוח יש השפעה על המחיר.</w:t>
            </w:r>
          </w:p>
        </w:tc>
        <w:tc>
          <w:tcPr>
            <w:tcW w:w="2558" w:type="dxa"/>
          </w:tcPr>
          <w:p w14:paraId="5B2B86EC" w14:textId="77777777" w:rsidR="00E82922" w:rsidRDefault="00E82922" w:rsidP="00E82922">
            <w:pPr>
              <w:spacing w:after="0"/>
              <w:jc w:val="left"/>
              <w:rPr>
                <w:rFonts w:ascii="Tahoma" w:hAnsi="Tahoma"/>
                <w:rtl/>
              </w:rPr>
            </w:pPr>
          </w:p>
        </w:tc>
      </w:tr>
      <w:tr w:rsidR="00E96033" w:rsidRPr="00E546C7" w14:paraId="0D8844DE" w14:textId="77777777" w:rsidTr="007030A4">
        <w:trPr>
          <w:trHeight w:val="794"/>
        </w:trPr>
        <w:tc>
          <w:tcPr>
            <w:tcW w:w="2268" w:type="dxa"/>
          </w:tcPr>
          <w:p w14:paraId="70A87762" w14:textId="4CFB8780" w:rsidR="00E96033" w:rsidRDefault="00E82922" w:rsidP="009D6ED8">
            <w:pPr>
              <w:spacing w:after="0" w:line="288" w:lineRule="auto"/>
              <w:jc w:val="left"/>
              <w:rPr>
                <w:rFonts w:ascii="Tahoma" w:hAnsi="Tahoma"/>
                <w:rtl/>
              </w:rPr>
            </w:pPr>
            <w:r>
              <w:rPr>
                <w:rFonts w:ascii="Tahoma" w:hAnsi="Tahoma" w:hint="cs"/>
                <w:rtl/>
              </w:rPr>
              <w:t xml:space="preserve">הקשר </w:t>
            </w:r>
            <w:r>
              <w:rPr>
                <w:rFonts w:ascii="Tahoma" w:hAnsi="Tahoma"/>
              </w:rPr>
              <w:t xml:space="preserve">include </w:t>
            </w:r>
            <w:r>
              <w:rPr>
                <w:rFonts w:ascii="Tahoma" w:hAnsi="Tahoma" w:hint="cs"/>
                <w:rtl/>
              </w:rPr>
              <w:t xml:space="preserve"> (בין </w:t>
            </w:r>
            <w:r>
              <w:rPr>
                <w:rFonts w:ascii="Tahoma" w:hAnsi="Tahoma"/>
              </w:rPr>
              <w:t xml:space="preserve">personal design </w:t>
            </w:r>
            <w:r>
              <w:rPr>
                <w:rFonts w:ascii="Tahoma" w:hAnsi="Tahoma" w:hint="cs"/>
                <w:rtl/>
              </w:rPr>
              <w:t xml:space="preserve"> ל</w:t>
            </w:r>
            <w:r>
              <w:rPr>
                <w:rFonts w:ascii="Tahoma" w:hAnsi="Tahoma"/>
              </w:rPr>
              <w:t>Order</w:t>
            </w:r>
            <w:r>
              <w:rPr>
                <w:rFonts w:ascii="Tahoma" w:hAnsi="Tahoma" w:hint="cs"/>
                <w:rtl/>
              </w:rPr>
              <w:t xml:space="preserve"> )</w:t>
            </w:r>
            <w:r w:rsidR="003224C7">
              <w:rPr>
                <w:rFonts w:ascii="Tahoma" w:hAnsi="Tahoma" w:hint="cs"/>
                <w:rtl/>
              </w:rPr>
              <w:t xml:space="preserve"> </w:t>
            </w:r>
          </w:p>
        </w:tc>
        <w:tc>
          <w:tcPr>
            <w:tcW w:w="5816" w:type="dxa"/>
          </w:tcPr>
          <w:p w14:paraId="09F8F167" w14:textId="060372C8" w:rsidR="00E96033" w:rsidRPr="00E96033" w:rsidRDefault="003224C7" w:rsidP="00647B22">
            <w:pPr>
              <w:pStyle w:val="ListParagraph"/>
              <w:numPr>
                <w:ilvl w:val="0"/>
                <w:numId w:val="26"/>
              </w:numPr>
              <w:jc w:val="left"/>
              <w:rPr>
                <w:rFonts w:ascii="Tahoma" w:hAnsi="Tahoma"/>
                <w:rtl/>
              </w:rPr>
            </w:pPr>
            <w:r>
              <w:rPr>
                <w:rFonts w:ascii="Tahoma" w:hAnsi="Tahoma" w:hint="cs"/>
                <w:rtl/>
              </w:rPr>
              <w:t>בכל הזמנה יוכלו להיות מספר מוצרים בעיצוב אישי</w:t>
            </w:r>
            <w:r w:rsidR="001B0395">
              <w:rPr>
                <w:rFonts w:ascii="Tahoma" w:hAnsi="Tahoma" w:hint="cs"/>
                <w:rtl/>
              </w:rPr>
              <w:t xml:space="preserve"> זהה.</w:t>
            </w:r>
          </w:p>
        </w:tc>
        <w:tc>
          <w:tcPr>
            <w:tcW w:w="2558" w:type="dxa"/>
          </w:tcPr>
          <w:p w14:paraId="2E51A734" w14:textId="77777777" w:rsidR="00E96033" w:rsidRDefault="00E96033" w:rsidP="006F4023">
            <w:pPr>
              <w:spacing w:after="0"/>
              <w:jc w:val="left"/>
              <w:rPr>
                <w:rFonts w:ascii="Tahoma" w:hAnsi="Tahoma"/>
                <w:rtl/>
              </w:rPr>
            </w:pPr>
          </w:p>
        </w:tc>
      </w:tr>
      <w:tr w:rsidR="003224C7" w:rsidRPr="00E546C7" w14:paraId="33786DFC" w14:textId="77777777" w:rsidTr="007030A4">
        <w:trPr>
          <w:trHeight w:val="794"/>
        </w:trPr>
        <w:tc>
          <w:tcPr>
            <w:tcW w:w="2268" w:type="dxa"/>
          </w:tcPr>
          <w:p w14:paraId="59BB40F7" w14:textId="1296E0F0" w:rsidR="003224C7" w:rsidRDefault="00E82922" w:rsidP="009D6ED8">
            <w:pPr>
              <w:spacing w:after="0" w:line="288" w:lineRule="auto"/>
              <w:jc w:val="left"/>
              <w:rPr>
                <w:rFonts w:ascii="Tahoma" w:hAnsi="Tahoma"/>
                <w:rtl/>
              </w:rPr>
            </w:pPr>
            <w:r>
              <w:rPr>
                <w:rFonts w:ascii="Tahoma" w:hAnsi="Tahoma" w:hint="cs"/>
                <w:rtl/>
              </w:rPr>
              <w:t xml:space="preserve">הקשר </w:t>
            </w:r>
            <w:r>
              <w:rPr>
                <w:rFonts w:ascii="Tahoma" w:hAnsi="Tahoma" w:hint="cs"/>
              </w:rPr>
              <w:t>C</w:t>
            </w:r>
            <w:r>
              <w:rPr>
                <w:rFonts w:ascii="Tahoma" w:hAnsi="Tahoma"/>
              </w:rPr>
              <w:t>ontain</w:t>
            </w:r>
            <w:r>
              <w:rPr>
                <w:rFonts w:ascii="Tahoma" w:hAnsi="Tahoma" w:hint="cs"/>
                <w:rtl/>
              </w:rPr>
              <w:t xml:space="preserve"> בין    </w:t>
            </w:r>
            <w:r>
              <w:rPr>
                <w:rFonts w:ascii="Tahoma" w:hAnsi="Tahoma" w:hint="cs"/>
              </w:rPr>
              <w:t>V</w:t>
            </w:r>
            <w:r>
              <w:rPr>
                <w:rFonts w:ascii="Tahoma" w:hAnsi="Tahoma"/>
              </w:rPr>
              <w:t>ersion</w:t>
            </w:r>
            <w:r>
              <w:rPr>
                <w:rFonts w:ascii="Tahoma" w:hAnsi="Tahoma" w:hint="cs"/>
                <w:rtl/>
              </w:rPr>
              <w:t xml:space="preserve"> ל </w:t>
            </w:r>
            <w:r>
              <w:rPr>
                <w:rFonts w:ascii="Tahoma" w:hAnsi="Tahoma"/>
              </w:rPr>
              <w:t>Order</w:t>
            </w:r>
            <w:r w:rsidR="003224C7">
              <w:rPr>
                <w:rFonts w:ascii="Tahoma" w:hAnsi="Tahoma" w:hint="cs"/>
                <w:rtl/>
              </w:rPr>
              <w:t xml:space="preserve"> </w:t>
            </w:r>
          </w:p>
        </w:tc>
        <w:tc>
          <w:tcPr>
            <w:tcW w:w="5816" w:type="dxa"/>
          </w:tcPr>
          <w:p w14:paraId="7FB83970" w14:textId="3065EBE9" w:rsidR="003224C7" w:rsidRPr="00E96033" w:rsidRDefault="003224C7" w:rsidP="00647B22">
            <w:pPr>
              <w:pStyle w:val="ListParagraph"/>
              <w:numPr>
                <w:ilvl w:val="0"/>
                <w:numId w:val="26"/>
              </w:numPr>
              <w:jc w:val="left"/>
              <w:rPr>
                <w:rFonts w:ascii="Tahoma" w:hAnsi="Tahoma"/>
                <w:rtl/>
              </w:rPr>
            </w:pPr>
            <w:r>
              <w:rPr>
                <w:rFonts w:ascii="Tahoma" w:hAnsi="Tahoma" w:hint="cs"/>
                <w:rtl/>
              </w:rPr>
              <w:t>בכל הזמנה יוכלו להיות מספר מוצרים</w:t>
            </w:r>
            <w:r w:rsidR="001B0395">
              <w:rPr>
                <w:rFonts w:ascii="Tahoma" w:hAnsi="Tahoma" w:hint="cs"/>
                <w:rtl/>
              </w:rPr>
              <w:t xml:space="preserve"> זהים</w:t>
            </w:r>
            <w:r>
              <w:rPr>
                <w:rFonts w:ascii="Tahoma" w:hAnsi="Tahoma" w:hint="cs"/>
                <w:rtl/>
              </w:rPr>
              <w:t xml:space="preserve"> כלומר </w:t>
            </w:r>
            <w:r w:rsidR="001B0395">
              <w:rPr>
                <w:rFonts w:ascii="Tahoma" w:hAnsi="Tahoma" w:hint="cs"/>
                <w:rtl/>
              </w:rPr>
              <w:t>גרסה של גלשן יכולה להופיע מספר פעמים באותה ההזמנה.</w:t>
            </w:r>
          </w:p>
        </w:tc>
        <w:tc>
          <w:tcPr>
            <w:tcW w:w="2558" w:type="dxa"/>
          </w:tcPr>
          <w:p w14:paraId="59808B9A" w14:textId="77777777" w:rsidR="003224C7" w:rsidRDefault="003224C7" w:rsidP="006F4023">
            <w:pPr>
              <w:spacing w:after="0"/>
              <w:jc w:val="left"/>
              <w:rPr>
                <w:rFonts w:ascii="Tahoma" w:hAnsi="Tahoma"/>
                <w:rtl/>
              </w:rPr>
            </w:pPr>
          </w:p>
        </w:tc>
      </w:tr>
    </w:tbl>
    <w:p w14:paraId="40DB309D" w14:textId="72A028B5" w:rsidR="00D43BD6" w:rsidRDefault="00D43BD6" w:rsidP="00D43BD6">
      <w:pPr>
        <w:ind w:left="-1"/>
        <w:jc w:val="right"/>
        <w:rPr>
          <w:rFonts w:ascii="Tahoma" w:hAnsi="Tahoma"/>
          <w:b/>
          <w:bCs/>
        </w:rPr>
      </w:pPr>
    </w:p>
    <w:p w14:paraId="05469407" w14:textId="7FA99626" w:rsidR="00D43BD6" w:rsidRDefault="00D43BD6" w:rsidP="00D43BD6">
      <w:pPr>
        <w:ind w:left="-1"/>
        <w:jc w:val="right"/>
        <w:rPr>
          <w:rFonts w:ascii="Tahoma" w:hAnsi="Tahoma"/>
          <w:b/>
          <w:bCs/>
        </w:rPr>
      </w:pPr>
    </w:p>
    <w:p w14:paraId="27F22631" w14:textId="0FAFFF58" w:rsidR="00D43BD6" w:rsidRDefault="00D43BD6" w:rsidP="00D43BD6">
      <w:pPr>
        <w:ind w:left="-1"/>
        <w:jc w:val="right"/>
        <w:rPr>
          <w:rFonts w:ascii="Tahoma" w:hAnsi="Tahoma"/>
          <w:b/>
          <w:bCs/>
        </w:rPr>
      </w:pPr>
    </w:p>
    <w:p w14:paraId="6DE388C4" w14:textId="4D02B114" w:rsidR="00D43BD6" w:rsidRDefault="00D43BD6" w:rsidP="00D43BD6">
      <w:pPr>
        <w:ind w:left="-1"/>
        <w:jc w:val="right"/>
        <w:rPr>
          <w:rFonts w:ascii="Tahoma" w:hAnsi="Tahoma"/>
          <w:b/>
          <w:bCs/>
        </w:rPr>
      </w:pPr>
    </w:p>
    <w:p w14:paraId="7B501910" w14:textId="4ADE81FC" w:rsidR="00D43BD6" w:rsidRDefault="00D43BD6" w:rsidP="00D43BD6">
      <w:pPr>
        <w:ind w:left="-1"/>
        <w:jc w:val="right"/>
        <w:rPr>
          <w:rFonts w:ascii="Tahoma" w:hAnsi="Tahoma"/>
          <w:b/>
          <w:bCs/>
        </w:rPr>
      </w:pPr>
    </w:p>
    <w:p w14:paraId="552D6E19" w14:textId="4AE58ED9" w:rsidR="00D43BD6" w:rsidRDefault="00D43BD6" w:rsidP="00D43BD6">
      <w:pPr>
        <w:ind w:left="-1"/>
        <w:jc w:val="right"/>
        <w:rPr>
          <w:rFonts w:ascii="Tahoma" w:hAnsi="Tahoma"/>
          <w:b/>
          <w:bCs/>
        </w:rPr>
      </w:pPr>
    </w:p>
    <w:p w14:paraId="63A5E589" w14:textId="6E639647" w:rsidR="00D43BD6" w:rsidRDefault="00D43BD6" w:rsidP="00D43BD6">
      <w:pPr>
        <w:ind w:left="-1"/>
        <w:jc w:val="right"/>
        <w:rPr>
          <w:rFonts w:ascii="Tahoma" w:hAnsi="Tahoma"/>
          <w:b/>
          <w:bCs/>
        </w:rPr>
      </w:pPr>
    </w:p>
    <w:p w14:paraId="7D891601" w14:textId="0F1E1A14" w:rsidR="00D43BD6" w:rsidRDefault="00D43BD6" w:rsidP="00D43BD6">
      <w:pPr>
        <w:ind w:left="-1"/>
        <w:jc w:val="right"/>
        <w:rPr>
          <w:rFonts w:ascii="Tahoma" w:hAnsi="Tahoma"/>
          <w:b/>
          <w:bCs/>
        </w:rPr>
      </w:pPr>
    </w:p>
    <w:p w14:paraId="10DB3288" w14:textId="442E46E6" w:rsidR="00D43BD6" w:rsidRDefault="00D43BD6" w:rsidP="00D43BD6">
      <w:pPr>
        <w:ind w:left="-1"/>
        <w:jc w:val="right"/>
        <w:rPr>
          <w:rFonts w:ascii="Tahoma" w:hAnsi="Tahoma"/>
          <w:b/>
          <w:bCs/>
        </w:rPr>
      </w:pPr>
    </w:p>
    <w:p w14:paraId="3E62C7F0" w14:textId="6E9D089E" w:rsidR="00D43BD6" w:rsidRDefault="00D43BD6" w:rsidP="00D43BD6">
      <w:pPr>
        <w:ind w:left="-1"/>
        <w:jc w:val="right"/>
        <w:rPr>
          <w:rFonts w:ascii="Tahoma" w:hAnsi="Tahoma"/>
          <w:b/>
          <w:bCs/>
        </w:rPr>
      </w:pPr>
    </w:p>
    <w:p w14:paraId="19608BB7" w14:textId="27DC97C4" w:rsidR="00D43BD6" w:rsidRDefault="00D43BD6" w:rsidP="00D43BD6">
      <w:pPr>
        <w:ind w:left="-1"/>
        <w:jc w:val="right"/>
        <w:rPr>
          <w:rFonts w:ascii="Tahoma" w:hAnsi="Tahoma"/>
          <w:b/>
          <w:bCs/>
        </w:rPr>
      </w:pPr>
    </w:p>
    <w:p w14:paraId="6283F2CD" w14:textId="525DD6AA" w:rsidR="00D43BD6" w:rsidRDefault="00D43BD6" w:rsidP="00396ECB">
      <w:pPr>
        <w:rPr>
          <w:rFonts w:ascii="Tahoma" w:hAnsi="Tahoma"/>
          <w:b/>
          <w:bCs/>
          <w:rtl/>
        </w:rPr>
      </w:pPr>
    </w:p>
    <w:p w14:paraId="29AD0E3A" w14:textId="6A0CCC76" w:rsidR="00155473" w:rsidRPr="00396ECB" w:rsidRDefault="00D825B2" w:rsidP="00396ECB">
      <w:pPr>
        <w:pStyle w:val="Heading2"/>
        <w:spacing w:before="0" w:after="120"/>
        <w:rPr>
          <w:rFonts w:ascii="Tahoma" w:hAnsi="Tahoma" w:cs="Tahoma"/>
          <w:rtl/>
        </w:rPr>
      </w:pPr>
      <w:r w:rsidRPr="00E546C7">
        <w:rPr>
          <w:rFonts w:ascii="Tahoma" w:hAnsi="Tahoma" w:cs="Tahoma"/>
          <w:rtl/>
        </w:rPr>
        <w:lastRenderedPageBreak/>
        <w:t xml:space="preserve">מטלה </w:t>
      </w:r>
      <w:r w:rsidR="004F70F9" w:rsidRPr="00E546C7">
        <w:rPr>
          <w:rFonts w:ascii="Tahoma" w:hAnsi="Tahoma" w:cs="Tahoma"/>
          <w:rtl/>
        </w:rPr>
        <w:t>2</w:t>
      </w:r>
      <w:r w:rsidRPr="00E546C7">
        <w:rPr>
          <w:rFonts w:ascii="Tahoma" w:hAnsi="Tahoma" w:cs="Tahoma"/>
          <w:rtl/>
        </w:rPr>
        <w:t xml:space="preserve"> (</w:t>
      </w:r>
      <w:r w:rsidR="00E16911" w:rsidRPr="00E546C7">
        <w:rPr>
          <w:rFonts w:ascii="Tahoma" w:hAnsi="Tahoma" w:cs="Tahoma"/>
          <w:rtl/>
        </w:rPr>
        <w:t>30</w:t>
      </w:r>
      <w:r w:rsidRPr="00E546C7">
        <w:rPr>
          <w:rFonts w:ascii="Tahoma" w:hAnsi="Tahoma" w:cs="Tahoma"/>
          <w:rtl/>
        </w:rPr>
        <w:t xml:space="preserve">%) </w:t>
      </w:r>
      <w:r w:rsidR="005524B9" w:rsidRPr="00E546C7">
        <w:rPr>
          <w:rFonts w:ascii="Tahoma" w:hAnsi="Tahoma" w:cs="Tahoma"/>
          <w:rtl/>
        </w:rPr>
        <w:t>–</w:t>
      </w:r>
      <w:r w:rsidRPr="00E546C7">
        <w:rPr>
          <w:rFonts w:ascii="Tahoma" w:hAnsi="Tahoma" w:cs="Tahoma"/>
          <w:rtl/>
        </w:rPr>
        <w:t xml:space="preserve"> </w:t>
      </w:r>
      <w:r w:rsidR="005524B9" w:rsidRPr="00E546C7">
        <w:rPr>
          <w:rFonts w:ascii="Tahoma" w:hAnsi="Tahoma" w:cs="Tahoma"/>
          <w:rtl/>
        </w:rPr>
        <w:t>עיצוב לוגי (מודל נתונים טבלאי)</w:t>
      </w:r>
    </w:p>
    <w:p w14:paraId="59457245" w14:textId="31A45E94" w:rsidR="00D43BD6" w:rsidRPr="00396ECB" w:rsidRDefault="00D43BD6" w:rsidP="00D43BD6">
      <w:pPr>
        <w:ind w:left="360"/>
        <w:jc w:val="right"/>
        <w:rPr>
          <w:rFonts w:ascii="Tahoma" w:hAnsi="Tahoma"/>
        </w:rPr>
      </w:pPr>
      <w:r w:rsidRPr="00396ECB">
        <w:rPr>
          <w:rFonts w:ascii="Tahoma" w:hAnsi="Tahoma"/>
          <w:b/>
          <w:bCs/>
        </w:rPr>
        <w:t>C</w:t>
      </w:r>
      <w:r w:rsidR="00A4188A">
        <w:rPr>
          <w:rFonts w:ascii="Tahoma" w:hAnsi="Tahoma"/>
          <w:b/>
          <w:bCs/>
        </w:rPr>
        <w:t>O</w:t>
      </w:r>
      <w:r w:rsidR="00ED2CDE" w:rsidRPr="00396ECB">
        <w:rPr>
          <w:rFonts w:ascii="Tahoma" w:hAnsi="Tahoma" w:hint="cs"/>
          <w:b/>
          <w:bCs/>
        </w:rPr>
        <w:t>ST</w:t>
      </w:r>
      <w:r w:rsidR="00A4188A">
        <w:rPr>
          <w:rFonts w:ascii="Tahoma" w:hAnsi="Tahoma"/>
          <w:b/>
          <w:bCs/>
        </w:rPr>
        <w:t>U</w:t>
      </w:r>
      <w:r w:rsidR="00ED2CDE" w:rsidRPr="00396ECB">
        <w:rPr>
          <w:rFonts w:ascii="Tahoma" w:hAnsi="Tahoma" w:hint="cs"/>
          <w:b/>
          <w:bCs/>
        </w:rPr>
        <w:t>MERS</w:t>
      </w:r>
      <w:r w:rsidRPr="00396ECB">
        <w:rPr>
          <w:rFonts w:ascii="Tahoma" w:hAnsi="Tahoma"/>
        </w:rPr>
        <w:t xml:space="preserve"> (</w:t>
      </w:r>
      <w:r w:rsidRPr="00396ECB">
        <w:rPr>
          <w:rFonts w:ascii="Tahoma" w:hAnsi="Tahoma"/>
          <w:u w:val="single"/>
        </w:rPr>
        <w:t>Email</w:t>
      </w:r>
      <w:r w:rsidRPr="00396ECB">
        <w:rPr>
          <w:rFonts w:ascii="Tahoma" w:hAnsi="Tahoma"/>
        </w:rPr>
        <w:t>, Name - first name, Name - last name, Password, surfer – weight, surfer– height, surfer – fitness, surfer – gender, surfer – skill)</w:t>
      </w:r>
    </w:p>
    <w:p w14:paraId="6C16CEEC" w14:textId="0FFB8B06" w:rsidR="00ED2CDE" w:rsidRPr="00396ECB" w:rsidRDefault="00ED2CDE" w:rsidP="00ED2CDE">
      <w:pPr>
        <w:ind w:left="360"/>
        <w:jc w:val="right"/>
        <w:rPr>
          <w:rFonts w:ascii="Tahoma" w:hAnsi="Tahoma"/>
        </w:rPr>
      </w:pPr>
      <w:r w:rsidRPr="00396ECB">
        <w:rPr>
          <w:rFonts w:ascii="Tahoma" w:hAnsi="Tahoma"/>
          <w:b/>
          <w:bCs/>
        </w:rPr>
        <w:t xml:space="preserve">CREDITCARDS </w:t>
      </w:r>
      <w:r w:rsidRPr="00396ECB">
        <w:rPr>
          <w:rFonts w:ascii="Tahoma" w:hAnsi="Tahoma"/>
        </w:rPr>
        <w:t>(</w:t>
      </w:r>
      <w:r w:rsidRPr="00396ECB">
        <w:rPr>
          <w:rFonts w:ascii="Tahoma" w:hAnsi="Tahoma"/>
          <w:u w:val="single"/>
        </w:rPr>
        <w:t>Number</w:t>
      </w:r>
      <w:r w:rsidRPr="00396ECB">
        <w:rPr>
          <w:rFonts w:ascii="Tahoma" w:hAnsi="Tahoma"/>
        </w:rPr>
        <w:t>, Type, Expiration – month, Expiration – year, CVV)</w:t>
      </w:r>
    </w:p>
    <w:p w14:paraId="730CB43F" w14:textId="299FE428" w:rsidR="00ED2CDE" w:rsidRPr="00396ECB" w:rsidRDefault="00ED2CDE" w:rsidP="00ED2CDE">
      <w:pPr>
        <w:ind w:left="360"/>
        <w:jc w:val="right"/>
        <w:rPr>
          <w:rFonts w:ascii="Tahoma" w:hAnsi="Tahoma"/>
        </w:rPr>
      </w:pPr>
      <w:r w:rsidRPr="00396ECB">
        <w:rPr>
          <w:rFonts w:ascii="Tahoma" w:hAnsi="Tahoma"/>
          <w:b/>
          <w:bCs/>
        </w:rPr>
        <w:t xml:space="preserve">ORDERS </w:t>
      </w:r>
      <w:r w:rsidRPr="00396ECB">
        <w:rPr>
          <w:rFonts w:ascii="Tahoma" w:hAnsi="Tahoma"/>
        </w:rPr>
        <w:t>(</w:t>
      </w:r>
      <w:r w:rsidRPr="00396ECB">
        <w:rPr>
          <w:rFonts w:ascii="Tahoma" w:hAnsi="Tahoma"/>
          <w:u w:val="single"/>
        </w:rPr>
        <w:t>Order</w:t>
      </w:r>
      <w:r w:rsidR="001C20E3" w:rsidRPr="00396ECB">
        <w:rPr>
          <w:rFonts w:ascii="Tahoma" w:hAnsi="Tahoma"/>
          <w:u w:val="single"/>
        </w:rPr>
        <w:t xml:space="preserve"> </w:t>
      </w:r>
      <w:r w:rsidRPr="00396ECB">
        <w:rPr>
          <w:rFonts w:ascii="Tahoma" w:hAnsi="Tahoma"/>
          <w:u w:val="single"/>
        </w:rPr>
        <w:t>ID</w:t>
      </w:r>
      <w:r w:rsidRPr="00396ECB">
        <w:rPr>
          <w:rFonts w:ascii="Tahoma" w:hAnsi="Tahoma"/>
        </w:rPr>
        <w:t>, Order DT, Delivery method, Email (C</w:t>
      </w:r>
      <w:r w:rsidRPr="00396ECB">
        <w:rPr>
          <w:rFonts w:ascii="Tahoma" w:hAnsi="Tahoma" w:hint="cs"/>
        </w:rPr>
        <w:t>USTOMERS</w:t>
      </w:r>
      <w:r w:rsidRPr="00396ECB">
        <w:rPr>
          <w:rFonts w:ascii="Tahoma" w:hAnsi="Tahoma"/>
        </w:rPr>
        <w:t>), Credit Card (CREDITCARDS))</w:t>
      </w:r>
    </w:p>
    <w:p w14:paraId="00A5C895" w14:textId="471035B7" w:rsidR="00ED2CDE" w:rsidRPr="00A4188A" w:rsidRDefault="001C20E3" w:rsidP="001C20E3">
      <w:pPr>
        <w:ind w:left="360"/>
        <w:jc w:val="right"/>
        <w:rPr>
          <w:rFonts w:ascii="Tahoma" w:hAnsi="Tahoma"/>
        </w:rPr>
      </w:pPr>
      <w:r w:rsidRPr="00A4188A">
        <w:rPr>
          <w:rFonts w:ascii="Tahoma" w:hAnsi="Tahoma"/>
          <w:b/>
          <w:bCs/>
        </w:rPr>
        <w:t>SHIPPINGS</w:t>
      </w:r>
      <w:r w:rsidRPr="00A4188A">
        <w:rPr>
          <w:rFonts w:ascii="Tahoma" w:hAnsi="Tahoma"/>
        </w:rPr>
        <w:t xml:space="preserve"> (</w:t>
      </w:r>
      <w:r w:rsidRPr="00A4188A">
        <w:rPr>
          <w:rFonts w:ascii="Tahoma" w:hAnsi="Tahoma"/>
          <w:u w:val="single"/>
        </w:rPr>
        <w:t>Tracking ID</w:t>
      </w:r>
      <w:r w:rsidRPr="00A4188A">
        <w:rPr>
          <w:rFonts w:ascii="Tahoma" w:hAnsi="Tahoma"/>
        </w:rPr>
        <w:t>, Supply date, Address – state, Address – city, Address - zip code, Address – country, Address – street, Name - first name, Name - last name, Phone, Order ID (ORDERS))</w:t>
      </w:r>
    </w:p>
    <w:p w14:paraId="583DAC23" w14:textId="53E9849F" w:rsidR="00D43BD6" w:rsidRPr="00A4188A" w:rsidRDefault="00D43BD6" w:rsidP="00D43BD6">
      <w:pPr>
        <w:jc w:val="right"/>
        <w:rPr>
          <w:rFonts w:ascii="Tahoma" w:hAnsi="Tahoma"/>
        </w:rPr>
      </w:pPr>
      <w:r w:rsidRPr="00A4188A">
        <w:rPr>
          <w:rFonts w:ascii="Tahoma" w:hAnsi="Tahoma"/>
          <w:b/>
          <w:bCs/>
        </w:rPr>
        <w:t>S</w:t>
      </w:r>
      <w:r w:rsidR="00ED2CDE" w:rsidRPr="00A4188A">
        <w:rPr>
          <w:rFonts w:ascii="Tahoma" w:hAnsi="Tahoma"/>
          <w:b/>
          <w:bCs/>
        </w:rPr>
        <w:t>EARCHES</w:t>
      </w:r>
      <w:r w:rsidRPr="00A4188A">
        <w:rPr>
          <w:rFonts w:ascii="Tahoma" w:hAnsi="Tahoma"/>
        </w:rPr>
        <w:t xml:space="preserve"> (</w:t>
      </w:r>
      <w:r w:rsidRPr="00A4188A">
        <w:rPr>
          <w:rFonts w:ascii="Tahoma" w:hAnsi="Tahoma"/>
          <w:u w:val="single"/>
        </w:rPr>
        <w:t>IP Address</w:t>
      </w:r>
      <w:r w:rsidRPr="00A4188A">
        <w:rPr>
          <w:rFonts w:ascii="Tahoma" w:hAnsi="Tahoma"/>
        </w:rPr>
        <w:t xml:space="preserve">, </w:t>
      </w:r>
      <w:r w:rsidRPr="00A4188A">
        <w:rPr>
          <w:rFonts w:ascii="Tahoma" w:hAnsi="Tahoma"/>
          <w:u w:val="single"/>
        </w:rPr>
        <w:t>Search DT</w:t>
      </w:r>
      <w:r w:rsidRPr="00A4188A">
        <w:rPr>
          <w:rFonts w:ascii="Tahoma" w:hAnsi="Tahoma"/>
        </w:rPr>
        <w:t>, product</w:t>
      </w:r>
      <w:r w:rsidR="00ED2CDE" w:rsidRPr="00A4188A">
        <w:rPr>
          <w:rFonts w:ascii="Tahoma" w:hAnsi="Tahoma"/>
        </w:rPr>
        <w:t xml:space="preserve"> </w:t>
      </w:r>
      <w:r w:rsidRPr="00A4188A">
        <w:rPr>
          <w:rFonts w:ascii="Tahoma" w:hAnsi="Tahoma"/>
        </w:rPr>
        <w:t>name, Email (</w:t>
      </w:r>
      <w:r w:rsidR="00ED2CDE" w:rsidRPr="00A4188A">
        <w:rPr>
          <w:rFonts w:ascii="Tahoma" w:hAnsi="Tahoma"/>
        </w:rPr>
        <w:t>C</w:t>
      </w:r>
      <w:r w:rsidR="00ED2CDE" w:rsidRPr="00A4188A">
        <w:rPr>
          <w:rFonts w:ascii="Tahoma" w:hAnsi="Tahoma" w:hint="cs"/>
        </w:rPr>
        <w:t>USTOMERS</w:t>
      </w:r>
      <w:r w:rsidRPr="00A4188A">
        <w:rPr>
          <w:rFonts w:ascii="Tahoma" w:hAnsi="Tahoma"/>
        </w:rPr>
        <w:t>), Order</w:t>
      </w:r>
      <w:r w:rsidR="001C20E3" w:rsidRPr="00A4188A">
        <w:rPr>
          <w:rFonts w:ascii="Tahoma" w:hAnsi="Tahoma"/>
        </w:rPr>
        <w:t xml:space="preserve"> </w:t>
      </w:r>
      <w:r w:rsidRPr="00A4188A">
        <w:rPr>
          <w:rFonts w:ascii="Tahoma" w:hAnsi="Tahoma"/>
        </w:rPr>
        <w:t>ID (</w:t>
      </w:r>
      <w:r w:rsidR="00ED2CDE" w:rsidRPr="00A4188A">
        <w:rPr>
          <w:rFonts w:ascii="Tahoma" w:hAnsi="Tahoma"/>
        </w:rPr>
        <w:t>ORDERS</w:t>
      </w:r>
      <w:r w:rsidRPr="00A4188A">
        <w:rPr>
          <w:rFonts w:ascii="Tahoma" w:hAnsi="Tahoma"/>
        </w:rPr>
        <w:t>))</w:t>
      </w:r>
    </w:p>
    <w:p w14:paraId="09B6DA45" w14:textId="7242D9D7" w:rsidR="00D43BD6" w:rsidRPr="00A4188A" w:rsidRDefault="00D43BD6" w:rsidP="00D43BD6">
      <w:pPr>
        <w:ind w:left="360"/>
        <w:jc w:val="right"/>
        <w:rPr>
          <w:rFonts w:ascii="Tahoma" w:hAnsi="Tahoma"/>
        </w:rPr>
      </w:pPr>
      <w:r w:rsidRPr="00A4188A">
        <w:rPr>
          <w:rFonts w:ascii="Tahoma" w:hAnsi="Tahoma"/>
          <w:b/>
          <w:bCs/>
        </w:rPr>
        <w:t>S</w:t>
      </w:r>
      <w:r w:rsidR="00ED2CDE" w:rsidRPr="00A4188A">
        <w:rPr>
          <w:rFonts w:ascii="Tahoma" w:hAnsi="Tahoma"/>
          <w:b/>
          <w:bCs/>
        </w:rPr>
        <w:t xml:space="preserve">URFBOARDS </w:t>
      </w:r>
      <w:r w:rsidRPr="00A4188A">
        <w:rPr>
          <w:rFonts w:ascii="Tahoma" w:hAnsi="Tahoma"/>
        </w:rPr>
        <w:t>(</w:t>
      </w:r>
      <w:r w:rsidRPr="00A4188A">
        <w:rPr>
          <w:rFonts w:ascii="Tahoma" w:hAnsi="Tahoma"/>
          <w:u w:val="single"/>
        </w:rPr>
        <w:t>Surfboard</w:t>
      </w:r>
      <w:r w:rsidR="001C20E3" w:rsidRPr="00A4188A">
        <w:rPr>
          <w:rFonts w:ascii="Tahoma" w:hAnsi="Tahoma"/>
          <w:u w:val="single"/>
        </w:rPr>
        <w:t xml:space="preserve"> </w:t>
      </w:r>
      <w:r w:rsidRPr="00A4188A">
        <w:rPr>
          <w:rFonts w:ascii="Tahoma" w:hAnsi="Tahoma"/>
          <w:u w:val="single"/>
        </w:rPr>
        <w:t>ID</w:t>
      </w:r>
      <w:r w:rsidRPr="00A4188A">
        <w:rPr>
          <w:rFonts w:ascii="Tahoma" w:hAnsi="Tahoma"/>
        </w:rPr>
        <w:t>, Model name, Description)</w:t>
      </w:r>
    </w:p>
    <w:p w14:paraId="46E04C6D" w14:textId="27E8CE40" w:rsidR="00D43BD6" w:rsidRPr="00A4188A" w:rsidRDefault="00D43BD6" w:rsidP="00D43BD6">
      <w:pPr>
        <w:ind w:left="-1"/>
        <w:jc w:val="right"/>
        <w:rPr>
          <w:rFonts w:ascii="Tahoma" w:hAnsi="Tahoma"/>
        </w:rPr>
      </w:pPr>
      <w:r w:rsidRPr="00A4188A">
        <w:rPr>
          <w:rFonts w:ascii="Tahoma" w:hAnsi="Tahoma"/>
          <w:b/>
          <w:bCs/>
        </w:rPr>
        <w:t>V</w:t>
      </w:r>
      <w:r w:rsidR="00ED2CDE" w:rsidRPr="00A4188A">
        <w:rPr>
          <w:rFonts w:ascii="Tahoma" w:hAnsi="Tahoma"/>
          <w:b/>
          <w:bCs/>
        </w:rPr>
        <w:t>ERSIONS</w:t>
      </w:r>
      <w:r w:rsidRPr="00A4188A">
        <w:rPr>
          <w:rFonts w:ascii="Tahoma" w:hAnsi="Tahoma"/>
          <w:b/>
          <w:bCs/>
        </w:rPr>
        <w:t xml:space="preserve"> </w:t>
      </w:r>
      <w:r w:rsidRPr="00A4188A">
        <w:rPr>
          <w:rFonts w:ascii="Tahoma" w:hAnsi="Tahoma"/>
        </w:rPr>
        <w:t>(</w:t>
      </w:r>
      <w:r w:rsidRPr="00A4188A">
        <w:rPr>
          <w:rFonts w:ascii="Tahoma" w:hAnsi="Tahoma"/>
          <w:u w:val="single"/>
        </w:rPr>
        <w:t>Surfboard</w:t>
      </w:r>
      <w:r w:rsidR="001C20E3" w:rsidRPr="00A4188A">
        <w:rPr>
          <w:rFonts w:ascii="Tahoma" w:hAnsi="Tahoma"/>
          <w:u w:val="single"/>
        </w:rPr>
        <w:t xml:space="preserve"> </w:t>
      </w:r>
      <w:r w:rsidRPr="00A4188A">
        <w:rPr>
          <w:rFonts w:ascii="Tahoma" w:hAnsi="Tahoma"/>
          <w:u w:val="single"/>
        </w:rPr>
        <w:t xml:space="preserve">ID </w:t>
      </w:r>
      <w:r w:rsidRPr="00A4188A">
        <w:rPr>
          <w:rFonts w:ascii="Tahoma" w:hAnsi="Tahoma"/>
        </w:rPr>
        <w:t>(</w:t>
      </w:r>
      <w:r w:rsidR="001C20E3" w:rsidRPr="00A4188A">
        <w:rPr>
          <w:rFonts w:ascii="Tahoma" w:hAnsi="Tahoma"/>
        </w:rPr>
        <w:t>SURFBOARDS</w:t>
      </w:r>
      <w:r w:rsidRPr="00A4188A">
        <w:rPr>
          <w:rFonts w:ascii="Tahoma" w:hAnsi="Tahoma"/>
        </w:rPr>
        <w:t>)</w:t>
      </w:r>
      <w:r w:rsidR="001C20E3" w:rsidRPr="00A4188A">
        <w:rPr>
          <w:rFonts w:ascii="Tahoma" w:hAnsi="Tahoma"/>
        </w:rPr>
        <w:t xml:space="preserve"> </w:t>
      </w:r>
      <w:r w:rsidRPr="00A4188A">
        <w:rPr>
          <w:rFonts w:ascii="Tahoma" w:hAnsi="Tahoma"/>
        </w:rPr>
        <w:t>,</w:t>
      </w:r>
      <w:r w:rsidR="001C20E3" w:rsidRPr="00A4188A">
        <w:rPr>
          <w:rFonts w:ascii="Tahoma" w:hAnsi="Tahoma"/>
        </w:rPr>
        <w:t xml:space="preserve"> </w:t>
      </w:r>
      <w:r w:rsidR="001C20E3" w:rsidRPr="00A4188A">
        <w:rPr>
          <w:rFonts w:ascii="Tahoma" w:hAnsi="Tahoma"/>
          <w:u w:val="single"/>
        </w:rPr>
        <w:t>Version ID</w:t>
      </w:r>
      <w:r w:rsidR="001C20E3" w:rsidRPr="00A4188A">
        <w:rPr>
          <w:rFonts w:ascii="Tahoma" w:hAnsi="Tahoma"/>
        </w:rPr>
        <w:t xml:space="preserve"> , </w:t>
      </w:r>
      <w:r w:rsidRPr="00A4188A">
        <w:rPr>
          <w:rFonts w:ascii="Tahoma" w:hAnsi="Tahoma"/>
        </w:rPr>
        <w:t>Size – length,</w:t>
      </w:r>
      <w:r w:rsidRPr="00A4188A">
        <w:rPr>
          <w:rFonts w:ascii="Arial" w:eastAsia="Times New Roman" w:hAnsi="Arial" w:cs="Arial"/>
          <w:color w:val="191919"/>
          <w:sz w:val="19"/>
          <w:szCs w:val="19"/>
        </w:rPr>
        <w:t xml:space="preserve"> </w:t>
      </w:r>
      <w:r w:rsidRPr="00A4188A">
        <w:rPr>
          <w:rFonts w:ascii="Tahoma" w:hAnsi="Tahoma"/>
        </w:rPr>
        <w:t>Size – width,</w:t>
      </w:r>
      <w:r w:rsidRPr="00A4188A">
        <w:rPr>
          <w:rFonts w:ascii="Arial" w:eastAsia="Times New Roman" w:hAnsi="Arial" w:cs="Arial"/>
          <w:color w:val="191919"/>
          <w:sz w:val="19"/>
          <w:szCs w:val="19"/>
        </w:rPr>
        <w:t xml:space="preserve"> </w:t>
      </w:r>
      <w:r w:rsidRPr="00A4188A">
        <w:rPr>
          <w:rFonts w:ascii="Tahoma" w:hAnsi="Tahoma"/>
        </w:rPr>
        <w:t>Size – thickness, Size</w:t>
      </w:r>
      <w:r w:rsidR="001C20E3" w:rsidRPr="00A4188A">
        <w:rPr>
          <w:rFonts w:ascii="Tahoma" w:hAnsi="Tahoma"/>
        </w:rPr>
        <w:t xml:space="preserve"> </w:t>
      </w:r>
      <w:r w:rsidRPr="00A4188A">
        <w:rPr>
          <w:rFonts w:ascii="Tahoma" w:hAnsi="Tahoma"/>
        </w:rPr>
        <w:t>- volume,</w:t>
      </w:r>
      <w:r w:rsidRPr="00A4188A">
        <w:rPr>
          <w:rFonts w:ascii="Arial" w:eastAsia="Times New Roman" w:hAnsi="Arial" w:cs="Arial"/>
          <w:color w:val="191919"/>
          <w:sz w:val="19"/>
          <w:szCs w:val="19"/>
        </w:rPr>
        <w:t xml:space="preserve"> </w:t>
      </w:r>
      <w:r w:rsidRPr="00A4188A">
        <w:rPr>
          <w:rFonts w:ascii="Tahoma" w:hAnsi="Tahoma"/>
        </w:rPr>
        <w:t xml:space="preserve">Color, </w:t>
      </w:r>
      <w:r w:rsidR="001C20E3" w:rsidRPr="00A4188A">
        <w:rPr>
          <w:rFonts w:ascii="Tahoma" w:hAnsi="Tahoma"/>
        </w:rPr>
        <w:t xml:space="preserve">Version </w:t>
      </w:r>
      <w:r w:rsidRPr="00A4188A">
        <w:rPr>
          <w:rFonts w:ascii="Tahoma" w:hAnsi="Tahoma"/>
        </w:rPr>
        <w:t>Price)</w:t>
      </w:r>
    </w:p>
    <w:p w14:paraId="3C13B44A" w14:textId="612C1134" w:rsidR="004F2A1F" w:rsidRPr="00A4188A" w:rsidRDefault="00D43BD6" w:rsidP="004F2A1F">
      <w:pPr>
        <w:ind w:left="360"/>
        <w:jc w:val="right"/>
        <w:rPr>
          <w:rFonts w:ascii="Tahoma" w:hAnsi="Tahoma"/>
        </w:rPr>
      </w:pPr>
      <w:r w:rsidRPr="00A4188A">
        <w:rPr>
          <w:rFonts w:ascii="Tahoma" w:hAnsi="Tahoma"/>
          <w:b/>
          <w:bCs/>
        </w:rPr>
        <w:t>P</w:t>
      </w:r>
      <w:r w:rsidR="00ED2CDE" w:rsidRPr="00A4188A">
        <w:rPr>
          <w:rFonts w:ascii="Tahoma" w:hAnsi="Tahoma"/>
          <w:b/>
          <w:bCs/>
        </w:rPr>
        <w:t xml:space="preserve">ERSONAL </w:t>
      </w:r>
      <w:r w:rsidRPr="00A4188A">
        <w:rPr>
          <w:rFonts w:ascii="Tahoma" w:hAnsi="Tahoma"/>
          <w:b/>
          <w:bCs/>
        </w:rPr>
        <w:t>D</w:t>
      </w:r>
      <w:r w:rsidR="00ED2CDE" w:rsidRPr="00A4188A">
        <w:rPr>
          <w:rFonts w:ascii="Tahoma" w:hAnsi="Tahoma"/>
          <w:b/>
          <w:bCs/>
        </w:rPr>
        <w:t>ESIGNS</w:t>
      </w:r>
      <w:r w:rsidRPr="00A4188A">
        <w:rPr>
          <w:rFonts w:ascii="Tahoma" w:hAnsi="Tahoma"/>
          <w:b/>
          <w:bCs/>
        </w:rPr>
        <w:t xml:space="preserve"> </w:t>
      </w:r>
      <w:r w:rsidRPr="00A4188A">
        <w:rPr>
          <w:rFonts w:ascii="Tahoma" w:hAnsi="Tahoma"/>
        </w:rPr>
        <w:t>({</w:t>
      </w:r>
      <w:r w:rsidRPr="00A4188A">
        <w:rPr>
          <w:rFonts w:ascii="Tahoma" w:hAnsi="Tahoma"/>
          <w:u w:val="single"/>
        </w:rPr>
        <w:t>Surfboard</w:t>
      </w:r>
      <w:r w:rsidR="001C20E3" w:rsidRPr="00A4188A">
        <w:rPr>
          <w:rFonts w:ascii="Tahoma" w:hAnsi="Tahoma"/>
          <w:u w:val="single"/>
        </w:rPr>
        <w:t xml:space="preserve"> </w:t>
      </w:r>
      <w:r w:rsidRPr="00A4188A">
        <w:rPr>
          <w:rFonts w:ascii="Tahoma" w:hAnsi="Tahoma"/>
          <w:u w:val="single"/>
        </w:rPr>
        <w:t>ID</w:t>
      </w:r>
      <w:r w:rsidRPr="00A4188A">
        <w:rPr>
          <w:rFonts w:ascii="Tahoma" w:hAnsi="Tahoma"/>
        </w:rPr>
        <w:t>,</w:t>
      </w:r>
      <w:r w:rsidR="001C20E3" w:rsidRPr="00A4188A">
        <w:rPr>
          <w:rFonts w:ascii="Tahoma" w:hAnsi="Tahoma"/>
        </w:rPr>
        <w:t xml:space="preserve"> </w:t>
      </w:r>
      <w:r w:rsidR="001C20E3" w:rsidRPr="00A4188A">
        <w:rPr>
          <w:rFonts w:ascii="Tahoma" w:hAnsi="Tahoma"/>
          <w:u w:val="single"/>
        </w:rPr>
        <w:t>Version ID</w:t>
      </w:r>
      <w:r w:rsidRPr="00A4188A">
        <w:rPr>
          <w:rFonts w:ascii="Tahoma" w:hAnsi="Tahoma"/>
        </w:rPr>
        <w:t>} (</w:t>
      </w:r>
      <w:r w:rsidR="001C20E3" w:rsidRPr="00A4188A">
        <w:rPr>
          <w:rFonts w:ascii="Tahoma" w:hAnsi="Tahoma"/>
        </w:rPr>
        <w:t>VERSIONS</w:t>
      </w:r>
      <w:r w:rsidRPr="00A4188A">
        <w:rPr>
          <w:rFonts w:ascii="Tahoma" w:hAnsi="Tahoma"/>
        </w:rPr>
        <w:t xml:space="preserve">), </w:t>
      </w:r>
      <w:r w:rsidRPr="00A4188A">
        <w:rPr>
          <w:rFonts w:ascii="Tahoma" w:hAnsi="Tahoma"/>
          <w:u w:val="single"/>
        </w:rPr>
        <w:t>Email</w:t>
      </w:r>
      <w:r w:rsidRPr="00A4188A">
        <w:rPr>
          <w:rFonts w:ascii="Tahoma" w:hAnsi="Tahoma"/>
        </w:rPr>
        <w:t xml:space="preserve"> (</w:t>
      </w:r>
      <w:r w:rsidR="004F2A1F" w:rsidRPr="00A4188A">
        <w:rPr>
          <w:rFonts w:ascii="Tahoma" w:hAnsi="Tahoma"/>
        </w:rPr>
        <w:t>C</w:t>
      </w:r>
      <w:r w:rsidR="004F2A1F" w:rsidRPr="00A4188A">
        <w:rPr>
          <w:rFonts w:ascii="Tahoma" w:hAnsi="Tahoma" w:hint="cs"/>
        </w:rPr>
        <w:t>USTOMERS</w:t>
      </w:r>
      <w:r w:rsidRPr="00A4188A">
        <w:rPr>
          <w:rFonts w:ascii="Tahoma" w:hAnsi="Tahoma"/>
        </w:rPr>
        <w:t>)</w:t>
      </w:r>
      <w:r w:rsidR="004F2A1F" w:rsidRPr="00A4188A">
        <w:rPr>
          <w:rFonts w:ascii="Tahoma" w:hAnsi="Tahoma"/>
        </w:rPr>
        <w:t xml:space="preserve"> , </w:t>
      </w:r>
      <w:r w:rsidR="004F2A1F" w:rsidRPr="00A4188A">
        <w:rPr>
          <w:rFonts w:ascii="Tahoma" w:hAnsi="Tahoma"/>
          <w:u w:val="single"/>
        </w:rPr>
        <w:t>Fin system</w:t>
      </w:r>
      <w:r w:rsidR="004F2A1F" w:rsidRPr="00A4188A">
        <w:rPr>
          <w:rFonts w:ascii="Tahoma" w:hAnsi="Tahoma"/>
        </w:rPr>
        <w:t xml:space="preserve"> , </w:t>
      </w:r>
      <w:r w:rsidR="004F2A1F" w:rsidRPr="00A4188A">
        <w:rPr>
          <w:rFonts w:ascii="Tahoma" w:hAnsi="Tahoma"/>
          <w:u w:val="single"/>
        </w:rPr>
        <w:t>Deck color</w:t>
      </w:r>
      <w:r w:rsidR="004F2A1F" w:rsidRPr="00A4188A">
        <w:rPr>
          <w:rFonts w:ascii="Tahoma" w:hAnsi="Tahoma"/>
        </w:rPr>
        <w:t xml:space="preserve"> , </w:t>
      </w:r>
      <w:r w:rsidR="004F2A1F" w:rsidRPr="00A4188A">
        <w:rPr>
          <w:rFonts w:ascii="Tahoma" w:hAnsi="Tahoma"/>
          <w:u w:val="single"/>
        </w:rPr>
        <w:t>Bottom color</w:t>
      </w:r>
      <w:r w:rsidR="004F2A1F" w:rsidRPr="00A4188A">
        <w:rPr>
          <w:rFonts w:ascii="Tahoma" w:hAnsi="Tahoma"/>
        </w:rPr>
        <w:t xml:space="preserve"> , </w:t>
      </w:r>
      <w:r w:rsidR="004F2A1F" w:rsidRPr="00A4188A">
        <w:rPr>
          <w:rFonts w:ascii="Tahoma" w:hAnsi="Tahoma"/>
          <w:u w:val="single"/>
        </w:rPr>
        <w:t>Rail color</w:t>
      </w:r>
      <w:r w:rsidR="004F2A1F" w:rsidRPr="00A4188A">
        <w:rPr>
          <w:rFonts w:ascii="Tahoma" w:hAnsi="Tahoma"/>
        </w:rPr>
        <w:t xml:space="preserve"> , </w:t>
      </w:r>
      <w:r w:rsidR="004F2A1F" w:rsidRPr="00A4188A">
        <w:rPr>
          <w:rFonts w:ascii="Tahoma" w:hAnsi="Tahoma"/>
          <w:u w:val="single"/>
        </w:rPr>
        <w:t>Band color</w:t>
      </w:r>
      <w:r w:rsidR="004F2A1F" w:rsidRPr="00A4188A">
        <w:rPr>
          <w:rFonts w:ascii="Tahoma" w:hAnsi="Tahoma"/>
        </w:rPr>
        <w:t xml:space="preserve"> , </w:t>
      </w:r>
      <w:r w:rsidR="004F2A1F" w:rsidRPr="00A4188A">
        <w:rPr>
          <w:rFonts w:ascii="Tahoma" w:hAnsi="Tahoma"/>
          <w:u w:val="single"/>
        </w:rPr>
        <w:t>Gear</w:t>
      </w:r>
      <w:r w:rsidR="004F2A1F" w:rsidRPr="00A4188A">
        <w:rPr>
          <w:rFonts w:ascii="Tahoma" w:hAnsi="Tahoma"/>
        </w:rPr>
        <w:t xml:space="preserve"> , P.D price )</w:t>
      </w:r>
    </w:p>
    <w:p w14:paraId="29490B4A" w14:textId="3E1621EF" w:rsidR="001C20E3" w:rsidRPr="00A4188A" w:rsidRDefault="001C20E3" w:rsidP="001C20E3">
      <w:pPr>
        <w:ind w:left="360"/>
        <w:jc w:val="right"/>
        <w:rPr>
          <w:rFonts w:ascii="Tahoma" w:hAnsi="Tahoma"/>
        </w:rPr>
      </w:pPr>
      <w:r w:rsidRPr="00A4188A">
        <w:rPr>
          <w:rFonts w:ascii="Tahoma" w:hAnsi="Tahoma"/>
          <w:b/>
          <w:bCs/>
        </w:rPr>
        <w:t xml:space="preserve">CONTAINS </w:t>
      </w:r>
      <w:r w:rsidRPr="00A4188A">
        <w:rPr>
          <w:rFonts w:ascii="Tahoma" w:hAnsi="Tahoma"/>
        </w:rPr>
        <w:t>(</w:t>
      </w:r>
      <w:r w:rsidR="004441FB" w:rsidRPr="00A4188A">
        <w:rPr>
          <w:rFonts w:ascii="Tahoma" w:hAnsi="Tahoma"/>
          <w:u w:val="single"/>
        </w:rPr>
        <w:t xml:space="preserve">{Surfboard ID </w:t>
      </w:r>
      <w:r w:rsidR="004441FB" w:rsidRPr="00A4188A">
        <w:rPr>
          <w:rFonts w:ascii="Tahoma" w:hAnsi="Tahoma"/>
        </w:rPr>
        <w:t xml:space="preserve"> , </w:t>
      </w:r>
      <w:r w:rsidR="004441FB" w:rsidRPr="00A4188A">
        <w:rPr>
          <w:rFonts w:ascii="Tahoma" w:hAnsi="Tahoma"/>
          <w:u w:val="single"/>
        </w:rPr>
        <w:t>Version ID</w:t>
      </w:r>
      <w:r w:rsidR="004441FB" w:rsidRPr="00A4188A">
        <w:rPr>
          <w:rFonts w:ascii="Tahoma" w:hAnsi="Tahoma"/>
        </w:rPr>
        <w:t xml:space="preserve">} (VERSIONS) </w:t>
      </w:r>
      <w:r w:rsidRPr="00A4188A">
        <w:rPr>
          <w:rFonts w:ascii="Tahoma" w:hAnsi="Tahoma"/>
        </w:rPr>
        <w:t xml:space="preserve">, </w:t>
      </w:r>
      <w:r w:rsidRPr="00A4188A">
        <w:rPr>
          <w:rFonts w:ascii="Tahoma" w:hAnsi="Tahoma"/>
          <w:u w:val="single"/>
        </w:rPr>
        <w:t>Order</w:t>
      </w:r>
      <w:r w:rsidR="00E45186" w:rsidRPr="00A4188A">
        <w:rPr>
          <w:rFonts w:ascii="Tahoma" w:hAnsi="Tahoma"/>
          <w:u w:val="single"/>
        </w:rPr>
        <w:t xml:space="preserve"> </w:t>
      </w:r>
      <w:r w:rsidRPr="00A4188A">
        <w:rPr>
          <w:rFonts w:ascii="Tahoma" w:hAnsi="Tahoma"/>
          <w:u w:val="single"/>
        </w:rPr>
        <w:t xml:space="preserve">ID </w:t>
      </w:r>
      <w:r w:rsidRPr="00A4188A">
        <w:rPr>
          <w:rFonts w:ascii="Tahoma" w:hAnsi="Tahoma"/>
        </w:rPr>
        <w:t>(O</w:t>
      </w:r>
      <w:r w:rsidR="004441FB" w:rsidRPr="00A4188A">
        <w:rPr>
          <w:rFonts w:ascii="Tahoma" w:hAnsi="Tahoma"/>
        </w:rPr>
        <w:t>RDERS</w:t>
      </w:r>
      <w:r w:rsidRPr="00A4188A">
        <w:rPr>
          <w:rFonts w:ascii="Tahoma" w:hAnsi="Tahoma"/>
        </w:rPr>
        <w:t>), quantity)</w:t>
      </w:r>
    </w:p>
    <w:p w14:paraId="7B9EB924" w14:textId="61270E0D" w:rsidR="004441FB" w:rsidRPr="00E45186" w:rsidRDefault="004441FB" w:rsidP="001C20E3">
      <w:pPr>
        <w:ind w:left="360"/>
        <w:jc w:val="right"/>
        <w:rPr>
          <w:rFonts w:ascii="Tahoma" w:hAnsi="Tahoma"/>
        </w:rPr>
      </w:pPr>
      <w:r w:rsidRPr="00A4188A">
        <w:rPr>
          <w:rFonts w:ascii="Tahoma" w:hAnsi="Tahoma"/>
          <w:b/>
          <w:bCs/>
        </w:rPr>
        <w:t xml:space="preserve">INCLUDE </w:t>
      </w:r>
      <w:r w:rsidRPr="00A4188A">
        <w:rPr>
          <w:rFonts w:ascii="Tahoma" w:hAnsi="Tahoma"/>
        </w:rPr>
        <w:t>(</w:t>
      </w:r>
      <w:r w:rsidR="00E45186" w:rsidRPr="00A4188A">
        <w:rPr>
          <w:rFonts w:ascii="Tahoma" w:hAnsi="Tahoma"/>
        </w:rPr>
        <w:t xml:space="preserve"> {</w:t>
      </w:r>
      <w:r w:rsidR="00E45186" w:rsidRPr="00A4188A">
        <w:rPr>
          <w:rFonts w:ascii="Tahoma" w:hAnsi="Tahoma"/>
          <w:u w:val="single"/>
        </w:rPr>
        <w:t>Surfboard ID</w:t>
      </w:r>
      <w:r w:rsidR="00E45186" w:rsidRPr="00A4188A">
        <w:rPr>
          <w:rFonts w:ascii="Tahoma" w:hAnsi="Tahoma"/>
        </w:rPr>
        <w:t xml:space="preserve">, </w:t>
      </w:r>
      <w:r w:rsidR="00E45186" w:rsidRPr="00A4188A">
        <w:rPr>
          <w:rFonts w:ascii="Tahoma" w:hAnsi="Tahoma"/>
          <w:u w:val="single"/>
        </w:rPr>
        <w:t>Version ID</w:t>
      </w:r>
      <w:r w:rsidR="00E45186" w:rsidRPr="00A4188A">
        <w:rPr>
          <w:rFonts w:ascii="Tahoma" w:hAnsi="Tahoma"/>
        </w:rPr>
        <w:t xml:space="preserve">, </w:t>
      </w:r>
      <w:r w:rsidR="00E45186" w:rsidRPr="00A4188A">
        <w:rPr>
          <w:rFonts w:ascii="Tahoma" w:hAnsi="Tahoma"/>
          <w:u w:val="single"/>
        </w:rPr>
        <w:t>Email</w:t>
      </w:r>
      <w:r w:rsidR="00E45186" w:rsidRPr="00A4188A">
        <w:rPr>
          <w:rFonts w:ascii="Tahoma" w:hAnsi="Tahoma"/>
        </w:rPr>
        <w:t xml:space="preserve"> , </w:t>
      </w:r>
      <w:r w:rsidR="00E45186" w:rsidRPr="00A4188A">
        <w:rPr>
          <w:rFonts w:ascii="Tahoma" w:hAnsi="Tahoma"/>
          <w:u w:val="single"/>
        </w:rPr>
        <w:t>Fin system</w:t>
      </w:r>
      <w:r w:rsidR="00E45186" w:rsidRPr="00A4188A">
        <w:rPr>
          <w:rFonts w:ascii="Tahoma" w:hAnsi="Tahoma"/>
        </w:rPr>
        <w:t xml:space="preserve"> , </w:t>
      </w:r>
      <w:r w:rsidR="00E45186" w:rsidRPr="00A4188A">
        <w:rPr>
          <w:rFonts w:ascii="Tahoma" w:hAnsi="Tahoma"/>
          <w:u w:val="single"/>
        </w:rPr>
        <w:t>Deck color</w:t>
      </w:r>
      <w:r w:rsidR="00E45186" w:rsidRPr="00A4188A">
        <w:rPr>
          <w:rFonts w:ascii="Tahoma" w:hAnsi="Tahoma"/>
        </w:rPr>
        <w:t xml:space="preserve"> , </w:t>
      </w:r>
      <w:r w:rsidR="00E45186" w:rsidRPr="00A4188A">
        <w:rPr>
          <w:rFonts w:ascii="Tahoma" w:hAnsi="Tahoma"/>
          <w:u w:val="single"/>
        </w:rPr>
        <w:t>Bottom color</w:t>
      </w:r>
      <w:r w:rsidR="00E45186" w:rsidRPr="00A4188A">
        <w:rPr>
          <w:rFonts w:ascii="Tahoma" w:hAnsi="Tahoma"/>
        </w:rPr>
        <w:t xml:space="preserve"> , </w:t>
      </w:r>
      <w:r w:rsidR="00E45186" w:rsidRPr="00A4188A">
        <w:rPr>
          <w:rFonts w:ascii="Tahoma" w:hAnsi="Tahoma"/>
          <w:u w:val="single"/>
        </w:rPr>
        <w:t>Rail color</w:t>
      </w:r>
      <w:r w:rsidR="00E45186" w:rsidRPr="00A4188A">
        <w:rPr>
          <w:rFonts w:ascii="Tahoma" w:hAnsi="Tahoma"/>
        </w:rPr>
        <w:t xml:space="preserve"> , </w:t>
      </w:r>
      <w:r w:rsidR="00E45186" w:rsidRPr="00A4188A">
        <w:rPr>
          <w:rFonts w:ascii="Tahoma" w:hAnsi="Tahoma"/>
          <w:u w:val="single"/>
        </w:rPr>
        <w:t>Band color</w:t>
      </w:r>
      <w:r w:rsidR="00E45186" w:rsidRPr="00A4188A">
        <w:rPr>
          <w:rFonts w:ascii="Tahoma" w:hAnsi="Tahoma"/>
        </w:rPr>
        <w:t xml:space="preserve"> , </w:t>
      </w:r>
      <w:r w:rsidR="00E45186" w:rsidRPr="00A4188A">
        <w:rPr>
          <w:rFonts w:ascii="Tahoma" w:hAnsi="Tahoma"/>
          <w:u w:val="single"/>
        </w:rPr>
        <w:t>Gear</w:t>
      </w:r>
      <w:r w:rsidR="00E45186" w:rsidRPr="00A4188A">
        <w:rPr>
          <w:rFonts w:ascii="Tahoma" w:hAnsi="Tahoma"/>
        </w:rPr>
        <w:t xml:space="preserve"> } (PERSONAL DESIGNS) , </w:t>
      </w:r>
      <w:r w:rsidR="00E45186" w:rsidRPr="00A4188A">
        <w:rPr>
          <w:rFonts w:ascii="Tahoma" w:hAnsi="Tahoma"/>
          <w:u w:val="single"/>
        </w:rPr>
        <w:t xml:space="preserve">Order ID </w:t>
      </w:r>
      <w:r w:rsidR="00E45186" w:rsidRPr="00A4188A">
        <w:rPr>
          <w:rFonts w:ascii="Tahoma" w:hAnsi="Tahoma"/>
        </w:rPr>
        <w:t>(ORDERS) , Units)</w:t>
      </w:r>
    </w:p>
    <w:p w14:paraId="6C0F7D5B" w14:textId="77777777" w:rsidR="001C20E3" w:rsidRPr="001C20E3" w:rsidRDefault="001C20E3" w:rsidP="00D43BD6">
      <w:pPr>
        <w:ind w:left="-1"/>
        <w:jc w:val="right"/>
        <w:rPr>
          <w:rFonts w:ascii="Tahoma" w:hAnsi="Tahoma"/>
        </w:rPr>
      </w:pPr>
    </w:p>
    <w:p w14:paraId="03709939" w14:textId="63076165" w:rsidR="00155473" w:rsidRPr="00396ECB" w:rsidRDefault="00186B53" w:rsidP="00C47E64">
      <w:pPr>
        <w:spacing w:after="120"/>
        <w:rPr>
          <w:rFonts w:ascii="Tahoma" w:hAnsi="Tahoma"/>
          <w:b/>
          <w:bCs/>
          <w:rtl/>
        </w:rPr>
      </w:pPr>
      <w:r w:rsidRPr="00396ECB">
        <w:rPr>
          <w:rFonts w:ascii="Tahoma" w:hAnsi="Tahoma" w:hint="cs"/>
          <w:b/>
          <w:bCs/>
          <w:rtl/>
        </w:rPr>
        <w:t>לאחר ביצוע בדיקות נרמול מצאנו כי אין צורך בנרמול נוסף והטבלאות שלהלן מנורמלות מסדר 3.</w:t>
      </w:r>
    </w:p>
    <w:p w14:paraId="1490416C" w14:textId="7D2A81CE" w:rsidR="00155473" w:rsidRPr="00396ECB" w:rsidRDefault="00155473" w:rsidP="00C47E64">
      <w:pPr>
        <w:spacing w:after="120"/>
        <w:rPr>
          <w:rFonts w:ascii="Tahoma" w:hAnsi="Tahoma"/>
          <w:b/>
          <w:bCs/>
          <w:rtl/>
        </w:rPr>
      </w:pPr>
    </w:p>
    <w:p w14:paraId="62C2B72B" w14:textId="62F9C5DC" w:rsidR="00155473" w:rsidRDefault="00155473" w:rsidP="00C47E64">
      <w:pPr>
        <w:spacing w:after="120"/>
        <w:rPr>
          <w:rFonts w:ascii="Tahoma" w:hAnsi="Tahoma"/>
          <w:rtl/>
        </w:rPr>
      </w:pPr>
    </w:p>
    <w:p w14:paraId="649EE805" w14:textId="3F37F82C" w:rsidR="001C3F5D" w:rsidRDefault="001C3F5D" w:rsidP="001C3F5D">
      <w:pPr>
        <w:spacing w:after="120"/>
        <w:rPr>
          <w:rFonts w:ascii="Tahoma" w:hAnsi="Tahoma"/>
        </w:rPr>
      </w:pPr>
    </w:p>
    <w:p w14:paraId="613884CD" w14:textId="504B9DFD" w:rsidR="001C3F5D" w:rsidRDefault="001C3F5D" w:rsidP="001C3F5D">
      <w:pPr>
        <w:spacing w:after="120"/>
        <w:rPr>
          <w:rFonts w:ascii="Tahoma" w:hAnsi="Tahoma"/>
        </w:rPr>
      </w:pPr>
    </w:p>
    <w:p w14:paraId="7FF8D3DD" w14:textId="07E4C724" w:rsidR="001C3F5D" w:rsidRDefault="001C3F5D" w:rsidP="001C3F5D">
      <w:pPr>
        <w:spacing w:after="120"/>
        <w:rPr>
          <w:rFonts w:ascii="Tahoma" w:hAnsi="Tahoma"/>
        </w:rPr>
      </w:pPr>
    </w:p>
    <w:p w14:paraId="6EB85B4F" w14:textId="2D305AF3" w:rsidR="001C3F5D" w:rsidRDefault="001C3F5D" w:rsidP="001C3F5D">
      <w:pPr>
        <w:spacing w:after="120"/>
        <w:rPr>
          <w:rFonts w:ascii="Tahoma" w:hAnsi="Tahoma"/>
          <w:rtl/>
        </w:rPr>
      </w:pPr>
    </w:p>
    <w:p w14:paraId="331DEE66" w14:textId="1E4F9BE5" w:rsidR="00186B53" w:rsidRDefault="00186B53" w:rsidP="001C3F5D">
      <w:pPr>
        <w:spacing w:after="120"/>
        <w:rPr>
          <w:rFonts w:ascii="Tahoma" w:hAnsi="Tahoma"/>
          <w:rtl/>
        </w:rPr>
      </w:pPr>
    </w:p>
    <w:p w14:paraId="6F1C55B0" w14:textId="2D10354D" w:rsidR="00186B53" w:rsidRDefault="00186B53" w:rsidP="001C3F5D">
      <w:pPr>
        <w:spacing w:after="120"/>
        <w:rPr>
          <w:rFonts w:ascii="Tahoma" w:hAnsi="Tahoma"/>
          <w:rtl/>
        </w:rPr>
      </w:pPr>
    </w:p>
    <w:p w14:paraId="6DF5FABF" w14:textId="63F2F943" w:rsidR="00122FC2" w:rsidRPr="00396ECB" w:rsidRDefault="00096354" w:rsidP="00396ECB">
      <w:pPr>
        <w:pStyle w:val="Heading1"/>
        <w:spacing w:before="0" w:after="120"/>
        <w:rPr>
          <w:rFonts w:ascii="Tahoma" w:hAnsi="Tahoma" w:cs="Tahoma"/>
          <w:color w:val="4F81BD"/>
          <w:sz w:val="26"/>
          <w:szCs w:val="26"/>
        </w:rPr>
      </w:pPr>
      <w:r w:rsidRPr="00E546C7">
        <w:rPr>
          <w:rFonts w:ascii="Tahoma" w:hAnsi="Tahoma" w:cs="Tahoma"/>
          <w:color w:val="4F81BD"/>
          <w:sz w:val="26"/>
          <w:szCs w:val="26"/>
          <w:rtl/>
        </w:rPr>
        <w:lastRenderedPageBreak/>
        <w:t>פירוט שדות בסיס הנתונים והערכת גודל</w:t>
      </w:r>
      <w:r w:rsidR="00AB2D23">
        <w:rPr>
          <w:rFonts w:ascii="Tahoma" w:hAnsi="Tahoma" w:cs="Tahoma" w:hint="cs"/>
          <w:color w:val="4F81BD"/>
          <w:sz w:val="26"/>
          <w:szCs w:val="26"/>
          <w:rtl/>
        </w:rPr>
        <w:t>ם</w:t>
      </w:r>
      <w:r w:rsidR="00CC10FA">
        <w:rPr>
          <w:rFonts w:ascii="Tahoma" w:hAnsi="Tahoma" w:cs="Tahoma" w:hint="cs"/>
          <w:color w:val="4F81BD"/>
          <w:sz w:val="26"/>
          <w:szCs w:val="26"/>
          <w:rtl/>
        </w:rPr>
        <w:t xml:space="preserve"> :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6A0" w:firstRow="1" w:lastRow="0" w:firstColumn="1" w:lastColumn="0" w:noHBand="1" w:noVBand="1"/>
      </w:tblPr>
      <w:tblGrid>
        <w:gridCol w:w="2044"/>
        <w:gridCol w:w="2197"/>
        <w:gridCol w:w="7"/>
        <w:gridCol w:w="7"/>
        <w:gridCol w:w="3516"/>
        <w:gridCol w:w="1574"/>
      </w:tblGrid>
      <w:tr w:rsidR="00494095" w:rsidRPr="00E546C7" w14:paraId="48EF9B86" w14:textId="77777777" w:rsidTr="00494095">
        <w:tc>
          <w:tcPr>
            <w:tcW w:w="2044" w:type="dxa"/>
            <w:shd w:val="clear" w:color="auto" w:fill="C6D9F1"/>
          </w:tcPr>
          <w:p w14:paraId="544FF877" w14:textId="77777777" w:rsidR="00494095" w:rsidRPr="00E546C7" w:rsidRDefault="00494095" w:rsidP="0064684E">
            <w:pPr>
              <w:bidi w:val="0"/>
              <w:spacing w:after="0" w:line="240" w:lineRule="auto"/>
              <w:rPr>
                <w:rFonts w:ascii="Tahoma" w:hAnsi="Tahoma"/>
                <w:b/>
                <w:bCs/>
                <w:rtl/>
              </w:rPr>
            </w:pPr>
            <w:r w:rsidRPr="00E546C7">
              <w:rPr>
                <w:rFonts w:ascii="Tahoma" w:hAnsi="Tahoma"/>
                <w:b/>
                <w:bCs/>
              </w:rPr>
              <w:t>Table</w:t>
            </w:r>
          </w:p>
        </w:tc>
        <w:tc>
          <w:tcPr>
            <w:tcW w:w="2197" w:type="dxa"/>
            <w:shd w:val="clear" w:color="auto" w:fill="C6D9F1"/>
          </w:tcPr>
          <w:p w14:paraId="1AFBCBB8" w14:textId="77777777" w:rsidR="00494095" w:rsidRPr="00E546C7" w:rsidRDefault="00494095" w:rsidP="0064684E">
            <w:pPr>
              <w:bidi w:val="0"/>
              <w:spacing w:after="0" w:line="240" w:lineRule="auto"/>
              <w:rPr>
                <w:rFonts w:ascii="Tahoma" w:hAnsi="Tahoma"/>
                <w:b/>
                <w:bCs/>
                <w:rtl/>
              </w:rPr>
            </w:pPr>
            <w:r w:rsidRPr="00E546C7">
              <w:rPr>
                <w:rFonts w:ascii="Tahoma" w:hAnsi="Tahoma"/>
                <w:b/>
                <w:bCs/>
              </w:rPr>
              <w:t>Field</w:t>
            </w:r>
          </w:p>
        </w:tc>
        <w:tc>
          <w:tcPr>
            <w:tcW w:w="3530" w:type="dxa"/>
            <w:gridSpan w:val="3"/>
            <w:shd w:val="clear" w:color="auto" w:fill="C6D9F1"/>
          </w:tcPr>
          <w:p w14:paraId="48C30731" w14:textId="77777777" w:rsidR="00494095" w:rsidRPr="00E546C7" w:rsidRDefault="00494095" w:rsidP="0064684E">
            <w:pPr>
              <w:bidi w:val="0"/>
              <w:spacing w:after="0" w:line="240" w:lineRule="auto"/>
              <w:rPr>
                <w:rFonts w:ascii="Tahoma" w:hAnsi="Tahoma"/>
                <w:b/>
                <w:bCs/>
                <w:rtl/>
              </w:rPr>
            </w:pPr>
            <w:r w:rsidRPr="00E546C7">
              <w:rPr>
                <w:rFonts w:ascii="Tahoma" w:hAnsi="Tahoma"/>
                <w:b/>
                <w:bCs/>
              </w:rPr>
              <w:t>Data Type</w:t>
            </w:r>
          </w:p>
        </w:tc>
        <w:tc>
          <w:tcPr>
            <w:tcW w:w="1574" w:type="dxa"/>
            <w:shd w:val="clear" w:color="auto" w:fill="C6D9F1"/>
          </w:tcPr>
          <w:p w14:paraId="7CF7C939" w14:textId="0D2F9E43" w:rsidR="00494095" w:rsidRPr="00E546C7" w:rsidRDefault="00494095" w:rsidP="0064684E">
            <w:pPr>
              <w:bidi w:val="0"/>
              <w:spacing w:after="0" w:line="240" w:lineRule="auto"/>
              <w:rPr>
                <w:rFonts w:ascii="Tahoma" w:hAnsi="Tahoma"/>
                <w:b/>
                <w:bCs/>
                <w:rtl/>
              </w:rPr>
            </w:pPr>
            <w:r w:rsidRPr="00E546C7">
              <w:rPr>
                <w:rFonts w:ascii="Tahoma" w:hAnsi="Tahoma"/>
                <w:b/>
                <w:bCs/>
              </w:rPr>
              <w:t>Size (Bytes)</w:t>
            </w:r>
          </w:p>
        </w:tc>
      </w:tr>
      <w:tr w:rsidR="00494095" w:rsidRPr="00684259" w14:paraId="2D5D7CF3" w14:textId="77777777" w:rsidTr="00494095">
        <w:tc>
          <w:tcPr>
            <w:tcW w:w="2044" w:type="dxa"/>
            <w:vMerge w:val="restart"/>
          </w:tcPr>
          <w:p w14:paraId="2B2E3B6C" w14:textId="705F9866" w:rsidR="00494095" w:rsidRPr="00E546C7" w:rsidRDefault="00494095" w:rsidP="0064684E">
            <w:pPr>
              <w:bidi w:val="0"/>
              <w:spacing w:after="0" w:line="240" w:lineRule="auto"/>
              <w:rPr>
                <w:rFonts w:ascii="Tahoma" w:hAnsi="Tahoma"/>
                <w:b/>
                <w:bCs/>
              </w:rPr>
            </w:pPr>
            <w:r w:rsidRPr="000B6F1E">
              <w:rPr>
                <w:rFonts w:ascii="Tahoma" w:hAnsi="Tahoma"/>
                <w:b/>
                <w:bCs/>
              </w:rPr>
              <w:t>C</w:t>
            </w:r>
            <w:r>
              <w:rPr>
                <w:rFonts w:ascii="Tahoma" w:hAnsi="Tahoma" w:hint="cs"/>
                <w:b/>
                <w:bCs/>
              </w:rPr>
              <w:t>USTOMERS</w:t>
            </w:r>
          </w:p>
        </w:tc>
        <w:tc>
          <w:tcPr>
            <w:tcW w:w="2197" w:type="dxa"/>
          </w:tcPr>
          <w:p w14:paraId="27AA6C9C" w14:textId="7947BE8C" w:rsidR="00494095" w:rsidRPr="00C16F37" w:rsidRDefault="00494095" w:rsidP="0064684E">
            <w:pPr>
              <w:bidi w:val="0"/>
              <w:spacing w:after="0" w:line="240" w:lineRule="auto"/>
              <w:rPr>
                <w:rFonts w:ascii="Tahoma" w:hAnsi="Tahoma"/>
                <w:u w:val="single"/>
              </w:rPr>
            </w:pPr>
            <w:r w:rsidRPr="00C16F37">
              <w:rPr>
                <w:rFonts w:ascii="Tahoma" w:hAnsi="Tahoma"/>
                <w:u w:val="single"/>
              </w:rPr>
              <w:t>Email</w:t>
            </w:r>
          </w:p>
        </w:tc>
        <w:tc>
          <w:tcPr>
            <w:tcW w:w="3530" w:type="dxa"/>
            <w:gridSpan w:val="3"/>
          </w:tcPr>
          <w:p w14:paraId="5015765C" w14:textId="0B4E86C8" w:rsidR="00494095" w:rsidRPr="00684259" w:rsidRDefault="00494095" w:rsidP="0064684E">
            <w:pPr>
              <w:bidi w:val="0"/>
              <w:spacing w:after="0" w:line="240" w:lineRule="auto"/>
              <w:rPr>
                <w:rFonts w:ascii="Tahoma" w:hAnsi="Tahoma"/>
                <w:rtl/>
              </w:rPr>
            </w:pPr>
            <w:r w:rsidRPr="00684259">
              <w:rPr>
                <w:rFonts w:ascii="Tahoma" w:hAnsi="Tahoma"/>
              </w:rPr>
              <w:t>Varchar</w:t>
            </w:r>
            <w:r w:rsidRPr="00684259">
              <w:rPr>
                <w:rFonts w:ascii="Tahoma" w:hAnsi="Tahoma" w:hint="cs"/>
                <w:rtl/>
              </w:rPr>
              <w:t xml:space="preserve"> </w:t>
            </w:r>
            <w:r w:rsidRPr="00684259">
              <w:rPr>
                <w:rFonts w:ascii="Tahoma" w:hAnsi="Tahoma"/>
              </w:rPr>
              <w:t>(</w:t>
            </w:r>
            <w:r w:rsidRPr="00684259">
              <w:rPr>
                <w:rFonts w:ascii="Tahoma" w:hAnsi="Tahoma" w:hint="cs"/>
                <w:rtl/>
              </w:rPr>
              <w:t>30</w:t>
            </w:r>
            <w:r w:rsidRPr="00684259">
              <w:rPr>
                <w:rFonts w:ascii="Tahoma" w:hAnsi="Tahoma"/>
              </w:rPr>
              <w:t>)</w:t>
            </w:r>
          </w:p>
        </w:tc>
        <w:tc>
          <w:tcPr>
            <w:tcW w:w="1574" w:type="dxa"/>
            <w:shd w:val="clear" w:color="auto" w:fill="auto"/>
          </w:tcPr>
          <w:p w14:paraId="626A9185" w14:textId="57BB01AD" w:rsidR="00494095" w:rsidRPr="00684259" w:rsidRDefault="00494095" w:rsidP="0064684E">
            <w:pPr>
              <w:bidi w:val="0"/>
              <w:spacing w:after="0" w:line="240" w:lineRule="auto"/>
              <w:jc w:val="right"/>
              <w:rPr>
                <w:rFonts w:ascii="Tahoma" w:hAnsi="Tahoma"/>
                <w:rtl/>
              </w:rPr>
            </w:pPr>
            <w:r w:rsidRPr="00684259">
              <w:rPr>
                <w:rFonts w:ascii="Tahoma" w:hAnsi="Tahoma" w:hint="cs"/>
                <w:rtl/>
              </w:rPr>
              <w:t>30</w:t>
            </w:r>
          </w:p>
        </w:tc>
      </w:tr>
      <w:tr w:rsidR="00494095" w:rsidRPr="00684259" w14:paraId="1FEF4312" w14:textId="77777777" w:rsidTr="00494095">
        <w:tc>
          <w:tcPr>
            <w:tcW w:w="2044" w:type="dxa"/>
            <w:vMerge/>
          </w:tcPr>
          <w:p w14:paraId="768F43C0" w14:textId="77777777" w:rsidR="00494095" w:rsidRPr="00E546C7" w:rsidRDefault="00494095" w:rsidP="0064684E">
            <w:pPr>
              <w:bidi w:val="0"/>
              <w:spacing w:after="0" w:line="240" w:lineRule="auto"/>
              <w:rPr>
                <w:rFonts w:ascii="Tahoma" w:hAnsi="Tahoma"/>
                <w:b/>
                <w:bCs/>
                <w:rtl/>
              </w:rPr>
            </w:pPr>
          </w:p>
        </w:tc>
        <w:tc>
          <w:tcPr>
            <w:tcW w:w="2197" w:type="dxa"/>
          </w:tcPr>
          <w:p w14:paraId="712715E8" w14:textId="39FF9C5B" w:rsidR="00494095" w:rsidRPr="00C16F37" w:rsidRDefault="00494095" w:rsidP="0064684E">
            <w:pPr>
              <w:bidi w:val="0"/>
              <w:spacing w:after="0" w:line="240" w:lineRule="auto"/>
              <w:rPr>
                <w:rFonts w:ascii="Tahoma" w:hAnsi="Tahoma"/>
                <w:rtl/>
              </w:rPr>
            </w:pPr>
            <w:r w:rsidRPr="00C16F37">
              <w:rPr>
                <w:rFonts w:ascii="Tahoma" w:hAnsi="Tahoma"/>
              </w:rPr>
              <w:t>Name - first name</w:t>
            </w:r>
          </w:p>
        </w:tc>
        <w:tc>
          <w:tcPr>
            <w:tcW w:w="3530" w:type="dxa"/>
            <w:gridSpan w:val="3"/>
          </w:tcPr>
          <w:p w14:paraId="03805A8C" w14:textId="6E825A85" w:rsidR="00494095" w:rsidRPr="00684259" w:rsidRDefault="00494095" w:rsidP="0064684E">
            <w:pPr>
              <w:bidi w:val="0"/>
              <w:spacing w:after="0" w:line="240" w:lineRule="auto"/>
              <w:rPr>
                <w:rFonts w:ascii="Tahoma" w:hAnsi="Tahoma"/>
                <w:rtl/>
              </w:rPr>
            </w:pPr>
            <w:r w:rsidRPr="00684259">
              <w:rPr>
                <w:rFonts w:ascii="Tahoma" w:hAnsi="Tahoma"/>
              </w:rPr>
              <w:t>Varchar</w:t>
            </w:r>
            <w:r w:rsidRPr="00684259">
              <w:rPr>
                <w:rFonts w:ascii="Tahoma" w:hAnsi="Tahoma" w:hint="cs"/>
                <w:rtl/>
              </w:rPr>
              <w:t xml:space="preserve"> </w:t>
            </w:r>
            <w:r w:rsidRPr="00684259">
              <w:rPr>
                <w:rFonts w:ascii="Tahoma" w:hAnsi="Tahoma"/>
              </w:rPr>
              <w:t>(</w:t>
            </w:r>
            <w:r w:rsidRPr="00684259">
              <w:rPr>
                <w:rFonts w:ascii="Tahoma" w:hAnsi="Tahoma" w:hint="cs"/>
                <w:rtl/>
              </w:rPr>
              <w:t>30</w:t>
            </w:r>
            <w:r w:rsidRPr="00684259">
              <w:rPr>
                <w:rFonts w:ascii="Tahoma" w:hAnsi="Tahoma"/>
              </w:rPr>
              <w:t>)</w:t>
            </w:r>
          </w:p>
        </w:tc>
        <w:tc>
          <w:tcPr>
            <w:tcW w:w="1574" w:type="dxa"/>
            <w:shd w:val="clear" w:color="auto" w:fill="auto"/>
          </w:tcPr>
          <w:p w14:paraId="6E1E6AAC" w14:textId="0DCCD437" w:rsidR="00494095" w:rsidRPr="00684259" w:rsidRDefault="00494095" w:rsidP="0064684E">
            <w:pPr>
              <w:bidi w:val="0"/>
              <w:spacing w:after="0" w:line="240" w:lineRule="auto"/>
              <w:jc w:val="right"/>
              <w:rPr>
                <w:rFonts w:ascii="Tahoma" w:hAnsi="Tahoma"/>
                <w:rtl/>
              </w:rPr>
            </w:pPr>
            <w:r w:rsidRPr="00684259">
              <w:rPr>
                <w:rFonts w:ascii="Tahoma" w:hAnsi="Tahoma"/>
              </w:rPr>
              <w:t>30</w:t>
            </w:r>
          </w:p>
        </w:tc>
      </w:tr>
      <w:tr w:rsidR="00494095" w:rsidRPr="00684259" w14:paraId="08F0C5D5" w14:textId="77777777" w:rsidTr="00494095">
        <w:tc>
          <w:tcPr>
            <w:tcW w:w="2044" w:type="dxa"/>
            <w:vMerge/>
          </w:tcPr>
          <w:p w14:paraId="38ECC34F" w14:textId="77777777" w:rsidR="00494095" w:rsidRPr="00E546C7" w:rsidRDefault="00494095" w:rsidP="0064684E">
            <w:pPr>
              <w:bidi w:val="0"/>
              <w:spacing w:after="0" w:line="240" w:lineRule="auto"/>
              <w:rPr>
                <w:rFonts w:ascii="Tahoma" w:hAnsi="Tahoma"/>
                <w:b/>
                <w:bCs/>
                <w:rtl/>
              </w:rPr>
            </w:pPr>
          </w:p>
        </w:tc>
        <w:tc>
          <w:tcPr>
            <w:tcW w:w="2197" w:type="dxa"/>
          </w:tcPr>
          <w:p w14:paraId="6E0D8942" w14:textId="70900025" w:rsidR="00494095" w:rsidRPr="00C16F37" w:rsidRDefault="00494095" w:rsidP="0064684E">
            <w:pPr>
              <w:bidi w:val="0"/>
              <w:spacing w:after="0" w:line="240" w:lineRule="auto"/>
              <w:rPr>
                <w:rFonts w:ascii="Tahoma" w:hAnsi="Tahoma"/>
                <w:rtl/>
              </w:rPr>
            </w:pPr>
            <w:r w:rsidRPr="00C16F37">
              <w:rPr>
                <w:rFonts w:ascii="Tahoma" w:hAnsi="Tahoma"/>
              </w:rPr>
              <w:t>Name - last name</w:t>
            </w:r>
          </w:p>
        </w:tc>
        <w:tc>
          <w:tcPr>
            <w:tcW w:w="3530" w:type="dxa"/>
            <w:gridSpan w:val="3"/>
          </w:tcPr>
          <w:p w14:paraId="1857A7D5" w14:textId="0863F521" w:rsidR="00494095" w:rsidRPr="00684259" w:rsidRDefault="00494095" w:rsidP="0064684E">
            <w:pPr>
              <w:bidi w:val="0"/>
              <w:spacing w:after="0" w:line="240" w:lineRule="auto"/>
              <w:rPr>
                <w:rFonts w:ascii="Tahoma" w:hAnsi="Tahoma"/>
                <w:rtl/>
              </w:rPr>
            </w:pPr>
            <w:r w:rsidRPr="00684259">
              <w:rPr>
                <w:rFonts w:ascii="Tahoma" w:hAnsi="Tahoma"/>
              </w:rPr>
              <w:t>Varchar</w:t>
            </w:r>
            <w:r w:rsidRPr="00684259">
              <w:rPr>
                <w:rFonts w:ascii="Tahoma" w:hAnsi="Tahoma" w:hint="cs"/>
                <w:rtl/>
              </w:rPr>
              <w:t xml:space="preserve"> </w:t>
            </w:r>
            <w:r w:rsidRPr="00684259">
              <w:rPr>
                <w:rFonts w:ascii="Tahoma" w:hAnsi="Tahoma"/>
              </w:rPr>
              <w:t>(30)</w:t>
            </w:r>
          </w:p>
        </w:tc>
        <w:tc>
          <w:tcPr>
            <w:tcW w:w="1574" w:type="dxa"/>
            <w:shd w:val="clear" w:color="auto" w:fill="auto"/>
          </w:tcPr>
          <w:p w14:paraId="75CE5DC8" w14:textId="6EAF0F93" w:rsidR="00494095" w:rsidRPr="00684259" w:rsidRDefault="00494095" w:rsidP="0064684E">
            <w:pPr>
              <w:bidi w:val="0"/>
              <w:spacing w:after="0" w:line="240" w:lineRule="auto"/>
              <w:jc w:val="right"/>
              <w:rPr>
                <w:rFonts w:ascii="Tahoma" w:hAnsi="Tahoma"/>
                <w:rtl/>
              </w:rPr>
            </w:pPr>
            <w:r w:rsidRPr="00684259">
              <w:rPr>
                <w:rFonts w:ascii="Tahoma" w:hAnsi="Tahoma"/>
              </w:rPr>
              <w:t>30</w:t>
            </w:r>
          </w:p>
        </w:tc>
      </w:tr>
      <w:tr w:rsidR="00494095" w:rsidRPr="00684259" w14:paraId="6856D7B9" w14:textId="77777777" w:rsidTr="00494095">
        <w:tc>
          <w:tcPr>
            <w:tcW w:w="2044" w:type="dxa"/>
            <w:vMerge/>
          </w:tcPr>
          <w:p w14:paraId="2A965762" w14:textId="77777777" w:rsidR="00494095" w:rsidRPr="00E546C7" w:rsidRDefault="00494095" w:rsidP="0064684E">
            <w:pPr>
              <w:bidi w:val="0"/>
              <w:spacing w:after="0" w:line="240" w:lineRule="auto"/>
              <w:rPr>
                <w:rFonts w:ascii="Tahoma" w:hAnsi="Tahoma"/>
                <w:b/>
                <w:bCs/>
                <w:rtl/>
              </w:rPr>
            </w:pPr>
          </w:p>
        </w:tc>
        <w:tc>
          <w:tcPr>
            <w:tcW w:w="2197" w:type="dxa"/>
          </w:tcPr>
          <w:p w14:paraId="64A311EE" w14:textId="6BE33954" w:rsidR="00494095" w:rsidRPr="00C16F37" w:rsidRDefault="00494095" w:rsidP="0064684E">
            <w:pPr>
              <w:bidi w:val="0"/>
              <w:spacing w:after="0" w:line="240" w:lineRule="auto"/>
              <w:rPr>
                <w:rFonts w:ascii="Tahoma" w:hAnsi="Tahoma"/>
              </w:rPr>
            </w:pPr>
            <w:r w:rsidRPr="00C16F37">
              <w:rPr>
                <w:rFonts w:ascii="Tahoma" w:hAnsi="Tahoma"/>
              </w:rPr>
              <w:t>Password</w:t>
            </w:r>
          </w:p>
        </w:tc>
        <w:tc>
          <w:tcPr>
            <w:tcW w:w="3530" w:type="dxa"/>
            <w:gridSpan w:val="3"/>
          </w:tcPr>
          <w:p w14:paraId="5EF3D4AA" w14:textId="7AED465F" w:rsidR="00494095" w:rsidRPr="00684259" w:rsidRDefault="00494095" w:rsidP="0064684E">
            <w:pPr>
              <w:bidi w:val="0"/>
              <w:spacing w:after="0" w:line="240" w:lineRule="auto"/>
              <w:rPr>
                <w:rFonts w:ascii="Tahoma" w:hAnsi="Tahoma"/>
              </w:rPr>
            </w:pPr>
            <w:r w:rsidRPr="00684259">
              <w:rPr>
                <w:rFonts w:ascii="Tahoma" w:hAnsi="Tahoma"/>
              </w:rPr>
              <w:t>Varchar</w:t>
            </w:r>
            <w:r w:rsidRPr="00684259">
              <w:rPr>
                <w:rFonts w:ascii="Tahoma" w:hAnsi="Tahoma" w:hint="cs"/>
                <w:rtl/>
              </w:rPr>
              <w:t xml:space="preserve"> </w:t>
            </w:r>
            <w:r w:rsidRPr="00684259">
              <w:rPr>
                <w:rFonts w:ascii="Tahoma" w:hAnsi="Tahoma"/>
              </w:rPr>
              <w:t>(20)</w:t>
            </w:r>
          </w:p>
        </w:tc>
        <w:tc>
          <w:tcPr>
            <w:tcW w:w="1574" w:type="dxa"/>
            <w:shd w:val="clear" w:color="auto" w:fill="auto"/>
          </w:tcPr>
          <w:p w14:paraId="4B326B9A" w14:textId="3FE15357" w:rsidR="00494095" w:rsidRPr="00684259" w:rsidRDefault="00494095" w:rsidP="0064684E">
            <w:pPr>
              <w:bidi w:val="0"/>
              <w:spacing w:after="0" w:line="240" w:lineRule="auto"/>
              <w:jc w:val="right"/>
              <w:rPr>
                <w:rFonts w:ascii="Tahoma" w:hAnsi="Tahoma"/>
              </w:rPr>
            </w:pPr>
            <w:r w:rsidRPr="00684259">
              <w:rPr>
                <w:rFonts w:ascii="Tahoma" w:hAnsi="Tahoma"/>
              </w:rPr>
              <w:t>20</w:t>
            </w:r>
          </w:p>
        </w:tc>
      </w:tr>
      <w:tr w:rsidR="00494095" w:rsidRPr="00E546C7" w14:paraId="52A1D98B" w14:textId="77777777" w:rsidTr="00494095">
        <w:tc>
          <w:tcPr>
            <w:tcW w:w="2044" w:type="dxa"/>
            <w:vMerge/>
          </w:tcPr>
          <w:p w14:paraId="38110F2B" w14:textId="77777777" w:rsidR="00494095" w:rsidRPr="00E546C7" w:rsidRDefault="00494095" w:rsidP="0064684E">
            <w:pPr>
              <w:bidi w:val="0"/>
              <w:spacing w:after="0" w:line="240" w:lineRule="auto"/>
              <w:rPr>
                <w:rFonts w:ascii="Tahoma" w:hAnsi="Tahoma"/>
                <w:b/>
                <w:bCs/>
                <w:rtl/>
              </w:rPr>
            </w:pPr>
          </w:p>
        </w:tc>
        <w:tc>
          <w:tcPr>
            <w:tcW w:w="2197" w:type="dxa"/>
          </w:tcPr>
          <w:p w14:paraId="017FC236" w14:textId="7EC9543A" w:rsidR="00494095" w:rsidRPr="00C16F37" w:rsidRDefault="00494095" w:rsidP="0064684E">
            <w:pPr>
              <w:bidi w:val="0"/>
              <w:spacing w:after="0" w:line="240" w:lineRule="auto"/>
              <w:rPr>
                <w:rFonts w:ascii="Tahoma" w:hAnsi="Tahoma"/>
              </w:rPr>
            </w:pPr>
            <w:r w:rsidRPr="00C16F37">
              <w:rPr>
                <w:rFonts w:ascii="Tahoma" w:hAnsi="Tahoma"/>
              </w:rPr>
              <w:t>surfer – weight</w:t>
            </w:r>
          </w:p>
        </w:tc>
        <w:tc>
          <w:tcPr>
            <w:tcW w:w="3530" w:type="dxa"/>
            <w:gridSpan w:val="3"/>
          </w:tcPr>
          <w:p w14:paraId="1D4A4013" w14:textId="2DEA457B" w:rsidR="00494095" w:rsidRPr="00E546C7" w:rsidRDefault="00494095" w:rsidP="0064684E">
            <w:pPr>
              <w:bidi w:val="0"/>
              <w:spacing w:after="0" w:line="240" w:lineRule="auto"/>
              <w:rPr>
                <w:rFonts w:ascii="Tahoma" w:hAnsi="Tahoma"/>
              </w:rPr>
            </w:pPr>
            <w:r>
              <w:rPr>
                <w:rFonts w:ascii="Tahoma" w:hAnsi="Tahoma" w:hint="cs"/>
              </w:rPr>
              <w:t>R</w:t>
            </w:r>
            <w:r>
              <w:rPr>
                <w:rFonts w:ascii="Tahoma" w:hAnsi="Tahoma"/>
              </w:rPr>
              <w:t>eal</w:t>
            </w:r>
          </w:p>
        </w:tc>
        <w:tc>
          <w:tcPr>
            <w:tcW w:w="1574" w:type="dxa"/>
            <w:shd w:val="clear" w:color="auto" w:fill="auto"/>
          </w:tcPr>
          <w:p w14:paraId="4488E40F" w14:textId="400EABB2" w:rsidR="00494095" w:rsidRPr="00E546C7" w:rsidRDefault="00494095" w:rsidP="0064684E">
            <w:pPr>
              <w:bidi w:val="0"/>
              <w:spacing w:after="0" w:line="240" w:lineRule="auto"/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4</w:t>
            </w:r>
          </w:p>
        </w:tc>
      </w:tr>
      <w:tr w:rsidR="00494095" w:rsidRPr="00E546C7" w14:paraId="5140B0FB" w14:textId="77777777" w:rsidTr="00494095">
        <w:tc>
          <w:tcPr>
            <w:tcW w:w="2044" w:type="dxa"/>
            <w:vMerge/>
          </w:tcPr>
          <w:p w14:paraId="26239399" w14:textId="77777777" w:rsidR="00494095" w:rsidRPr="00E546C7" w:rsidRDefault="00494095" w:rsidP="0064684E">
            <w:pPr>
              <w:bidi w:val="0"/>
              <w:spacing w:after="0" w:line="240" w:lineRule="auto"/>
              <w:rPr>
                <w:rFonts w:ascii="Tahoma" w:hAnsi="Tahoma"/>
                <w:b/>
                <w:bCs/>
                <w:rtl/>
              </w:rPr>
            </w:pPr>
          </w:p>
        </w:tc>
        <w:tc>
          <w:tcPr>
            <w:tcW w:w="2197" w:type="dxa"/>
          </w:tcPr>
          <w:p w14:paraId="3DE20FDA" w14:textId="30BC3DD5" w:rsidR="00494095" w:rsidRPr="00C16F37" w:rsidRDefault="00494095" w:rsidP="0064684E">
            <w:pPr>
              <w:bidi w:val="0"/>
              <w:spacing w:after="0" w:line="240" w:lineRule="auto"/>
              <w:rPr>
                <w:rFonts w:ascii="Tahoma" w:hAnsi="Tahoma"/>
              </w:rPr>
            </w:pPr>
            <w:r w:rsidRPr="00C16F37">
              <w:rPr>
                <w:rFonts w:ascii="Tahoma" w:hAnsi="Tahoma"/>
              </w:rPr>
              <w:t>surfer– height</w:t>
            </w:r>
          </w:p>
        </w:tc>
        <w:tc>
          <w:tcPr>
            <w:tcW w:w="3530" w:type="dxa"/>
            <w:gridSpan w:val="3"/>
          </w:tcPr>
          <w:p w14:paraId="2486EBAC" w14:textId="5BE4CD3E" w:rsidR="00494095" w:rsidRPr="00E546C7" w:rsidRDefault="00494095" w:rsidP="0064684E">
            <w:pPr>
              <w:bidi w:val="0"/>
              <w:spacing w:after="0" w:line="240" w:lineRule="auto"/>
              <w:rPr>
                <w:rFonts w:ascii="Tahoma" w:hAnsi="Tahoma"/>
              </w:rPr>
            </w:pPr>
            <w:r>
              <w:rPr>
                <w:rFonts w:ascii="Tahoma" w:hAnsi="Tahoma"/>
              </w:rPr>
              <w:t>Real</w:t>
            </w:r>
          </w:p>
        </w:tc>
        <w:tc>
          <w:tcPr>
            <w:tcW w:w="1574" w:type="dxa"/>
            <w:shd w:val="clear" w:color="auto" w:fill="auto"/>
          </w:tcPr>
          <w:p w14:paraId="670BF847" w14:textId="0DDDB2C5" w:rsidR="00494095" w:rsidRPr="00E546C7" w:rsidRDefault="00494095" w:rsidP="0064684E">
            <w:pPr>
              <w:bidi w:val="0"/>
              <w:spacing w:after="0" w:line="240" w:lineRule="auto"/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4</w:t>
            </w:r>
          </w:p>
        </w:tc>
      </w:tr>
      <w:tr w:rsidR="00494095" w:rsidRPr="00E546C7" w14:paraId="13F2D8D6" w14:textId="77777777" w:rsidTr="00684259">
        <w:tc>
          <w:tcPr>
            <w:tcW w:w="2044" w:type="dxa"/>
            <w:vMerge/>
          </w:tcPr>
          <w:p w14:paraId="39D26A52" w14:textId="77777777" w:rsidR="00494095" w:rsidRPr="00E546C7" w:rsidRDefault="00494095" w:rsidP="00924A5F">
            <w:pPr>
              <w:bidi w:val="0"/>
              <w:spacing w:after="0" w:line="240" w:lineRule="auto"/>
              <w:rPr>
                <w:rFonts w:ascii="Tahoma" w:hAnsi="Tahoma"/>
                <w:b/>
                <w:bCs/>
                <w:rtl/>
              </w:rPr>
            </w:pPr>
          </w:p>
        </w:tc>
        <w:tc>
          <w:tcPr>
            <w:tcW w:w="2197" w:type="dxa"/>
            <w:shd w:val="clear" w:color="auto" w:fill="auto"/>
          </w:tcPr>
          <w:p w14:paraId="58459D29" w14:textId="05F09D6F" w:rsidR="00494095" w:rsidRPr="00C16F37" w:rsidRDefault="00494095" w:rsidP="00924A5F">
            <w:pPr>
              <w:bidi w:val="0"/>
              <w:spacing w:after="0" w:line="240" w:lineRule="auto"/>
              <w:rPr>
                <w:rFonts w:ascii="Tahoma" w:hAnsi="Tahoma"/>
              </w:rPr>
            </w:pPr>
            <w:r w:rsidRPr="00C16F37">
              <w:rPr>
                <w:rFonts w:ascii="Tahoma" w:hAnsi="Tahoma"/>
              </w:rPr>
              <w:t>surfer – fitness</w:t>
            </w:r>
          </w:p>
        </w:tc>
        <w:tc>
          <w:tcPr>
            <w:tcW w:w="3530" w:type="dxa"/>
            <w:gridSpan w:val="3"/>
            <w:shd w:val="clear" w:color="auto" w:fill="auto"/>
          </w:tcPr>
          <w:p w14:paraId="01AB11C7" w14:textId="00B96A2D" w:rsidR="00494095" w:rsidRPr="00684259" w:rsidRDefault="00494095" w:rsidP="00924A5F">
            <w:pPr>
              <w:bidi w:val="0"/>
              <w:spacing w:after="0" w:line="240" w:lineRule="auto"/>
              <w:rPr>
                <w:rFonts w:ascii="Tahoma" w:hAnsi="Tahoma"/>
              </w:rPr>
            </w:pPr>
            <w:r w:rsidRPr="00684259">
              <w:rPr>
                <w:rFonts w:ascii="Tahoma" w:hAnsi="Tahoma"/>
              </w:rPr>
              <w:t>Varchar (20)</w:t>
            </w:r>
          </w:p>
        </w:tc>
        <w:tc>
          <w:tcPr>
            <w:tcW w:w="1574" w:type="dxa"/>
            <w:shd w:val="clear" w:color="auto" w:fill="auto"/>
          </w:tcPr>
          <w:p w14:paraId="1AD5B7A4" w14:textId="1AF9F2CF" w:rsidR="00494095" w:rsidRPr="00684259" w:rsidRDefault="00494095" w:rsidP="00924A5F">
            <w:pPr>
              <w:bidi w:val="0"/>
              <w:spacing w:after="0" w:line="240" w:lineRule="auto"/>
              <w:jc w:val="right"/>
              <w:rPr>
                <w:rFonts w:ascii="Tahoma" w:hAnsi="Tahoma"/>
              </w:rPr>
            </w:pPr>
            <w:r w:rsidRPr="00684259">
              <w:rPr>
                <w:rFonts w:ascii="Tahoma" w:hAnsi="Tahoma"/>
              </w:rPr>
              <w:t>20</w:t>
            </w:r>
          </w:p>
        </w:tc>
      </w:tr>
      <w:tr w:rsidR="00494095" w:rsidRPr="00E546C7" w14:paraId="7B719DCD" w14:textId="77777777" w:rsidTr="00684259">
        <w:tc>
          <w:tcPr>
            <w:tcW w:w="2044" w:type="dxa"/>
            <w:vMerge/>
          </w:tcPr>
          <w:p w14:paraId="66755472" w14:textId="77777777" w:rsidR="00494095" w:rsidRPr="00E546C7" w:rsidRDefault="00494095" w:rsidP="00143B04">
            <w:pPr>
              <w:bidi w:val="0"/>
              <w:spacing w:after="0" w:line="240" w:lineRule="auto"/>
              <w:rPr>
                <w:rFonts w:ascii="Tahoma" w:hAnsi="Tahoma"/>
                <w:b/>
                <w:bCs/>
                <w:rtl/>
              </w:rPr>
            </w:pPr>
          </w:p>
        </w:tc>
        <w:tc>
          <w:tcPr>
            <w:tcW w:w="2197" w:type="dxa"/>
            <w:shd w:val="clear" w:color="auto" w:fill="auto"/>
          </w:tcPr>
          <w:p w14:paraId="3E3576ED" w14:textId="7BBD30D3" w:rsidR="00494095" w:rsidRPr="00C16F37" w:rsidRDefault="00494095" w:rsidP="00143B04">
            <w:pPr>
              <w:bidi w:val="0"/>
              <w:spacing w:after="0" w:line="240" w:lineRule="auto"/>
              <w:rPr>
                <w:rFonts w:ascii="Tahoma" w:hAnsi="Tahoma"/>
              </w:rPr>
            </w:pPr>
            <w:r w:rsidRPr="00C16F37">
              <w:rPr>
                <w:rFonts w:ascii="Tahoma" w:hAnsi="Tahoma"/>
              </w:rPr>
              <w:t>surfer – gender</w:t>
            </w:r>
          </w:p>
        </w:tc>
        <w:tc>
          <w:tcPr>
            <w:tcW w:w="3530" w:type="dxa"/>
            <w:gridSpan w:val="3"/>
            <w:shd w:val="clear" w:color="auto" w:fill="auto"/>
          </w:tcPr>
          <w:p w14:paraId="24202FF3" w14:textId="5511AF19" w:rsidR="00494095" w:rsidRPr="00684259" w:rsidRDefault="00494095" w:rsidP="00143B04">
            <w:pPr>
              <w:bidi w:val="0"/>
              <w:spacing w:after="0" w:line="240" w:lineRule="auto"/>
              <w:rPr>
                <w:rFonts w:ascii="Tahoma" w:hAnsi="Tahoma"/>
              </w:rPr>
            </w:pPr>
            <w:r w:rsidRPr="00684259">
              <w:rPr>
                <w:rFonts w:ascii="Tahoma" w:hAnsi="Tahoma"/>
              </w:rPr>
              <w:t>Varchar (</w:t>
            </w:r>
            <w:r w:rsidR="00393D17">
              <w:rPr>
                <w:rFonts w:ascii="Tahoma" w:hAnsi="Tahoma"/>
              </w:rPr>
              <w:t>10</w:t>
            </w:r>
            <w:r w:rsidRPr="00684259">
              <w:rPr>
                <w:rFonts w:ascii="Tahoma" w:hAnsi="Tahoma"/>
              </w:rPr>
              <w:t>)</w:t>
            </w:r>
          </w:p>
        </w:tc>
        <w:tc>
          <w:tcPr>
            <w:tcW w:w="1574" w:type="dxa"/>
            <w:shd w:val="clear" w:color="auto" w:fill="auto"/>
          </w:tcPr>
          <w:p w14:paraId="01DC4C8E" w14:textId="3439B167" w:rsidR="00494095" w:rsidRPr="00684259" w:rsidRDefault="00393D17" w:rsidP="00143B04">
            <w:pPr>
              <w:bidi w:val="0"/>
              <w:spacing w:after="0" w:line="240" w:lineRule="auto"/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10</w:t>
            </w:r>
          </w:p>
        </w:tc>
      </w:tr>
      <w:tr w:rsidR="00494095" w:rsidRPr="00494095" w14:paraId="5E264339" w14:textId="77777777" w:rsidTr="00684259">
        <w:tc>
          <w:tcPr>
            <w:tcW w:w="2044" w:type="dxa"/>
            <w:vMerge/>
          </w:tcPr>
          <w:p w14:paraId="0CAD4FAC" w14:textId="77777777" w:rsidR="00494095" w:rsidRPr="00E546C7" w:rsidRDefault="00494095" w:rsidP="00143B04">
            <w:pPr>
              <w:bidi w:val="0"/>
              <w:spacing w:after="0" w:line="240" w:lineRule="auto"/>
              <w:rPr>
                <w:rFonts w:ascii="Tahoma" w:hAnsi="Tahoma"/>
                <w:b/>
                <w:bCs/>
                <w:rtl/>
              </w:rPr>
            </w:pPr>
          </w:p>
        </w:tc>
        <w:tc>
          <w:tcPr>
            <w:tcW w:w="2197" w:type="dxa"/>
            <w:shd w:val="clear" w:color="auto" w:fill="auto"/>
          </w:tcPr>
          <w:p w14:paraId="6FD629A9" w14:textId="44A4D3E5" w:rsidR="00494095" w:rsidRPr="00C16F37" w:rsidRDefault="00494095" w:rsidP="00143B04">
            <w:pPr>
              <w:bidi w:val="0"/>
              <w:spacing w:after="0" w:line="240" w:lineRule="auto"/>
              <w:rPr>
                <w:rFonts w:ascii="Tahoma" w:hAnsi="Tahoma"/>
              </w:rPr>
            </w:pPr>
            <w:r w:rsidRPr="00C16F37">
              <w:rPr>
                <w:rFonts w:ascii="Tahoma" w:hAnsi="Tahoma"/>
              </w:rPr>
              <w:t>surfer – skill</w:t>
            </w:r>
          </w:p>
        </w:tc>
        <w:tc>
          <w:tcPr>
            <w:tcW w:w="3530" w:type="dxa"/>
            <w:gridSpan w:val="3"/>
            <w:shd w:val="clear" w:color="auto" w:fill="auto"/>
          </w:tcPr>
          <w:p w14:paraId="060930BC" w14:textId="642B03EE" w:rsidR="00494095" w:rsidRPr="00684259" w:rsidRDefault="00494095" w:rsidP="00143B04">
            <w:pPr>
              <w:bidi w:val="0"/>
              <w:spacing w:after="0" w:line="240" w:lineRule="auto"/>
              <w:rPr>
                <w:rFonts w:ascii="Tahoma" w:hAnsi="Tahoma"/>
              </w:rPr>
            </w:pPr>
            <w:r w:rsidRPr="00684259">
              <w:rPr>
                <w:rFonts w:ascii="Tahoma" w:hAnsi="Tahoma"/>
              </w:rPr>
              <w:t>Varchar (20)</w:t>
            </w:r>
          </w:p>
        </w:tc>
        <w:tc>
          <w:tcPr>
            <w:tcW w:w="1574" w:type="dxa"/>
            <w:shd w:val="clear" w:color="auto" w:fill="auto"/>
          </w:tcPr>
          <w:p w14:paraId="299F44FC" w14:textId="79A0701D" w:rsidR="00494095" w:rsidRPr="00684259" w:rsidRDefault="00494095" w:rsidP="00143B04">
            <w:pPr>
              <w:bidi w:val="0"/>
              <w:spacing w:after="0" w:line="240" w:lineRule="auto"/>
              <w:jc w:val="right"/>
              <w:rPr>
                <w:rFonts w:ascii="Tahoma" w:hAnsi="Tahoma"/>
              </w:rPr>
            </w:pPr>
            <w:r w:rsidRPr="00684259">
              <w:rPr>
                <w:rFonts w:ascii="Tahoma" w:hAnsi="Tahoma"/>
              </w:rPr>
              <w:t>20</w:t>
            </w:r>
          </w:p>
        </w:tc>
      </w:tr>
      <w:tr w:rsidR="00494095" w:rsidRPr="00E546C7" w14:paraId="73AEADDC" w14:textId="77777777" w:rsidTr="00494095">
        <w:tc>
          <w:tcPr>
            <w:tcW w:w="2044" w:type="dxa"/>
            <w:vMerge/>
          </w:tcPr>
          <w:p w14:paraId="17E23FBE" w14:textId="77777777" w:rsidR="00494095" w:rsidRPr="00E546C7" w:rsidRDefault="00494095" w:rsidP="00143B04">
            <w:pPr>
              <w:bidi w:val="0"/>
              <w:spacing w:after="0" w:line="240" w:lineRule="auto"/>
              <w:rPr>
                <w:rFonts w:ascii="Tahoma" w:hAnsi="Tahoma"/>
                <w:b/>
                <w:bCs/>
                <w:rtl/>
              </w:rPr>
            </w:pPr>
          </w:p>
        </w:tc>
        <w:tc>
          <w:tcPr>
            <w:tcW w:w="5727" w:type="dxa"/>
            <w:gridSpan w:val="4"/>
          </w:tcPr>
          <w:p w14:paraId="5DB41AD0" w14:textId="5CF310E0" w:rsidR="00494095" w:rsidRPr="00E546C7" w:rsidRDefault="00494095" w:rsidP="009D762D">
            <w:pPr>
              <w:bidi w:val="0"/>
              <w:spacing w:after="0" w:line="240" w:lineRule="auto"/>
              <w:jc w:val="center"/>
              <w:rPr>
                <w:rFonts w:ascii="Tahoma" w:hAnsi="Tahoma"/>
                <w:b/>
                <w:bCs/>
              </w:rPr>
            </w:pPr>
            <w:r w:rsidRPr="00E546C7">
              <w:rPr>
                <w:rFonts w:ascii="Tahoma" w:hAnsi="Tahoma"/>
                <w:b/>
                <w:bCs/>
              </w:rPr>
              <w:t xml:space="preserve">Total </w:t>
            </w:r>
            <w:r>
              <w:rPr>
                <w:rFonts w:ascii="Tahoma" w:hAnsi="Tahoma"/>
                <w:b/>
                <w:bCs/>
              </w:rPr>
              <w:t xml:space="preserve">Record </w:t>
            </w:r>
            <w:r w:rsidRPr="00E546C7">
              <w:rPr>
                <w:rFonts w:ascii="Tahoma" w:hAnsi="Tahoma"/>
                <w:b/>
                <w:bCs/>
              </w:rPr>
              <w:t>Size (Bytes)</w:t>
            </w:r>
          </w:p>
        </w:tc>
        <w:tc>
          <w:tcPr>
            <w:tcW w:w="1574" w:type="dxa"/>
            <w:shd w:val="clear" w:color="auto" w:fill="auto"/>
          </w:tcPr>
          <w:p w14:paraId="61757FA4" w14:textId="4FFB2A56" w:rsidR="00494095" w:rsidRPr="00E546C7" w:rsidRDefault="00494095" w:rsidP="00143B04">
            <w:pPr>
              <w:bidi w:val="0"/>
              <w:spacing w:after="0" w:line="240" w:lineRule="auto"/>
              <w:jc w:val="right"/>
              <w:rPr>
                <w:rFonts w:ascii="Tahoma" w:hAnsi="Tahoma"/>
                <w:b/>
                <w:bCs/>
                <w:rtl/>
              </w:rPr>
            </w:pPr>
            <w:r>
              <w:rPr>
                <w:rFonts w:ascii="Tahoma" w:hAnsi="Tahoma"/>
                <w:b/>
                <w:bCs/>
              </w:rPr>
              <w:t>1</w:t>
            </w:r>
            <w:r w:rsidR="00393D17">
              <w:rPr>
                <w:rFonts w:ascii="Tahoma" w:hAnsi="Tahoma"/>
                <w:b/>
                <w:bCs/>
              </w:rPr>
              <w:t>6</w:t>
            </w:r>
            <w:r>
              <w:rPr>
                <w:rFonts w:ascii="Tahoma" w:hAnsi="Tahoma"/>
                <w:b/>
                <w:bCs/>
              </w:rPr>
              <w:t>8</w:t>
            </w:r>
          </w:p>
        </w:tc>
      </w:tr>
      <w:tr w:rsidR="00494095" w:rsidRPr="00E546C7" w14:paraId="24094280" w14:textId="77777777" w:rsidTr="00494095">
        <w:tc>
          <w:tcPr>
            <w:tcW w:w="2044" w:type="dxa"/>
            <w:vMerge w:val="restart"/>
          </w:tcPr>
          <w:p w14:paraId="0F50D7B9" w14:textId="2E0B8854" w:rsidR="00494095" w:rsidRPr="00E546C7" w:rsidRDefault="00494095" w:rsidP="00143B04">
            <w:pPr>
              <w:bidi w:val="0"/>
              <w:spacing w:after="0" w:line="240" w:lineRule="auto"/>
              <w:rPr>
                <w:rFonts w:ascii="Tahoma" w:hAnsi="Tahoma"/>
                <w:b/>
                <w:bCs/>
                <w:rtl/>
              </w:rPr>
            </w:pPr>
            <w:r w:rsidRPr="002B4418">
              <w:rPr>
                <w:rFonts w:ascii="Tahoma" w:hAnsi="Tahoma"/>
                <w:b/>
                <w:bCs/>
              </w:rPr>
              <w:t>S</w:t>
            </w:r>
            <w:r>
              <w:rPr>
                <w:rFonts w:ascii="Tahoma" w:hAnsi="Tahoma"/>
                <w:b/>
                <w:bCs/>
              </w:rPr>
              <w:t>EARCHES</w:t>
            </w:r>
          </w:p>
        </w:tc>
        <w:tc>
          <w:tcPr>
            <w:tcW w:w="2197" w:type="dxa"/>
          </w:tcPr>
          <w:p w14:paraId="2B707EFE" w14:textId="163D3FEE" w:rsidR="00494095" w:rsidRPr="00C16F37" w:rsidRDefault="00494095" w:rsidP="00143B04">
            <w:pPr>
              <w:bidi w:val="0"/>
              <w:spacing w:after="0" w:line="240" w:lineRule="auto"/>
              <w:rPr>
                <w:rFonts w:ascii="Tahoma" w:hAnsi="Tahoma"/>
                <w:u w:val="single"/>
              </w:rPr>
            </w:pPr>
            <w:r w:rsidRPr="00C16F37">
              <w:rPr>
                <w:rFonts w:ascii="Tahoma" w:hAnsi="Tahoma"/>
                <w:u w:val="single"/>
              </w:rPr>
              <w:t>IP Address</w:t>
            </w:r>
          </w:p>
        </w:tc>
        <w:tc>
          <w:tcPr>
            <w:tcW w:w="3530" w:type="dxa"/>
            <w:gridSpan w:val="3"/>
          </w:tcPr>
          <w:p w14:paraId="15C4A540" w14:textId="6055F544" w:rsidR="00494095" w:rsidRPr="00684259" w:rsidRDefault="00684259" w:rsidP="00143B04">
            <w:pPr>
              <w:bidi w:val="0"/>
              <w:spacing w:after="0" w:line="240" w:lineRule="auto"/>
              <w:rPr>
                <w:rFonts w:ascii="Tahoma" w:hAnsi="Tahoma"/>
              </w:rPr>
            </w:pPr>
            <w:r w:rsidRPr="00684259">
              <w:rPr>
                <w:rFonts w:ascii="Tahoma" w:hAnsi="Tahoma"/>
              </w:rPr>
              <w:t>Varchar (20)</w:t>
            </w:r>
          </w:p>
        </w:tc>
        <w:tc>
          <w:tcPr>
            <w:tcW w:w="1574" w:type="dxa"/>
            <w:shd w:val="clear" w:color="auto" w:fill="auto"/>
          </w:tcPr>
          <w:p w14:paraId="34044CF6" w14:textId="530B82E3" w:rsidR="00494095" w:rsidRPr="00684259" w:rsidRDefault="00684259" w:rsidP="00143B04">
            <w:pPr>
              <w:bidi w:val="0"/>
              <w:spacing w:after="0" w:line="240" w:lineRule="auto"/>
              <w:jc w:val="right"/>
              <w:rPr>
                <w:rFonts w:ascii="Tahoma" w:hAnsi="Tahoma"/>
                <w:rtl/>
              </w:rPr>
            </w:pPr>
            <w:r w:rsidRPr="00684259">
              <w:rPr>
                <w:rFonts w:ascii="Tahoma" w:hAnsi="Tahoma"/>
              </w:rPr>
              <w:t>20</w:t>
            </w:r>
          </w:p>
        </w:tc>
      </w:tr>
      <w:tr w:rsidR="00494095" w:rsidRPr="00E546C7" w14:paraId="050AA0F0" w14:textId="77777777" w:rsidTr="00494095">
        <w:tc>
          <w:tcPr>
            <w:tcW w:w="2044" w:type="dxa"/>
            <w:vMerge/>
          </w:tcPr>
          <w:p w14:paraId="1248E6C5" w14:textId="77777777" w:rsidR="00494095" w:rsidRPr="00E546C7" w:rsidRDefault="00494095" w:rsidP="00143B04">
            <w:pPr>
              <w:bidi w:val="0"/>
              <w:spacing w:after="0" w:line="240" w:lineRule="auto"/>
              <w:rPr>
                <w:rFonts w:ascii="Tahoma" w:hAnsi="Tahoma"/>
                <w:b/>
                <w:bCs/>
              </w:rPr>
            </w:pPr>
          </w:p>
        </w:tc>
        <w:tc>
          <w:tcPr>
            <w:tcW w:w="2197" w:type="dxa"/>
          </w:tcPr>
          <w:p w14:paraId="11C9C4DF" w14:textId="6BB27E6A" w:rsidR="00494095" w:rsidRPr="00C16F37" w:rsidRDefault="00494095" w:rsidP="00143B04">
            <w:pPr>
              <w:bidi w:val="0"/>
              <w:spacing w:after="0" w:line="240" w:lineRule="auto"/>
              <w:rPr>
                <w:rFonts w:ascii="Tahoma" w:hAnsi="Tahoma"/>
              </w:rPr>
            </w:pPr>
            <w:r w:rsidRPr="00C16F37">
              <w:rPr>
                <w:rFonts w:ascii="Tahoma" w:hAnsi="Tahoma"/>
              </w:rPr>
              <w:t>Search DT</w:t>
            </w:r>
          </w:p>
        </w:tc>
        <w:tc>
          <w:tcPr>
            <w:tcW w:w="3530" w:type="dxa"/>
            <w:gridSpan w:val="3"/>
          </w:tcPr>
          <w:p w14:paraId="0492666C" w14:textId="682D25E2" w:rsidR="00494095" w:rsidRPr="00684259" w:rsidRDefault="00684259" w:rsidP="00143B04">
            <w:pPr>
              <w:bidi w:val="0"/>
              <w:spacing w:after="0" w:line="240" w:lineRule="auto"/>
              <w:rPr>
                <w:rFonts w:ascii="Tahoma" w:hAnsi="Tahoma"/>
              </w:rPr>
            </w:pPr>
            <w:r w:rsidRPr="00684259">
              <w:rPr>
                <w:rFonts w:ascii="Tahoma" w:hAnsi="Tahoma"/>
              </w:rPr>
              <w:t>Date</w:t>
            </w:r>
            <w:r w:rsidR="00393D17">
              <w:rPr>
                <w:rFonts w:ascii="Tahoma" w:hAnsi="Tahoma"/>
              </w:rPr>
              <w:t xml:space="preserve"> Time</w:t>
            </w:r>
          </w:p>
        </w:tc>
        <w:tc>
          <w:tcPr>
            <w:tcW w:w="1574" w:type="dxa"/>
            <w:shd w:val="clear" w:color="auto" w:fill="auto"/>
          </w:tcPr>
          <w:p w14:paraId="7F6FF4AE" w14:textId="2D0D97B2" w:rsidR="00494095" w:rsidRPr="00684259" w:rsidRDefault="00684259" w:rsidP="00143B04">
            <w:pPr>
              <w:bidi w:val="0"/>
              <w:spacing w:after="0" w:line="240" w:lineRule="auto"/>
              <w:jc w:val="right"/>
              <w:rPr>
                <w:rFonts w:ascii="Tahoma" w:hAnsi="Tahoma"/>
                <w:rtl/>
              </w:rPr>
            </w:pPr>
            <w:r w:rsidRPr="00684259">
              <w:rPr>
                <w:rFonts w:ascii="Tahoma" w:hAnsi="Tahoma"/>
              </w:rPr>
              <w:t>8</w:t>
            </w:r>
          </w:p>
        </w:tc>
      </w:tr>
      <w:tr w:rsidR="00494095" w:rsidRPr="00E546C7" w14:paraId="29D00993" w14:textId="77777777" w:rsidTr="00494095">
        <w:tc>
          <w:tcPr>
            <w:tcW w:w="2044" w:type="dxa"/>
            <w:vMerge/>
          </w:tcPr>
          <w:p w14:paraId="03CCD60E" w14:textId="77777777" w:rsidR="00494095" w:rsidRPr="00E546C7" w:rsidRDefault="00494095" w:rsidP="00143B04">
            <w:pPr>
              <w:bidi w:val="0"/>
              <w:spacing w:after="0" w:line="240" w:lineRule="auto"/>
              <w:rPr>
                <w:rFonts w:ascii="Tahoma" w:hAnsi="Tahoma"/>
                <w:b/>
                <w:bCs/>
              </w:rPr>
            </w:pPr>
          </w:p>
        </w:tc>
        <w:tc>
          <w:tcPr>
            <w:tcW w:w="2197" w:type="dxa"/>
          </w:tcPr>
          <w:p w14:paraId="643C99C5" w14:textId="4D2F7A2F" w:rsidR="00494095" w:rsidRPr="00C16F37" w:rsidRDefault="00494095" w:rsidP="00143B04">
            <w:pPr>
              <w:bidi w:val="0"/>
              <w:spacing w:after="0" w:line="240" w:lineRule="auto"/>
              <w:rPr>
                <w:rFonts w:ascii="Tahoma" w:hAnsi="Tahoma"/>
              </w:rPr>
            </w:pPr>
            <w:r w:rsidRPr="00C16F37">
              <w:rPr>
                <w:rFonts w:ascii="Tahoma" w:hAnsi="Tahoma"/>
              </w:rPr>
              <w:t>Product name</w:t>
            </w:r>
          </w:p>
        </w:tc>
        <w:tc>
          <w:tcPr>
            <w:tcW w:w="3530" w:type="dxa"/>
            <w:gridSpan w:val="3"/>
          </w:tcPr>
          <w:p w14:paraId="03E40DBC" w14:textId="77777777" w:rsidR="00494095" w:rsidRPr="00E546C7" w:rsidRDefault="00494095" w:rsidP="00143B04">
            <w:pPr>
              <w:bidi w:val="0"/>
              <w:spacing w:after="0" w:line="240" w:lineRule="auto"/>
              <w:rPr>
                <w:rFonts w:ascii="Tahoma" w:hAnsi="Tahoma"/>
              </w:rPr>
            </w:pPr>
            <w:r w:rsidRPr="00E546C7">
              <w:rPr>
                <w:rFonts w:ascii="Tahoma" w:hAnsi="Tahoma"/>
              </w:rPr>
              <w:t>Varchar(20)</w:t>
            </w:r>
          </w:p>
        </w:tc>
        <w:tc>
          <w:tcPr>
            <w:tcW w:w="1574" w:type="dxa"/>
            <w:shd w:val="clear" w:color="auto" w:fill="auto"/>
          </w:tcPr>
          <w:p w14:paraId="5EEF9FBD" w14:textId="7C927096" w:rsidR="00494095" w:rsidRPr="00E546C7" w:rsidRDefault="00494095" w:rsidP="00143B04">
            <w:pPr>
              <w:bidi w:val="0"/>
              <w:spacing w:after="0" w:line="240" w:lineRule="auto"/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20</w:t>
            </w:r>
          </w:p>
        </w:tc>
      </w:tr>
      <w:tr w:rsidR="00494095" w:rsidRPr="00E546C7" w14:paraId="2FBB3A47" w14:textId="77777777" w:rsidTr="00494095">
        <w:tc>
          <w:tcPr>
            <w:tcW w:w="2044" w:type="dxa"/>
            <w:vMerge/>
          </w:tcPr>
          <w:p w14:paraId="202F9E75" w14:textId="77777777" w:rsidR="00494095" w:rsidRPr="00E546C7" w:rsidRDefault="00494095" w:rsidP="00143B04">
            <w:pPr>
              <w:bidi w:val="0"/>
              <w:spacing w:after="0" w:line="240" w:lineRule="auto"/>
              <w:rPr>
                <w:rFonts w:ascii="Tahoma" w:hAnsi="Tahoma"/>
                <w:b/>
                <w:bCs/>
              </w:rPr>
            </w:pPr>
          </w:p>
        </w:tc>
        <w:tc>
          <w:tcPr>
            <w:tcW w:w="2197" w:type="dxa"/>
          </w:tcPr>
          <w:p w14:paraId="5DDEA6B3" w14:textId="3DDD11C5" w:rsidR="00494095" w:rsidRPr="00C16F37" w:rsidRDefault="00494095" w:rsidP="00143B04">
            <w:pPr>
              <w:bidi w:val="0"/>
              <w:spacing w:after="0" w:line="240" w:lineRule="auto"/>
              <w:rPr>
                <w:rFonts w:ascii="Tahoma" w:hAnsi="Tahoma"/>
              </w:rPr>
            </w:pPr>
            <w:r w:rsidRPr="00C16F37">
              <w:rPr>
                <w:rFonts w:ascii="Tahoma" w:hAnsi="Tahoma"/>
              </w:rPr>
              <w:t>Email</w:t>
            </w:r>
            <w:r w:rsidR="00393D17" w:rsidRPr="00C16F37">
              <w:rPr>
                <w:rFonts w:ascii="Tahoma" w:hAnsi="Tahoma"/>
              </w:rPr>
              <w:t xml:space="preserve"> (COSTOMERS)</w:t>
            </w:r>
          </w:p>
        </w:tc>
        <w:tc>
          <w:tcPr>
            <w:tcW w:w="3530" w:type="dxa"/>
            <w:gridSpan w:val="3"/>
          </w:tcPr>
          <w:p w14:paraId="41AE03B5" w14:textId="1E13E705" w:rsidR="00494095" w:rsidRPr="008E679B" w:rsidRDefault="00494095" w:rsidP="00143B04">
            <w:pPr>
              <w:bidi w:val="0"/>
              <w:spacing w:after="0" w:line="240" w:lineRule="auto"/>
              <w:rPr>
                <w:rFonts w:ascii="Tahoma" w:hAnsi="Tahoma"/>
              </w:rPr>
            </w:pPr>
            <w:r w:rsidRPr="008E679B">
              <w:rPr>
                <w:rFonts w:ascii="Tahoma" w:hAnsi="Tahoma"/>
              </w:rPr>
              <w:t>Varchar</w:t>
            </w:r>
            <w:r w:rsidRPr="008E679B">
              <w:rPr>
                <w:rFonts w:ascii="Tahoma" w:hAnsi="Tahoma" w:hint="cs"/>
                <w:rtl/>
              </w:rPr>
              <w:t xml:space="preserve"> </w:t>
            </w:r>
            <w:r w:rsidRPr="008E679B">
              <w:rPr>
                <w:rFonts w:ascii="Tahoma" w:hAnsi="Tahoma"/>
              </w:rPr>
              <w:t>(</w:t>
            </w:r>
            <w:r>
              <w:rPr>
                <w:rFonts w:ascii="Tahoma" w:hAnsi="Tahoma"/>
              </w:rPr>
              <w:t>30</w:t>
            </w:r>
            <w:r w:rsidRPr="008E679B">
              <w:rPr>
                <w:rFonts w:ascii="Tahoma" w:hAnsi="Tahoma"/>
              </w:rPr>
              <w:t>)</w:t>
            </w:r>
          </w:p>
        </w:tc>
        <w:tc>
          <w:tcPr>
            <w:tcW w:w="1574" w:type="dxa"/>
            <w:shd w:val="clear" w:color="auto" w:fill="auto"/>
          </w:tcPr>
          <w:p w14:paraId="4BD1190F" w14:textId="7FC71B25" w:rsidR="00494095" w:rsidRPr="00E546C7" w:rsidRDefault="00393D17" w:rsidP="00143B04">
            <w:pPr>
              <w:bidi w:val="0"/>
              <w:spacing w:after="0" w:line="240" w:lineRule="auto"/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30</w:t>
            </w:r>
          </w:p>
        </w:tc>
      </w:tr>
      <w:tr w:rsidR="00494095" w:rsidRPr="00E546C7" w14:paraId="03D9F88C" w14:textId="77777777" w:rsidTr="00494095">
        <w:tc>
          <w:tcPr>
            <w:tcW w:w="2044" w:type="dxa"/>
            <w:vMerge/>
          </w:tcPr>
          <w:p w14:paraId="3CB789DD" w14:textId="77777777" w:rsidR="00494095" w:rsidRPr="00E546C7" w:rsidRDefault="00494095" w:rsidP="00143B04">
            <w:pPr>
              <w:bidi w:val="0"/>
              <w:spacing w:after="0" w:line="240" w:lineRule="auto"/>
              <w:rPr>
                <w:rFonts w:ascii="Tahoma" w:hAnsi="Tahoma"/>
                <w:b/>
                <w:bCs/>
              </w:rPr>
            </w:pPr>
          </w:p>
        </w:tc>
        <w:tc>
          <w:tcPr>
            <w:tcW w:w="2197" w:type="dxa"/>
          </w:tcPr>
          <w:p w14:paraId="6830B57B" w14:textId="5987E40B" w:rsidR="00494095" w:rsidRPr="00C16F37" w:rsidRDefault="00494095" w:rsidP="00143B04">
            <w:pPr>
              <w:bidi w:val="0"/>
              <w:spacing w:after="0" w:line="240" w:lineRule="auto"/>
              <w:rPr>
                <w:rFonts w:ascii="Tahoma" w:hAnsi="Tahoma"/>
              </w:rPr>
            </w:pPr>
            <w:r w:rsidRPr="00C16F37">
              <w:rPr>
                <w:rFonts w:ascii="Tahoma" w:hAnsi="Tahoma"/>
              </w:rPr>
              <w:t>Order ID</w:t>
            </w:r>
            <w:r w:rsidR="00393D17" w:rsidRPr="00C16F37">
              <w:rPr>
                <w:rFonts w:ascii="Tahoma" w:hAnsi="Tahoma"/>
              </w:rPr>
              <w:t xml:space="preserve"> (ORDERS)</w:t>
            </w:r>
          </w:p>
        </w:tc>
        <w:tc>
          <w:tcPr>
            <w:tcW w:w="3530" w:type="dxa"/>
            <w:gridSpan w:val="3"/>
          </w:tcPr>
          <w:p w14:paraId="2FAF137D" w14:textId="143B4A0A" w:rsidR="00494095" w:rsidRPr="008E679B" w:rsidRDefault="00494095" w:rsidP="00143B04">
            <w:pPr>
              <w:bidi w:val="0"/>
              <w:spacing w:after="0" w:line="240" w:lineRule="auto"/>
              <w:rPr>
                <w:rFonts w:ascii="Tahoma" w:hAnsi="Tahoma"/>
              </w:rPr>
            </w:pPr>
            <w:r w:rsidRPr="008E679B">
              <w:rPr>
                <w:rFonts w:ascii="Tahoma" w:hAnsi="Tahoma"/>
              </w:rPr>
              <w:t>int</w:t>
            </w:r>
          </w:p>
        </w:tc>
        <w:tc>
          <w:tcPr>
            <w:tcW w:w="1574" w:type="dxa"/>
            <w:shd w:val="clear" w:color="auto" w:fill="auto"/>
          </w:tcPr>
          <w:p w14:paraId="6A8B7A26" w14:textId="402AD4A4" w:rsidR="00494095" w:rsidRPr="00E546C7" w:rsidRDefault="00494095" w:rsidP="00143B04">
            <w:pPr>
              <w:bidi w:val="0"/>
              <w:spacing w:after="0" w:line="240" w:lineRule="auto"/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4</w:t>
            </w:r>
          </w:p>
        </w:tc>
      </w:tr>
      <w:tr w:rsidR="00494095" w:rsidRPr="00E546C7" w14:paraId="1F181A9C" w14:textId="77777777" w:rsidTr="00494095">
        <w:tc>
          <w:tcPr>
            <w:tcW w:w="2044" w:type="dxa"/>
            <w:vMerge/>
          </w:tcPr>
          <w:p w14:paraId="2D0C262B" w14:textId="77777777" w:rsidR="00494095" w:rsidRPr="00E546C7" w:rsidRDefault="00494095" w:rsidP="00143B04">
            <w:pPr>
              <w:bidi w:val="0"/>
              <w:spacing w:after="0" w:line="240" w:lineRule="auto"/>
              <w:rPr>
                <w:rFonts w:ascii="Tahoma" w:hAnsi="Tahoma"/>
                <w:b/>
                <w:bCs/>
              </w:rPr>
            </w:pPr>
          </w:p>
        </w:tc>
        <w:tc>
          <w:tcPr>
            <w:tcW w:w="5727" w:type="dxa"/>
            <w:gridSpan w:val="4"/>
          </w:tcPr>
          <w:p w14:paraId="46210A53" w14:textId="550B62E8" w:rsidR="00494095" w:rsidRPr="00E546C7" w:rsidRDefault="00494095" w:rsidP="009D762D">
            <w:pPr>
              <w:bidi w:val="0"/>
              <w:spacing w:after="0" w:line="240" w:lineRule="auto"/>
              <w:jc w:val="center"/>
              <w:rPr>
                <w:rFonts w:ascii="Tahoma" w:hAnsi="Tahoma"/>
                <w:b/>
                <w:bCs/>
              </w:rPr>
            </w:pPr>
            <w:r w:rsidRPr="00E546C7">
              <w:rPr>
                <w:rFonts w:ascii="Tahoma" w:hAnsi="Tahoma"/>
                <w:b/>
                <w:bCs/>
              </w:rPr>
              <w:t>Total</w:t>
            </w:r>
            <w:r>
              <w:rPr>
                <w:rFonts w:ascii="Tahoma" w:hAnsi="Tahoma"/>
                <w:b/>
                <w:bCs/>
              </w:rPr>
              <w:t xml:space="preserve"> Record</w:t>
            </w:r>
            <w:r w:rsidRPr="00E546C7">
              <w:rPr>
                <w:rFonts w:ascii="Tahoma" w:hAnsi="Tahoma"/>
                <w:b/>
                <w:bCs/>
              </w:rPr>
              <w:t xml:space="preserve"> Size (Bytes)</w:t>
            </w:r>
          </w:p>
        </w:tc>
        <w:tc>
          <w:tcPr>
            <w:tcW w:w="1574" w:type="dxa"/>
            <w:shd w:val="clear" w:color="auto" w:fill="auto"/>
          </w:tcPr>
          <w:p w14:paraId="7C95EFA9" w14:textId="28965FF7" w:rsidR="00494095" w:rsidRPr="00E546C7" w:rsidRDefault="00393D17" w:rsidP="00143B04">
            <w:pPr>
              <w:bidi w:val="0"/>
              <w:spacing w:after="0" w:line="240" w:lineRule="auto"/>
              <w:jc w:val="right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8</w:t>
            </w:r>
            <w:r w:rsidR="00494095">
              <w:rPr>
                <w:rFonts w:ascii="Tahoma" w:hAnsi="Tahoma"/>
                <w:b/>
                <w:bCs/>
              </w:rPr>
              <w:t>2</w:t>
            </w:r>
          </w:p>
        </w:tc>
      </w:tr>
      <w:tr w:rsidR="00494095" w:rsidRPr="00E546C7" w14:paraId="1B54C6A4" w14:textId="77777777" w:rsidTr="00494095">
        <w:tc>
          <w:tcPr>
            <w:tcW w:w="2044" w:type="dxa"/>
            <w:vMerge w:val="restart"/>
          </w:tcPr>
          <w:p w14:paraId="7AC1A205" w14:textId="4154458F" w:rsidR="00494095" w:rsidRPr="00E546C7" w:rsidRDefault="00494095" w:rsidP="00143B04">
            <w:pPr>
              <w:bidi w:val="0"/>
              <w:spacing w:after="0" w:line="240" w:lineRule="auto"/>
              <w:rPr>
                <w:rFonts w:ascii="Tahoma" w:hAnsi="Tahoma"/>
                <w:b/>
                <w:bCs/>
              </w:rPr>
            </w:pPr>
            <w:r w:rsidRPr="00D6498C">
              <w:rPr>
                <w:rFonts w:ascii="Tahoma" w:hAnsi="Tahoma"/>
                <w:b/>
                <w:bCs/>
              </w:rPr>
              <w:t>O</w:t>
            </w:r>
            <w:r>
              <w:rPr>
                <w:rFonts w:ascii="Tahoma" w:hAnsi="Tahoma"/>
                <w:b/>
                <w:bCs/>
              </w:rPr>
              <w:t>RDERS</w:t>
            </w:r>
          </w:p>
        </w:tc>
        <w:tc>
          <w:tcPr>
            <w:tcW w:w="2197" w:type="dxa"/>
          </w:tcPr>
          <w:p w14:paraId="7171815D" w14:textId="34A1289C" w:rsidR="00494095" w:rsidRPr="00C16F37" w:rsidRDefault="00494095" w:rsidP="00143B04">
            <w:pPr>
              <w:bidi w:val="0"/>
              <w:spacing w:after="0" w:line="240" w:lineRule="auto"/>
              <w:rPr>
                <w:rFonts w:ascii="Tahoma" w:hAnsi="Tahoma"/>
                <w:u w:val="single"/>
              </w:rPr>
            </w:pPr>
            <w:r w:rsidRPr="00C16F37">
              <w:rPr>
                <w:rFonts w:ascii="Tahoma" w:hAnsi="Tahoma"/>
                <w:u w:val="single"/>
              </w:rPr>
              <w:t>OrderID</w:t>
            </w:r>
          </w:p>
        </w:tc>
        <w:tc>
          <w:tcPr>
            <w:tcW w:w="3530" w:type="dxa"/>
            <w:gridSpan w:val="3"/>
          </w:tcPr>
          <w:p w14:paraId="2A7CCE30" w14:textId="3CD7D608" w:rsidR="00494095" w:rsidRPr="00E546C7" w:rsidRDefault="00494095" w:rsidP="00143B04">
            <w:pPr>
              <w:bidi w:val="0"/>
              <w:spacing w:after="0" w:line="240" w:lineRule="auto"/>
              <w:rPr>
                <w:rFonts w:ascii="Tahoma" w:hAnsi="Tahoma"/>
              </w:rPr>
            </w:pPr>
            <w:r>
              <w:rPr>
                <w:rFonts w:ascii="Tahoma" w:hAnsi="Tahoma"/>
              </w:rPr>
              <w:t>int</w:t>
            </w:r>
          </w:p>
        </w:tc>
        <w:tc>
          <w:tcPr>
            <w:tcW w:w="1574" w:type="dxa"/>
            <w:shd w:val="clear" w:color="auto" w:fill="auto"/>
          </w:tcPr>
          <w:p w14:paraId="10FED597" w14:textId="4E096190" w:rsidR="00494095" w:rsidRPr="00E546C7" w:rsidRDefault="00494095" w:rsidP="00143B04">
            <w:pPr>
              <w:bidi w:val="0"/>
              <w:spacing w:after="0" w:line="240" w:lineRule="auto"/>
              <w:jc w:val="right"/>
              <w:rPr>
                <w:rFonts w:ascii="Tahoma" w:hAnsi="Tahoma"/>
                <w:rtl/>
              </w:rPr>
            </w:pPr>
            <w:r>
              <w:rPr>
                <w:rFonts w:ascii="Tahoma" w:hAnsi="Tahoma"/>
              </w:rPr>
              <w:t>4</w:t>
            </w:r>
          </w:p>
        </w:tc>
      </w:tr>
      <w:tr w:rsidR="00494095" w:rsidRPr="00E546C7" w14:paraId="08FEA03D" w14:textId="77777777" w:rsidTr="00494095">
        <w:tc>
          <w:tcPr>
            <w:tcW w:w="2044" w:type="dxa"/>
            <w:vMerge/>
          </w:tcPr>
          <w:p w14:paraId="1E5551AE" w14:textId="77777777" w:rsidR="00494095" w:rsidRPr="00E546C7" w:rsidRDefault="00494095" w:rsidP="00143B04">
            <w:pPr>
              <w:bidi w:val="0"/>
              <w:spacing w:after="0" w:line="240" w:lineRule="auto"/>
              <w:rPr>
                <w:rFonts w:ascii="Tahoma" w:hAnsi="Tahoma"/>
                <w:b/>
                <w:bCs/>
              </w:rPr>
            </w:pPr>
          </w:p>
        </w:tc>
        <w:tc>
          <w:tcPr>
            <w:tcW w:w="2197" w:type="dxa"/>
          </w:tcPr>
          <w:p w14:paraId="4A2B3A5B" w14:textId="316F4D8B" w:rsidR="00494095" w:rsidRPr="00C16F37" w:rsidRDefault="00494095" w:rsidP="00143B04">
            <w:pPr>
              <w:bidi w:val="0"/>
              <w:spacing w:after="0" w:line="240" w:lineRule="auto"/>
              <w:rPr>
                <w:rFonts w:ascii="Tahoma" w:hAnsi="Tahoma"/>
                <w:u w:val="single"/>
              </w:rPr>
            </w:pPr>
            <w:r w:rsidRPr="00C16F37">
              <w:rPr>
                <w:rFonts w:ascii="Tahoma" w:hAnsi="Tahoma"/>
              </w:rPr>
              <w:t>Order DT</w:t>
            </w:r>
          </w:p>
        </w:tc>
        <w:tc>
          <w:tcPr>
            <w:tcW w:w="3530" w:type="dxa"/>
            <w:gridSpan w:val="3"/>
          </w:tcPr>
          <w:p w14:paraId="776A8D19" w14:textId="42E4250B" w:rsidR="00494095" w:rsidRPr="00E546C7" w:rsidRDefault="00393D17" w:rsidP="00143B04">
            <w:pPr>
              <w:bidi w:val="0"/>
              <w:spacing w:after="0" w:line="240" w:lineRule="auto"/>
              <w:rPr>
                <w:rFonts w:ascii="Tahoma" w:hAnsi="Tahoma"/>
              </w:rPr>
            </w:pPr>
            <w:r>
              <w:rPr>
                <w:rFonts w:ascii="Tahoma" w:hAnsi="Tahoma"/>
              </w:rPr>
              <w:t>Date</w:t>
            </w:r>
          </w:p>
        </w:tc>
        <w:tc>
          <w:tcPr>
            <w:tcW w:w="1574" w:type="dxa"/>
            <w:shd w:val="clear" w:color="auto" w:fill="auto"/>
          </w:tcPr>
          <w:p w14:paraId="4DB3E254" w14:textId="25839601" w:rsidR="00494095" w:rsidRPr="00E546C7" w:rsidRDefault="00AF51D1" w:rsidP="00143B04">
            <w:pPr>
              <w:bidi w:val="0"/>
              <w:spacing w:after="0" w:line="240" w:lineRule="auto"/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4</w:t>
            </w:r>
          </w:p>
        </w:tc>
      </w:tr>
      <w:tr w:rsidR="00494095" w:rsidRPr="00E546C7" w14:paraId="581B3001" w14:textId="77777777" w:rsidTr="00494095">
        <w:tc>
          <w:tcPr>
            <w:tcW w:w="2044" w:type="dxa"/>
            <w:vMerge/>
          </w:tcPr>
          <w:p w14:paraId="2B55F0F8" w14:textId="77777777" w:rsidR="00494095" w:rsidRPr="00E546C7" w:rsidRDefault="00494095" w:rsidP="00143B04">
            <w:pPr>
              <w:bidi w:val="0"/>
              <w:spacing w:after="0" w:line="240" w:lineRule="auto"/>
              <w:rPr>
                <w:rFonts w:ascii="Tahoma" w:hAnsi="Tahoma"/>
                <w:b/>
                <w:bCs/>
              </w:rPr>
            </w:pPr>
          </w:p>
        </w:tc>
        <w:tc>
          <w:tcPr>
            <w:tcW w:w="2197" w:type="dxa"/>
          </w:tcPr>
          <w:p w14:paraId="1B0A2566" w14:textId="0CEE1CAC" w:rsidR="00494095" w:rsidRPr="00C16F37" w:rsidRDefault="00494095" w:rsidP="00143B04">
            <w:pPr>
              <w:bidi w:val="0"/>
              <w:spacing w:after="0" w:line="240" w:lineRule="auto"/>
              <w:rPr>
                <w:rFonts w:ascii="Tahoma" w:hAnsi="Tahoma"/>
              </w:rPr>
            </w:pPr>
            <w:r w:rsidRPr="00C16F37">
              <w:rPr>
                <w:rFonts w:ascii="Tahoma" w:hAnsi="Tahoma"/>
              </w:rPr>
              <w:t>Delivery method</w:t>
            </w:r>
          </w:p>
        </w:tc>
        <w:tc>
          <w:tcPr>
            <w:tcW w:w="3530" w:type="dxa"/>
            <w:gridSpan w:val="3"/>
          </w:tcPr>
          <w:p w14:paraId="6F498295" w14:textId="37D32506" w:rsidR="00494095" w:rsidRPr="00393D17" w:rsidRDefault="00494095" w:rsidP="00143B04">
            <w:pPr>
              <w:bidi w:val="0"/>
              <w:spacing w:after="0" w:line="240" w:lineRule="auto"/>
              <w:rPr>
                <w:rFonts w:ascii="Tahoma" w:hAnsi="Tahoma"/>
              </w:rPr>
            </w:pPr>
            <w:r w:rsidRPr="00393D17">
              <w:rPr>
                <w:rFonts w:ascii="Tahoma" w:hAnsi="Tahoma"/>
              </w:rPr>
              <w:t>Varchar (20)</w:t>
            </w:r>
          </w:p>
        </w:tc>
        <w:tc>
          <w:tcPr>
            <w:tcW w:w="1574" w:type="dxa"/>
            <w:shd w:val="clear" w:color="auto" w:fill="auto"/>
          </w:tcPr>
          <w:p w14:paraId="722387BC" w14:textId="66FDC135" w:rsidR="00494095" w:rsidRPr="00393D17" w:rsidRDefault="00494095" w:rsidP="00143B04">
            <w:pPr>
              <w:bidi w:val="0"/>
              <w:spacing w:after="0" w:line="240" w:lineRule="auto"/>
              <w:jc w:val="right"/>
              <w:rPr>
                <w:rFonts w:ascii="Tahoma" w:hAnsi="Tahoma"/>
              </w:rPr>
            </w:pPr>
            <w:r w:rsidRPr="00393D17">
              <w:rPr>
                <w:rFonts w:ascii="Tahoma" w:hAnsi="Tahoma"/>
              </w:rPr>
              <w:t>20</w:t>
            </w:r>
          </w:p>
        </w:tc>
      </w:tr>
      <w:tr w:rsidR="00494095" w:rsidRPr="00E546C7" w14:paraId="61566973" w14:textId="77777777" w:rsidTr="00494095">
        <w:tc>
          <w:tcPr>
            <w:tcW w:w="2044" w:type="dxa"/>
            <w:vMerge/>
          </w:tcPr>
          <w:p w14:paraId="489B7A13" w14:textId="77777777" w:rsidR="00494095" w:rsidRPr="00E546C7" w:rsidRDefault="00494095" w:rsidP="00143B04">
            <w:pPr>
              <w:bidi w:val="0"/>
              <w:spacing w:after="0" w:line="240" w:lineRule="auto"/>
              <w:rPr>
                <w:rFonts w:ascii="Tahoma" w:hAnsi="Tahoma"/>
                <w:b/>
                <w:bCs/>
              </w:rPr>
            </w:pPr>
          </w:p>
        </w:tc>
        <w:tc>
          <w:tcPr>
            <w:tcW w:w="2197" w:type="dxa"/>
          </w:tcPr>
          <w:p w14:paraId="0FA718C0" w14:textId="42015C1A" w:rsidR="00494095" w:rsidRPr="008732BD" w:rsidRDefault="00494095" w:rsidP="00143B04">
            <w:pPr>
              <w:bidi w:val="0"/>
              <w:spacing w:after="0" w:line="240" w:lineRule="auto"/>
              <w:rPr>
                <w:rFonts w:ascii="Tahoma" w:hAnsi="Tahoma"/>
              </w:rPr>
            </w:pPr>
            <w:r w:rsidRPr="00171796">
              <w:rPr>
                <w:rFonts w:ascii="Tahoma" w:hAnsi="Tahoma"/>
              </w:rPr>
              <w:t>Email</w:t>
            </w:r>
            <w:r w:rsidR="00F43695">
              <w:rPr>
                <w:rFonts w:ascii="Tahoma" w:hAnsi="Tahoma"/>
              </w:rPr>
              <w:t xml:space="preserve"> (COSTUMERS)</w:t>
            </w:r>
          </w:p>
        </w:tc>
        <w:tc>
          <w:tcPr>
            <w:tcW w:w="3530" w:type="dxa"/>
            <w:gridSpan w:val="3"/>
          </w:tcPr>
          <w:p w14:paraId="186D3C2B" w14:textId="6750DF04" w:rsidR="00494095" w:rsidRPr="00C609C4" w:rsidRDefault="00494095" w:rsidP="00143B04">
            <w:pPr>
              <w:bidi w:val="0"/>
              <w:spacing w:after="0" w:line="240" w:lineRule="auto"/>
              <w:rPr>
                <w:rFonts w:ascii="Tahoma" w:hAnsi="Tahoma"/>
              </w:rPr>
            </w:pPr>
            <w:r w:rsidRPr="00C609C4">
              <w:rPr>
                <w:rFonts w:ascii="Tahoma" w:hAnsi="Tahoma"/>
              </w:rPr>
              <w:t>Varchar (30)</w:t>
            </w:r>
          </w:p>
        </w:tc>
        <w:tc>
          <w:tcPr>
            <w:tcW w:w="1574" w:type="dxa"/>
            <w:shd w:val="clear" w:color="auto" w:fill="auto"/>
          </w:tcPr>
          <w:p w14:paraId="31A9FCDD" w14:textId="2481F226" w:rsidR="00494095" w:rsidRPr="00E546C7" w:rsidRDefault="00494095" w:rsidP="00143B04">
            <w:pPr>
              <w:bidi w:val="0"/>
              <w:spacing w:after="0" w:line="240" w:lineRule="auto"/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30</w:t>
            </w:r>
          </w:p>
        </w:tc>
      </w:tr>
      <w:tr w:rsidR="00494095" w:rsidRPr="00E546C7" w14:paraId="4306BBF0" w14:textId="77777777" w:rsidTr="00494095">
        <w:tc>
          <w:tcPr>
            <w:tcW w:w="2044" w:type="dxa"/>
            <w:vMerge/>
          </w:tcPr>
          <w:p w14:paraId="4B183F56" w14:textId="77777777" w:rsidR="00494095" w:rsidRPr="00E546C7" w:rsidRDefault="00494095" w:rsidP="00143B04">
            <w:pPr>
              <w:bidi w:val="0"/>
              <w:spacing w:after="0" w:line="240" w:lineRule="auto"/>
              <w:rPr>
                <w:rFonts w:ascii="Tahoma" w:hAnsi="Tahoma"/>
                <w:b/>
                <w:bCs/>
              </w:rPr>
            </w:pPr>
          </w:p>
        </w:tc>
        <w:tc>
          <w:tcPr>
            <w:tcW w:w="2197" w:type="dxa"/>
          </w:tcPr>
          <w:p w14:paraId="7C42A8EB" w14:textId="3FCB029B" w:rsidR="00494095" w:rsidRPr="006F5A4C" w:rsidRDefault="00494095" w:rsidP="00143B04">
            <w:pPr>
              <w:bidi w:val="0"/>
              <w:spacing w:after="0" w:line="240" w:lineRule="auto"/>
              <w:rPr>
                <w:rFonts w:ascii="Tahoma" w:hAnsi="Tahoma"/>
              </w:rPr>
            </w:pPr>
            <w:r w:rsidRPr="006F5A4C">
              <w:rPr>
                <w:rFonts w:ascii="Tahoma" w:hAnsi="Tahoma"/>
              </w:rPr>
              <w:t>Credit Card</w:t>
            </w:r>
            <w:r w:rsidR="006F5A4C" w:rsidRPr="006F5A4C">
              <w:rPr>
                <w:rFonts w:ascii="Tahoma" w:hAnsi="Tahoma"/>
              </w:rPr>
              <w:t xml:space="preserve"> (CREDIT CARDS)</w:t>
            </w:r>
          </w:p>
        </w:tc>
        <w:tc>
          <w:tcPr>
            <w:tcW w:w="3530" w:type="dxa"/>
            <w:gridSpan w:val="3"/>
          </w:tcPr>
          <w:p w14:paraId="2457480B" w14:textId="432C8C8F" w:rsidR="00494095" w:rsidRPr="00494095" w:rsidRDefault="00393D17" w:rsidP="00143B04">
            <w:pPr>
              <w:bidi w:val="0"/>
              <w:spacing w:after="0" w:line="240" w:lineRule="auto"/>
              <w:rPr>
                <w:rFonts w:ascii="Tahoma" w:hAnsi="Tahoma"/>
                <w:highlight w:val="yellow"/>
              </w:rPr>
            </w:pPr>
            <w:r w:rsidRPr="00393D17">
              <w:rPr>
                <w:rFonts w:ascii="Tahoma" w:hAnsi="Tahoma"/>
              </w:rPr>
              <w:t>Varchar (20)</w:t>
            </w:r>
          </w:p>
        </w:tc>
        <w:tc>
          <w:tcPr>
            <w:tcW w:w="1574" w:type="dxa"/>
            <w:shd w:val="clear" w:color="auto" w:fill="auto"/>
          </w:tcPr>
          <w:p w14:paraId="43738D76" w14:textId="2F2AC75C" w:rsidR="00494095" w:rsidRPr="00494095" w:rsidRDefault="00393D17" w:rsidP="00143B04">
            <w:pPr>
              <w:bidi w:val="0"/>
              <w:spacing w:after="0" w:line="240" w:lineRule="auto"/>
              <w:jc w:val="right"/>
              <w:rPr>
                <w:rFonts w:ascii="Tahoma" w:hAnsi="Tahoma"/>
                <w:highlight w:val="yellow"/>
              </w:rPr>
            </w:pPr>
            <w:r>
              <w:rPr>
                <w:rFonts w:ascii="Tahoma" w:hAnsi="Tahoma"/>
              </w:rPr>
              <w:t>20</w:t>
            </w:r>
          </w:p>
        </w:tc>
      </w:tr>
      <w:tr w:rsidR="00494095" w:rsidRPr="00E546C7" w14:paraId="1E594D94" w14:textId="77777777" w:rsidTr="00494095">
        <w:tc>
          <w:tcPr>
            <w:tcW w:w="2044" w:type="dxa"/>
            <w:vMerge/>
          </w:tcPr>
          <w:p w14:paraId="260D882E" w14:textId="77777777" w:rsidR="00494095" w:rsidRPr="00E546C7" w:rsidRDefault="00494095" w:rsidP="00143B04">
            <w:pPr>
              <w:bidi w:val="0"/>
              <w:spacing w:after="0" w:line="240" w:lineRule="auto"/>
              <w:rPr>
                <w:rFonts w:ascii="Tahoma" w:hAnsi="Tahoma"/>
                <w:b/>
                <w:bCs/>
              </w:rPr>
            </w:pPr>
          </w:p>
        </w:tc>
        <w:tc>
          <w:tcPr>
            <w:tcW w:w="5727" w:type="dxa"/>
            <w:gridSpan w:val="4"/>
          </w:tcPr>
          <w:p w14:paraId="702E232D" w14:textId="30DE5053" w:rsidR="00494095" w:rsidRPr="00C609C4" w:rsidRDefault="00494095" w:rsidP="009D762D">
            <w:pPr>
              <w:bidi w:val="0"/>
              <w:spacing w:after="0" w:line="240" w:lineRule="auto"/>
              <w:jc w:val="center"/>
              <w:rPr>
                <w:rFonts w:ascii="Tahoma" w:hAnsi="Tahoma"/>
                <w:b/>
                <w:bCs/>
              </w:rPr>
            </w:pPr>
            <w:r w:rsidRPr="00C609C4">
              <w:rPr>
                <w:rFonts w:ascii="Tahoma" w:hAnsi="Tahoma"/>
                <w:b/>
                <w:bCs/>
              </w:rPr>
              <w:t>Total Record Size (Bytes)</w:t>
            </w:r>
          </w:p>
        </w:tc>
        <w:tc>
          <w:tcPr>
            <w:tcW w:w="1574" w:type="dxa"/>
            <w:shd w:val="clear" w:color="auto" w:fill="auto"/>
          </w:tcPr>
          <w:p w14:paraId="350866B7" w14:textId="1C2B3408" w:rsidR="00494095" w:rsidRPr="00E546C7" w:rsidRDefault="00AF51D1" w:rsidP="00143B04">
            <w:pPr>
              <w:bidi w:val="0"/>
              <w:spacing w:after="0" w:line="240" w:lineRule="auto"/>
              <w:jc w:val="right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78</w:t>
            </w:r>
          </w:p>
        </w:tc>
      </w:tr>
      <w:tr w:rsidR="00494095" w:rsidRPr="00E546C7" w14:paraId="3DC3B757" w14:textId="77777777" w:rsidTr="00494095">
        <w:tc>
          <w:tcPr>
            <w:tcW w:w="2044" w:type="dxa"/>
            <w:vMerge w:val="restart"/>
          </w:tcPr>
          <w:p w14:paraId="6301EB19" w14:textId="640A984E" w:rsidR="00494095" w:rsidRPr="00E546C7" w:rsidRDefault="00494095" w:rsidP="00184D1A">
            <w:pPr>
              <w:bidi w:val="0"/>
              <w:spacing w:after="0" w:line="240" w:lineRule="auto"/>
              <w:rPr>
                <w:rFonts w:ascii="Tahoma" w:hAnsi="Tahoma"/>
                <w:b/>
                <w:bCs/>
              </w:rPr>
            </w:pPr>
            <w:r w:rsidRPr="00A8645D">
              <w:rPr>
                <w:rFonts w:ascii="Tahoma" w:hAnsi="Tahoma"/>
                <w:b/>
                <w:bCs/>
              </w:rPr>
              <w:t>S</w:t>
            </w:r>
            <w:r>
              <w:rPr>
                <w:rFonts w:ascii="Tahoma" w:hAnsi="Tahoma"/>
                <w:b/>
                <w:bCs/>
              </w:rPr>
              <w:t>HIPPING</w:t>
            </w:r>
          </w:p>
        </w:tc>
        <w:tc>
          <w:tcPr>
            <w:tcW w:w="2197" w:type="dxa"/>
          </w:tcPr>
          <w:p w14:paraId="5BA51118" w14:textId="3FAA7D3B" w:rsidR="00494095" w:rsidRPr="000758AE" w:rsidRDefault="00494095" w:rsidP="00184D1A">
            <w:pPr>
              <w:bidi w:val="0"/>
              <w:spacing w:after="0" w:line="240" w:lineRule="auto"/>
              <w:rPr>
                <w:rFonts w:ascii="Tahoma" w:hAnsi="Tahoma"/>
                <w:highlight w:val="yellow"/>
                <w:u w:val="single"/>
              </w:rPr>
            </w:pPr>
            <w:r w:rsidRPr="00C16F37">
              <w:rPr>
                <w:rFonts w:ascii="Tahoma" w:hAnsi="Tahoma"/>
                <w:u w:val="single"/>
              </w:rPr>
              <w:t>Tracking ID</w:t>
            </w:r>
          </w:p>
        </w:tc>
        <w:tc>
          <w:tcPr>
            <w:tcW w:w="3530" w:type="dxa"/>
            <w:gridSpan w:val="3"/>
          </w:tcPr>
          <w:p w14:paraId="668DBEF3" w14:textId="08ADF616" w:rsidR="00494095" w:rsidRPr="00F43695" w:rsidRDefault="00494095" w:rsidP="00184D1A">
            <w:pPr>
              <w:bidi w:val="0"/>
              <w:spacing w:after="0" w:line="240" w:lineRule="auto"/>
              <w:rPr>
                <w:rFonts w:ascii="Tahoma" w:hAnsi="Tahoma"/>
              </w:rPr>
            </w:pPr>
            <w:r w:rsidRPr="00F43695">
              <w:rPr>
                <w:rFonts w:ascii="Tahoma" w:hAnsi="Tahoma"/>
              </w:rPr>
              <w:t>Varchar (</w:t>
            </w:r>
            <w:r w:rsidR="00F43695" w:rsidRPr="00F43695">
              <w:rPr>
                <w:rFonts w:ascii="Tahoma" w:hAnsi="Tahoma"/>
              </w:rPr>
              <w:t>20</w:t>
            </w:r>
            <w:r w:rsidRPr="00F43695">
              <w:rPr>
                <w:rFonts w:ascii="Tahoma" w:hAnsi="Tahoma"/>
              </w:rPr>
              <w:t>)</w:t>
            </w:r>
          </w:p>
        </w:tc>
        <w:tc>
          <w:tcPr>
            <w:tcW w:w="1574" w:type="dxa"/>
            <w:shd w:val="clear" w:color="auto" w:fill="auto"/>
          </w:tcPr>
          <w:p w14:paraId="66E36C6E" w14:textId="63F2F445" w:rsidR="00494095" w:rsidRPr="00F43695" w:rsidRDefault="00F43695" w:rsidP="00184D1A">
            <w:pPr>
              <w:bidi w:val="0"/>
              <w:spacing w:after="0" w:line="240" w:lineRule="auto"/>
              <w:jc w:val="right"/>
              <w:rPr>
                <w:rFonts w:ascii="Tahoma" w:hAnsi="Tahoma"/>
              </w:rPr>
            </w:pPr>
            <w:r w:rsidRPr="00F43695">
              <w:rPr>
                <w:rFonts w:ascii="Tahoma" w:hAnsi="Tahoma"/>
              </w:rPr>
              <w:t>20</w:t>
            </w:r>
          </w:p>
        </w:tc>
      </w:tr>
      <w:tr w:rsidR="00494095" w:rsidRPr="00E546C7" w14:paraId="00F36BEC" w14:textId="77777777" w:rsidTr="00494095">
        <w:tc>
          <w:tcPr>
            <w:tcW w:w="2044" w:type="dxa"/>
            <w:vMerge/>
          </w:tcPr>
          <w:p w14:paraId="185D565B" w14:textId="77777777" w:rsidR="00494095" w:rsidRPr="00E546C7" w:rsidRDefault="00494095" w:rsidP="00184D1A">
            <w:pPr>
              <w:bidi w:val="0"/>
              <w:spacing w:after="0" w:line="240" w:lineRule="auto"/>
              <w:rPr>
                <w:rFonts w:ascii="Tahoma" w:hAnsi="Tahoma"/>
              </w:rPr>
            </w:pPr>
          </w:p>
        </w:tc>
        <w:tc>
          <w:tcPr>
            <w:tcW w:w="2197" w:type="dxa"/>
          </w:tcPr>
          <w:p w14:paraId="4FC69B0D" w14:textId="5E66C8F3" w:rsidR="00494095" w:rsidRPr="00E546C7" w:rsidRDefault="00494095" w:rsidP="00184D1A">
            <w:pPr>
              <w:bidi w:val="0"/>
              <w:spacing w:after="0" w:line="240" w:lineRule="auto"/>
              <w:rPr>
                <w:rFonts w:ascii="Tahoma" w:hAnsi="Tahoma"/>
              </w:rPr>
            </w:pPr>
            <w:r w:rsidRPr="00982620">
              <w:rPr>
                <w:rFonts w:ascii="Tahoma" w:hAnsi="Tahoma"/>
              </w:rPr>
              <w:t>Supply date</w:t>
            </w:r>
          </w:p>
        </w:tc>
        <w:tc>
          <w:tcPr>
            <w:tcW w:w="3530" w:type="dxa"/>
            <w:gridSpan w:val="3"/>
          </w:tcPr>
          <w:p w14:paraId="11373231" w14:textId="68BD24C2" w:rsidR="00494095" w:rsidRPr="00C609C4" w:rsidRDefault="00F43695" w:rsidP="00184D1A">
            <w:pPr>
              <w:bidi w:val="0"/>
              <w:spacing w:after="0" w:line="240" w:lineRule="auto"/>
              <w:rPr>
                <w:rFonts w:ascii="Tahoma" w:hAnsi="Tahoma"/>
              </w:rPr>
            </w:pPr>
            <w:r>
              <w:rPr>
                <w:rFonts w:ascii="Tahoma" w:hAnsi="Tahoma"/>
              </w:rPr>
              <w:t>Date</w:t>
            </w:r>
          </w:p>
        </w:tc>
        <w:tc>
          <w:tcPr>
            <w:tcW w:w="1574" w:type="dxa"/>
            <w:shd w:val="clear" w:color="auto" w:fill="auto"/>
          </w:tcPr>
          <w:p w14:paraId="0D8D4DEE" w14:textId="6872A098" w:rsidR="00494095" w:rsidRPr="00E546C7" w:rsidRDefault="00494095" w:rsidP="00184D1A">
            <w:pPr>
              <w:bidi w:val="0"/>
              <w:spacing w:after="0" w:line="240" w:lineRule="auto"/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4</w:t>
            </w:r>
          </w:p>
        </w:tc>
      </w:tr>
      <w:tr w:rsidR="00494095" w:rsidRPr="00E546C7" w14:paraId="48ABED6D" w14:textId="77777777" w:rsidTr="00494095">
        <w:tc>
          <w:tcPr>
            <w:tcW w:w="2044" w:type="dxa"/>
            <w:vMerge/>
          </w:tcPr>
          <w:p w14:paraId="157FE2A7" w14:textId="77777777" w:rsidR="00494095" w:rsidRPr="00E546C7" w:rsidRDefault="00494095" w:rsidP="00184D1A">
            <w:pPr>
              <w:bidi w:val="0"/>
              <w:spacing w:after="0" w:line="240" w:lineRule="auto"/>
              <w:rPr>
                <w:rFonts w:ascii="Tahoma" w:hAnsi="Tahoma"/>
              </w:rPr>
            </w:pPr>
          </w:p>
        </w:tc>
        <w:tc>
          <w:tcPr>
            <w:tcW w:w="2197" w:type="dxa"/>
          </w:tcPr>
          <w:p w14:paraId="6626D0B2" w14:textId="0AC03BA0" w:rsidR="00494095" w:rsidRPr="00E546C7" w:rsidRDefault="00494095" w:rsidP="00184D1A">
            <w:pPr>
              <w:bidi w:val="0"/>
              <w:spacing w:after="0" w:line="240" w:lineRule="auto"/>
              <w:rPr>
                <w:rFonts w:ascii="Tahoma" w:hAnsi="Tahoma"/>
              </w:rPr>
            </w:pPr>
            <w:r w:rsidRPr="00982620">
              <w:rPr>
                <w:rFonts w:ascii="Tahoma" w:hAnsi="Tahoma"/>
              </w:rPr>
              <w:t xml:space="preserve">Address </w:t>
            </w:r>
            <w:r>
              <w:rPr>
                <w:rFonts w:ascii="Tahoma" w:hAnsi="Tahoma"/>
              </w:rPr>
              <w:t>–</w:t>
            </w:r>
            <w:r w:rsidRPr="00982620">
              <w:rPr>
                <w:rFonts w:ascii="Tahoma" w:hAnsi="Tahoma"/>
              </w:rPr>
              <w:t xml:space="preserve"> state</w:t>
            </w:r>
          </w:p>
        </w:tc>
        <w:tc>
          <w:tcPr>
            <w:tcW w:w="3530" w:type="dxa"/>
            <w:gridSpan w:val="3"/>
          </w:tcPr>
          <w:p w14:paraId="7A21328F" w14:textId="741B5967" w:rsidR="00494095" w:rsidRPr="00C609C4" w:rsidRDefault="00494095" w:rsidP="00184D1A">
            <w:pPr>
              <w:bidi w:val="0"/>
              <w:spacing w:after="0" w:line="240" w:lineRule="auto"/>
              <w:rPr>
                <w:rFonts w:ascii="Tahoma" w:hAnsi="Tahoma"/>
              </w:rPr>
            </w:pPr>
            <w:r w:rsidRPr="00C609C4">
              <w:rPr>
                <w:rFonts w:ascii="Tahoma" w:hAnsi="Tahoma"/>
              </w:rPr>
              <w:t>Varchar (</w:t>
            </w:r>
            <w:r w:rsidR="00F43695">
              <w:rPr>
                <w:rFonts w:ascii="Tahoma" w:hAnsi="Tahoma"/>
              </w:rPr>
              <w:t>30</w:t>
            </w:r>
            <w:r w:rsidRPr="00C609C4">
              <w:rPr>
                <w:rFonts w:ascii="Tahoma" w:hAnsi="Tahoma"/>
              </w:rPr>
              <w:t>)</w:t>
            </w:r>
          </w:p>
        </w:tc>
        <w:tc>
          <w:tcPr>
            <w:tcW w:w="1574" w:type="dxa"/>
            <w:shd w:val="clear" w:color="auto" w:fill="auto"/>
          </w:tcPr>
          <w:p w14:paraId="669DA410" w14:textId="5E5A7B22" w:rsidR="00494095" w:rsidRPr="00E546C7" w:rsidRDefault="00F43695" w:rsidP="000E7A60">
            <w:pPr>
              <w:tabs>
                <w:tab w:val="center" w:pos="742"/>
              </w:tabs>
              <w:bidi w:val="0"/>
              <w:spacing w:after="0" w:line="240" w:lineRule="auto"/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30</w:t>
            </w:r>
          </w:p>
        </w:tc>
      </w:tr>
      <w:tr w:rsidR="00494095" w:rsidRPr="00E546C7" w14:paraId="0983748A" w14:textId="77777777" w:rsidTr="00494095">
        <w:tc>
          <w:tcPr>
            <w:tcW w:w="2044" w:type="dxa"/>
            <w:vMerge/>
          </w:tcPr>
          <w:p w14:paraId="6A1FFCC0" w14:textId="77777777" w:rsidR="00494095" w:rsidRPr="00E546C7" w:rsidRDefault="00494095" w:rsidP="00184D1A">
            <w:pPr>
              <w:bidi w:val="0"/>
              <w:spacing w:after="0" w:line="240" w:lineRule="auto"/>
              <w:rPr>
                <w:rFonts w:ascii="Tahoma" w:hAnsi="Tahoma"/>
              </w:rPr>
            </w:pPr>
          </w:p>
        </w:tc>
        <w:tc>
          <w:tcPr>
            <w:tcW w:w="2197" w:type="dxa"/>
          </w:tcPr>
          <w:p w14:paraId="68304BBB" w14:textId="69A088AF" w:rsidR="00494095" w:rsidRPr="00E546C7" w:rsidRDefault="00494095" w:rsidP="00184D1A">
            <w:pPr>
              <w:bidi w:val="0"/>
              <w:spacing w:after="0" w:line="240" w:lineRule="auto"/>
              <w:rPr>
                <w:rFonts w:ascii="Tahoma" w:hAnsi="Tahoma"/>
              </w:rPr>
            </w:pPr>
            <w:r w:rsidRPr="00982620">
              <w:rPr>
                <w:rFonts w:ascii="Tahoma" w:hAnsi="Tahoma"/>
              </w:rPr>
              <w:t xml:space="preserve">Address </w:t>
            </w:r>
            <w:r>
              <w:rPr>
                <w:rFonts w:ascii="Tahoma" w:hAnsi="Tahoma"/>
              </w:rPr>
              <w:t>–</w:t>
            </w:r>
            <w:r w:rsidRPr="00982620">
              <w:rPr>
                <w:rFonts w:ascii="Tahoma" w:hAnsi="Tahoma"/>
              </w:rPr>
              <w:t xml:space="preserve"> city</w:t>
            </w:r>
          </w:p>
        </w:tc>
        <w:tc>
          <w:tcPr>
            <w:tcW w:w="3530" w:type="dxa"/>
            <w:gridSpan w:val="3"/>
          </w:tcPr>
          <w:p w14:paraId="1FD63A0C" w14:textId="0A1C0124" w:rsidR="00494095" w:rsidRPr="00C609C4" w:rsidRDefault="00494095" w:rsidP="00184D1A">
            <w:pPr>
              <w:bidi w:val="0"/>
              <w:spacing w:after="0" w:line="240" w:lineRule="auto"/>
              <w:rPr>
                <w:rFonts w:ascii="Tahoma" w:hAnsi="Tahoma"/>
              </w:rPr>
            </w:pPr>
            <w:r w:rsidRPr="00C609C4">
              <w:rPr>
                <w:rFonts w:ascii="Tahoma" w:hAnsi="Tahoma"/>
              </w:rPr>
              <w:t>Varchar (</w:t>
            </w:r>
            <w:r w:rsidR="00F43695">
              <w:rPr>
                <w:rFonts w:ascii="Tahoma" w:hAnsi="Tahoma"/>
              </w:rPr>
              <w:t>30</w:t>
            </w:r>
            <w:r w:rsidRPr="00C609C4">
              <w:rPr>
                <w:rFonts w:ascii="Tahoma" w:hAnsi="Tahoma"/>
              </w:rPr>
              <w:t>)</w:t>
            </w:r>
          </w:p>
        </w:tc>
        <w:tc>
          <w:tcPr>
            <w:tcW w:w="1574" w:type="dxa"/>
            <w:shd w:val="clear" w:color="auto" w:fill="auto"/>
          </w:tcPr>
          <w:p w14:paraId="787DB486" w14:textId="41F8994E" w:rsidR="00494095" w:rsidRPr="00E546C7" w:rsidRDefault="00F43695" w:rsidP="00184D1A">
            <w:pPr>
              <w:bidi w:val="0"/>
              <w:spacing w:after="0" w:line="240" w:lineRule="auto"/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30</w:t>
            </w:r>
          </w:p>
        </w:tc>
      </w:tr>
      <w:tr w:rsidR="00494095" w:rsidRPr="00E546C7" w14:paraId="63ED64E5" w14:textId="77777777" w:rsidTr="00494095">
        <w:tc>
          <w:tcPr>
            <w:tcW w:w="2044" w:type="dxa"/>
            <w:vMerge/>
          </w:tcPr>
          <w:p w14:paraId="131A8F5A" w14:textId="77777777" w:rsidR="00494095" w:rsidRPr="00E546C7" w:rsidRDefault="00494095" w:rsidP="00184D1A">
            <w:pPr>
              <w:bidi w:val="0"/>
              <w:spacing w:after="0" w:line="240" w:lineRule="auto"/>
              <w:rPr>
                <w:rFonts w:ascii="Tahoma" w:hAnsi="Tahoma"/>
              </w:rPr>
            </w:pPr>
          </w:p>
        </w:tc>
        <w:tc>
          <w:tcPr>
            <w:tcW w:w="2197" w:type="dxa"/>
          </w:tcPr>
          <w:p w14:paraId="7CFA3287" w14:textId="7F47F884" w:rsidR="00494095" w:rsidRPr="00F43695" w:rsidRDefault="00494095" w:rsidP="00184D1A">
            <w:pPr>
              <w:bidi w:val="0"/>
              <w:spacing w:after="0" w:line="240" w:lineRule="auto"/>
              <w:rPr>
                <w:rFonts w:ascii="Tahoma" w:hAnsi="Tahoma"/>
              </w:rPr>
            </w:pPr>
            <w:r w:rsidRPr="00F43695">
              <w:rPr>
                <w:rFonts w:ascii="Tahoma" w:hAnsi="Tahoma"/>
              </w:rPr>
              <w:t>Address - zip code</w:t>
            </w:r>
          </w:p>
        </w:tc>
        <w:tc>
          <w:tcPr>
            <w:tcW w:w="3530" w:type="dxa"/>
            <w:gridSpan w:val="3"/>
          </w:tcPr>
          <w:p w14:paraId="25716625" w14:textId="0E1ECE2D" w:rsidR="00494095" w:rsidRPr="00F43695" w:rsidRDefault="00494095" w:rsidP="00184D1A">
            <w:pPr>
              <w:bidi w:val="0"/>
              <w:spacing w:after="0" w:line="240" w:lineRule="auto"/>
              <w:rPr>
                <w:rFonts w:ascii="Tahoma" w:hAnsi="Tahoma"/>
              </w:rPr>
            </w:pPr>
            <w:r w:rsidRPr="00F43695">
              <w:rPr>
                <w:rFonts w:ascii="Tahoma" w:hAnsi="Tahoma"/>
              </w:rPr>
              <w:t>Varchar (</w:t>
            </w:r>
            <w:r w:rsidR="00F43695" w:rsidRPr="00F43695">
              <w:rPr>
                <w:rFonts w:ascii="Tahoma" w:hAnsi="Tahoma"/>
              </w:rPr>
              <w:t>20</w:t>
            </w:r>
            <w:r w:rsidRPr="00F43695">
              <w:rPr>
                <w:rFonts w:ascii="Tahoma" w:hAnsi="Tahoma"/>
              </w:rPr>
              <w:t>)</w:t>
            </w:r>
          </w:p>
        </w:tc>
        <w:tc>
          <w:tcPr>
            <w:tcW w:w="1574" w:type="dxa"/>
            <w:shd w:val="clear" w:color="auto" w:fill="auto"/>
          </w:tcPr>
          <w:p w14:paraId="0A687216" w14:textId="2389295A" w:rsidR="00494095" w:rsidRPr="00F43695" w:rsidRDefault="00F43695" w:rsidP="00184D1A">
            <w:pPr>
              <w:bidi w:val="0"/>
              <w:spacing w:after="0" w:line="240" w:lineRule="auto"/>
              <w:jc w:val="right"/>
              <w:rPr>
                <w:rFonts w:ascii="Tahoma" w:hAnsi="Tahoma"/>
              </w:rPr>
            </w:pPr>
            <w:r w:rsidRPr="00F43695">
              <w:rPr>
                <w:rFonts w:ascii="Tahoma" w:hAnsi="Tahoma"/>
              </w:rPr>
              <w:t>20</w:t>
            </w:r>
          </w:p>
        </w:tc>
      </w:tr>
      <w:tr w:rsidR="00494095" w:rsidRPr="00E546C7" w14:paraId="20CCC7CF" w14:textId="77777777" w:rsidTr="00494095">
        <w:tc>
          <w:tcPr>
            <w:tcW w:w="2044" w:type="dxa"/>
            <w:vMerge/>
          </w:tcPr>
          <w:p w14:paraId="25449A28" w14:textId="77777777" w:rsidR="00494095" w:rsidRPr="00E546C7" w:rsidRDefault="00494095" w:rsidP="00184D1A">
            <w:pPr>
              <w:bidi w:val="0"/>
              <w:spacing w:after="0" w:line="240" w:lineRule="auto"/>
              <w:rPr>
                <w:rFonts w:ascii="Tahoma" w:hAnsi="Tahoma"/>
              </w:rPr>
            </w:pPr>
          </w:p>
        </w:tc>
        <w:tc>
          <w:tcPr>
            <w:tcW w:w="2197" w:type="dxa"/>
          </w:tcPr>
          <w:p w14:paraId="53DAB8C3" w14:textId="7D13AFFF" w:rsidR="00494095" w:rsidRPr="00E546C7" w:rsidRDefault="00494095" w:rsidP="00184D1A">
            <w:pPr>
              <w:bidi w:val="0"/>
              <w:spacing w:after="0" w:line="240" w:lineRule="auto"/>
              <w:rPr>
                <w:rFonts w:ascii="Tahoma" w:hAnsi="Tahoma"/>
              </w:rPr>
            </w:pPr>
            <w:r w:rsidRPr="00982620">
              <w:rPr>
                <w:rFonts w:ascii="Tahoma" w:hAnsi="Tahoma"/>
              </w:rPr>
              <w:t xml:space="preserve">Address </w:t>
            </w:r>
            <w:r>
              <w:rPr>
                <w:rFonts w:ascii="Tahoma" w:hAnsi="Tahoma"/>
              </w:rPr>
              <w:t>–</w:t>
            </w:r>
            <w:r w:rsidRPr="00982620">
              <w:rPr>
                <w:rFonts w:ascii="Tahoma" w:hAnsi="Tahoma"/>
              </w:rPr>
              <w:t xml:space="preserve"> country</w:t>
            </w:r>
          </w:p>
        </w:tc>
        <w:tc>
          <w:tcPr>
            <w:tcW w:w="3530" w:type="dxa"/>
            <w:gridSpan w:val="3"/>
          </w:tcPr>
          <w:p w14:paraId="08EEEE94" w14:textId="17672F5E" w:rsidR="00494095" w:rsidRPr="00C609C4" w:rsidRDefault="00494095" w:rsidP="00184D1A">
            <w:pPr>
              <w:bidi w:val="0"/>
              <w:spacing w:after="0" w:line="240" w:lineRule="auto"/>
              <w:rPr>
                <w:rFonts w:ascii="Tahoma" w:hAnsi="Tahoma"/>
              </w:rPr>
            </w:pPr>
            <w:r w:rsidRPr="00C609C4">
              <w:rPr>
                <w:rFonts w:ascii="Tahoma" w:hAnsi="Tahoma"/>
              </w:rPr>
              <w:t>Varchar (</w:t>
            </w:r>
            <w:r w:rsidR="00F43695">
              <w:rPr>
                <w:rFonts w:ascii="Tahoma" w:hAnsi="Tahoma"/>
              </w:rPr>
              <w:t>30</w:t>
            </w:r>
            <w:r w:rsidRPr="00C609C4">
              <w:rPr>
                <w:rFonts w:ascii="Tahoma" w:hAnsi="Tahoma"/>
              </w:rPr>
              <w:t>)</w:t>
            </w:r>
          </w:p>
        </w:tc>
        <w:tc>
          <w:tcPr>
            <w:tcW w:w="1574" w:type="dxa"/>
            <w:shd w:val="clear" w:color="auto" w:fill="auto"/>
          </w:tcPr>
          <w:p w14:paraId="51436028" w14:textId="6EE8A437" w:rsidR="00494095" w:rsidRPr="00E546C7" w:rsidRDefault="00F43695" w:rsidP="00184D1A">
            <w:pPr>
              <w:bidi w:val="0"/>
              <w:spacing w:after="0" w:line="240" w:lineRule="auto"/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30</w:t>
            </w:r>
          </w:p>
        </w:tc>
      </w:tr>
      <w:tr w:rsidR="00494095" w:rsidRPr="00E546C7" w14:paraId="6E62830B" w14:textId="77777777" w:rsidTr="00494095">
        <w:tc>
          <w:tcPr>
            <w:tcW w:w="2044" w:type="dxa"/>
            <w:vMerge/>
          </w:tcPr>
          <w:p w14:paraId="30970C49" w14:textId="77777777" w:rsidR="00494095" w:rsidRPr="00E546C7" w:rsidRDefault="00494095" w:rsidP="00184D1A">
            <w:pPr>
              <w:bidi w:val="0"/>
              <w:spacing w:after="0" w:line="240" w:lineRule="auto"/>
              <w:rPr>
                <w:rFonts w:ascii="Tahoma" w:hAnsi="Tahoma"/>
              </w:rPr>
            </w:pPr>
          </w:p>
        </w:tc>
        <w:tc>
          <w:tcPr>
            <w:tcW w:w="2197" w:type="dxa"/>
          </w:tcPr>
          <w:p w14:paraId="2DBF1773" w14:textId="3BBB78F2" w:rsidR="00494095" w:rsidRPr="00982620" w:rsidRDefault="00494095" w:rsidP="00184D1A">
            <w:pPr>
              <w:bidi w:val="0"/>
              <w:spacing w:after="0" w:line="240" w:lineRule="auto"/>
              <w:rPr>
                <w:rFonts w:ascii="Tahoma" w:hAnsi="Tahoma"/>
              </w:rPr>
            </w:pPr>
            <w:r w:rsidRPr="00982620">
              <w:rPr>
                <w:rFonts w:ascii="Tahoma" w:hAnsi="Tahoma"/>
              </w:rPr>
              <w:t xml:space="preserve">Address </w:t>
            </w:r>
            <w:r>
              <w:rPr>
                <w:rFonts w:ascii="Tahoma" w:hAnsi="Tahoma"/>
              </w:rPr>
              <w:t>–</w:t>
            </w:r>
            <w:r w:rsidRPr="00982620">
              <w:rPr>
                <w:rFonts w:ascii="Tahoma" w:hAnsi="Tahoma"/>
              </w:rPr>
              <w:t xml:space="preserve"> street</w:t>
            </w:r>
          </w:p>
        </w:tc>
        <w:tc>
          <w:tcPr>
            <w:tcW w:w="3530" w:type="dxa"/>
            <w:gridSpan w:val="3"/>
          </w:tcPr>
          <w:p w14:paraId="16F362D5" w14:textId="07177AF6" w:rsidR="00494095" w:rsidRPr="00C609C4" w:rsidRDefault="00494095" w:rsidP="00184D1A">
            <w:pPr>
              <w:bidi w:val="0"/>
              <w:spacing w:after="0" w:line="240" w:lineRule="auto"/>
              <w:rPr>
                <w:rFonts w:ascii="Tahoma" w:hAnsi="Tahoma"/>
              </w:rPr>
            </w:pPr>
            <w:r w:rsidRPr="00C609C4">
              <w:rPr>
                <w:rFonts w:ascii="Tahoma" w:hAnsi="Tahoma"/>
              </w:rPr>
              <w:t>Varchar (50)</w:t>
            </w:r>
          </w:p>
        </w:tc>
        <w:tc>
          <w:tcPr>
            <w:tcW w:w="1574" w:type="dxa"/>
            <w:shd w:val="clear" w:color="auto" w:fill="auto"/>
          </w:tcPr>
          <w:p w14:paraId="122346DF" w14:textId="52513BED" w:rsidR="00494095" w:rsidRPr="00E546C7" w:rsidRDefault="00494095" w:rsidP="00184D1A">
            <w:pPr>
              <w:bidi w:val="0"/>
              <w:spacing w:after="0" w:line="240" w:lineRule="auto"/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50</w:t>
            </w:r>
          </w:p>
        </w:tc>
      </w:tr>
      <w:tr w:rsidR="00494095" w:rsidRPr="00E546C7" w14:paraId="0564E286" w14:textId="77777777" w:rsidTr="00494095">
        <w:tc>
          <w:tcPr>
            <w:tcW w:w="2044" w:type="dxa"/>
            <w:vMerge/>
          </w:tcPr>
          <w:p w14:paraId="544A3960" w14:textId="77777777" w:rsidR="00494095" w:rsidRPr="00E546C7" w:rsidRDefault="00494095" w:rsidP="00184D1A">
            <w:pPr>
              <w:bidi w:val="0"/>
              <w:spacing w:after="0" w:line="240" w:lineRule="auto"/>
              <w:rPr>
                <w:rFonts w:ascii="Tahoma" w:hAnsi="Tahoma"/>
              </w:rPr>
            </w:pPr>
          </w:p>
        </w:tc>
        <w:tc>
          <w:tcPr>
            <w:tcW w:w="2197" w:type="dxa"/>
          </w:tcPr>
          <w:p w14:paraId="3E8805CC" w14:textId="35DD4EB8" w:rsidR="00494095" w:rsidRPr="00982620" w:rsidRDefault="00494095" w:rsidP="00184D1A">
            <w:pPr>
              <w:bidi w:val="0"/>
              <w:spacing w:after="0" w:line="240" w:lineRule="auto"/>
              <w:rPr>
                <w:rFonts w:ascii="Tahoma" w:hAnsi="Tahoma"/>
              </w:rPr>
            </w:pPr>
            <w:r w:rsidRPr="00982620">
              <w:rPr>
                <w:rFonts w:ascii="Tahoma" w:hAnsi="Tahoma"/>
              </w:rPr>
              <w:t>Name - first name</w:t>
            </w:r>
          </w:p>
        </w:tc>
        <w:tc>
          <w:tcPr>
            <w:tcW w:w="3530" w:type="dxa"/>
            <w:gridSpan w:val="3"/>
          </w:tcPr>
          <w:p w14:paraId="0353287F" w14:textId="497EC42E" w:rsidR="00494095" w:rsidRPr="00C609C4" w:rsidRDefault="00494095" w:rsidP="00184D1A">
            <w:pPr>
              <w:bidi w:val="0"/>
              <w:spacing w:after="0" w:line="240" w:lineRule="auto"/>
              <w:rPr>
                <w:rFonts w:ascii="Tahoma" w:hAnsi="Tahoma"/>
              </w:rPr>
            </w:pPr>
            <w:r w:rsidRPr="00C609C4">
              <w:rPr>
                <w:rFonts w:ascii="Tahoma" w:hAnsi="Tahoma"/>
              </w:rPr>
              <w:t>Varchar (</w:t>
            </w:r>
            <w:r w:rsidR="00F43695">
              <w:rPr>
                <w:rFonts w:ascii="Tahoma" w:hAnsi="Tahoma"/>
              </w:rPr>
              <w:t>30</w:t>
            </w:r>
            <w:r w:rsidRPr="00C609C4">
              <w:rPr>
                <w:rFonts w:ascii="Tahoma" w:hAnsi="Tahoma"/>
              </w:rPr>
              <w:t>)</w:t>
            </w:r>
          </w:p>
        </w:tc>
        <w:tc>
          <w:tcPr>
            <w:tcW w:w="1574" w:type="dxa"/>
            <w:shd w:val="clear" w:color="auto" w:fill="auto"/>
          </w:tcPr>
          <w:p w14:paraId="28454B42" w14:textId="13E736AD" w:rsidR="00494095" w:rsidRPr="00E546C7" w:rsidRDefault="00494095" w:rsidP="00184D1A">
            <w:pPr>
              <w:bidi w:val="0"/>
              <w:spacing w:after="0" w:line="240" w:lineRule="auto"/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30</w:t>
            </w:r>
          </w:p>
        </w:tc>
      </w:tr>
      <w:tr w:rsidR="00494095" w:rsidRPr="00E546C7" w14:paraId="1793428D" w14:textId="77777777" w:rsidTr="00494095">
        <w:tc>
          <w:tcPr>
            <w:tcW w:w="2044" w:type="dxa"/>
            <w:vMerge/>
          </w:tcPr>
          <w:p w14:paraId="3D5AF7C9" w14:textId="77777777" w:rsidR="00494095" w:rsidRPr="00E546C7" w:rsidRDefault="00494095" w:rsidP="00184D1A">
            <w:pPr>
              <w:bidi w:val="0"/>
              <w:spacing w:after="0" w:line="240" w:lineRule="auto"/>
              <w:rPr>
                <w:rFonts w:ascii="Tahoma" w:hAnsi="Tahoma"/>
              </w:rPr>
            </w:pPr>
          </w:p>
        </w:tc>
        <w:tc>
          <w:tcPr>
            <w:tcW w:w="2197" w:type="dxa"/>
          </w:tcPr>
          <w:p w14:paraId="65E09D87" w14:textId="32333ACA" w:rsidR="00494095" w:rsidRPr="001A7E32" w:rsidRDefault="00494095" w:rsidP="00184D1A">
            <w:pPr>
              <w:bidi w:val="0"/>
              <w:spacing w:after="0" w:line="240" w:lineRule="auto"/>
              <w:rPr>
                <w:rFonts w:ascii="Tahoma" w:hAnsi="Tahoma"/>
              </w:rPr>
            </w:pPr>
            <w:r w:rsidRPr="001A7E32">
              <w:rPr>
                <w:rFonts w:ascii="Tahoma" w:hAnsi="Tahoma"/>
              </w:rPr>
              <w:t>Name - last name</w:t>
            </w:r>
          </w:p>
        </w:tc>
        <w:tc>
          <w:tcPr>
            <w:tcW w:w="3530" w:type="dxa"/>
            <w:gridSpan w:val="3"/>
          </w:tcPr>
          <w:p w14:paraId="75083721" w14:textId="3D1DA1F4" w:rsidR="00494095" w:rsidRPr="001A7E32" w:rsidRDefault="00494095" w:rsidP="00184D1A">
            <w:pPr>
              <w:bidi w:val="0"/>
              <w:spacing w:after="0" w:line="240" w:lineRule="auto"/>
              <w:rPr>
                <w:rFonts w:ascii="Tahoma" w:hAnsi="Tahoma"/>
              </w:rPr>
            </w:pPr>
            <w:r w:rsidRPr="001A7E32">
              <w:rPr>
                <w:rFonts w:ascii="Tahoma" w:hAnsi="Tahoma"/>
              </w:rPr>
              <w:t>Varchar (</w:t>
            </w:r>
            <w:r w:rsidR="00F43695" w:rsidRPr="001A7E32">
              <w:rPr>
                <w:rFonts w:ascii="Tahoma" w:hAnsi="Tahoma"/>
              </w:rPr>
              <w:t>30</w:t>
            </w:r>
            <w:r w:rsidRPr="001A7E32">
              <w:rPr>
                <w:rFonts w:ascii="Tahoma" w:hAnsi="Tahoma"/>
              </w:rPr>
              <w:t>)</w:t>
            </w:r>
          </w:p>
        </w:tc>
        <w:tc>
          <w:tcPr>
            <w:tcW w:w="1574" w:type="dxa"/>
            <w:shd w:val="clear" w:color="auto" w:fill="auto"/>
          </w:tcPr>
          <w:p w14:paraId="5737ED31" w14:textId="661FCE80" w:rsidR="00494095" w:rsidRPr="00E546C7" w:rsidRDefault="00494095" w:rsidP="00184D1A">
            <w:pPr>
              <w:bidi w:val="0"/>
              <w:spacing w:after="0" w:line="240" w:lineRule="auto"/>
              <w:jc w:val="right"/>
              <w:rPr>
                <w:rFonts w:ascii="Tahoma" w:hAnsi="Tahoma"/>
              </w:rPr>
            </w:pPr>
            <w:r w:rsidRPr="001A7E32">
              <w:rPr>
                <w:rFonts w:ascii="Tahoma" w:hAnsi="Tahoma"/>
              </w:rPr>
              <w:t>30</w:t>
            </w:r>
          </w:p>
        </w:tc>
      </w:tr>
      <w:tr w:rsidR="00494095" w:rsidRPr="00E546C7" w14:paraId="2FDC44F0" w14:textId="77777777" w:rsidTr="00494095">
        <w:tc>
          <w:tcPr>
            <w:tcW w:w="2044" w:type="dxa"/>
            <w:vMerge/>
          </w:tcPr>
          <w:p w14:paraId="076CD539" w14:textId="77777777" w:rsidR="00494095" w:rsidRPr="00E546C7" w:rsidRDefault="00494095" w:rsidP="00184D1A">
            <w:pPr>
              <w:bidi w:val="0"/>
              <w:spacing w:after="0" w:line="240" w:lineRule="auto"/>
              <w:rPr>
                <w:rFonts w:ascii="Tahoma" w:hAnsi="Tahoma"/>
              </w:rPr>
            </w:pPr>
          </w:p>
        </w:tc>
        <w:tc>
          <w:tcPr>
            <w:tcW w:w="2197" w:type="dxa"/>
          </w:tcPr>
          <w:p w14:paraId="753C8F72" w14:textId="6EC70B46" w:rsidR="00494095" w:rsidRPr="00C16F37" w:rsidRDefault="00494095" w:rsidP="00184D1A">
            <w:pPr>
              <w:bidi w:val="0"/>
              <w:spacing w:after="0" w:line="240" w:lineRule="auto"/>
              <w:rPr>
                <w:rFonts w:ascii="Tahoma" w:hAnsi="Tahoma"/>
              </w:rPr>
            </w:pPr>
            <w:r w:rsidRPr="00C16F37">
              <w:rPr>
                <w:rFonts w:ascii="Tahoma" w:hAnsi="Tahoma"/>
              </w:rPr>
              <w:t>Phone</w:t>
            </w:r>
          </w:p>
        </w:tc>
        <w:tc>
          <w:tcPr>
            <w:tcW w:w="3530" w:type="dxa"/>
            <w:gridSpan w:val="3"/>
          </w:tcPr>
          <w:p w14:paraId="2F57FAE8" w14:textId="06D73ADA" w:rsidR="00494095" w:rsidRPr="001A7E32" w:rsidRDefault="00F43695" w:rsidP="00184D1A">
            <w:pPr>
              <w:bidi w:val="0"/>
              <w:spacing w:after="0" w:line="240" w:lineRule="auto"/>
              <w:rPr>
                <w:rFonts w:ascii="Tahoma" w:hAnsi="Tahoma"/>
                <w:color w:val="000000" w:themeColor="text1"/>
              </w:rPr>
            </w:pPr>
            <w:r w:rsidRPr="001A7E32">
              <w:rPr>
                <w:rFonts w:ascii="Tahoma" w:hAnsi="Tahoma"/>
                <w:color w:val="000000" w:themeColor="text1"/>
              </w:rPr>
              <w:t>Varchar (20)</w:t>
            </w:r>
          </w:p>
        </w:tc>
        <w:tc>
          <w:tcPr>
            <w:tcW w:w="1574" w:type="dxa"/>
            <w:shd w:val="clear" w:color="auto" w:fill="auto"/>
          </w:tcPr>
          <w:p w14:paraId="5D415EBC" w14:textId="529EFA9E" w:rsidR="00494095" w:rsidRPr="001A7E32" w:rsidRDefault="00F43695" w:rsidP="00184D1A">
            <w:pPr>
              <w:bidi w:val="0"/>
              <w:spacing w:after="0" w:line="240" w:lineRule="auto"/>
              <w:jc w:val="right"/>
              <w:rPr>
                <w:rFonts w:ascii="Tahoma" w:hAnsi="Tahoma"/>
              </w:rPr>
            </w:pPr>
            <w:r w:rsidRPr="001A7E32">
              <w:rPr>
                <w:rFonts w:ascii="Tahoma" w:hAnsi="Tahoma"/>
              </w:rPr>
              <w:t>20</w:t>
            </w:r>
          </w:p>
        </w:tc>
      </w:tr>
      <w:tr w:rsidR="00494095" w:rsidRPr="00E546C7" w14:paraId="7F86646B" w14:textId="77777777" w:rsidTr="00494095">
        <w:tc>
          <w:tcPr>
            <w:tcW w:w="2044" w:type="dxa"/>
            <w:vMerge/>
          </w:tcPr>
          <w:p w14:paraId="5513283F" w14:textId="77777777" w:rsidR="00494095" w:rsidRPr="00E546C7" w:rsidRDefault="00494095" w:rsidP="00184D1A">
            <w:pPr>
              <w:bidi w:val="0"/>
              <w:spacing w:after="0" w:line="240" w:lineRule="auto"/>
              <w:rPr>
                <w:rFonts w:ascii="Tahoma" w:hAnsi="Tahoma"/>
              </w:rPr>
            </w:pPr>
          </w:p>
        </w:tc>
        <w:tc>
          <w:tcPr>
            <w:tcW w:w="2197" w:type="dxa"/>
          </w:tcPr>
          <w:p w14:paraId="5AFBE2AF" w14:textId="64591AEC" w:rsidR="00494095" w:rsidRPr="00C16F37" w:rsidRDefault="00494095" w:rsidP="00184D1A">
            <w:pPr>
              <w:bidi w:val="0"/>
              <w:spacing w:after="0" w:line="240" w:lineRule="auto"/>
              <w:rPr>
                <w:rFonts w:ascii="Tahoma" w:hAnsi="Tahoma"/>
              </w:rPr>
            </w:pPr>
            <w:r w:rsidRPr="00C16F37">
              <w:rPr>
                <w:rFonts w:ascii="Tahoma" w:hAnsi="Tahoma"/>
              </w:rPr>
              <w:t>Order ID</w:t>
            </w:r>
            <w:r w:rsidR="00F43695" w:rsidRPr="00C16F37">
              <w:rPr>
                <w:rFonts w:ascii="Tahoma" w:hAnsi="Tahoma"/>
              </w:rPr>
              <w:t xml:space="preserve"> (ORDERS)</w:t>
            </w:r>
          </w:p>
        </w:tc>
        <w:tc>
          <w:tcPr>
            <w:tcW w:w="3530" w:type="dxa"/>
            <w:gridSpan w:val="3"/>
          </w:tcPr>
          <w:p w14:paraId="0C343FB3" w14:textId="1705602F" w:rsidR="00494095" w:rsidRPr="00C609C4" w:rsidRDefault="00494095" w:rsidP="00184D1A">
            <w:pPr>
              <w:bidi w:val="0"/>
              <w:spacing w:after="0" w:line="240" w:lineRule="auto"/>
              <w:rPr>
                <w:rFonts w:ascii="Tahoma" w:hAnsi="Tahoma"/>
              </w:rPr>
            </w:pPr>
            <w:r w:rsidRPr="00C609C4">
              <w:rPr>
                <w:rFonts w:ascii="Tahoma" w:hAnsi="Tahoma"/>
              </w:rPr>
              <w:t>int</w:t>
            </w:r>
          </w:p>
        </w:tc>
        <w:tc>
          <w:tcPr>
            <w:tcW w:w="1574" w:type="dxa"/>
            <w:shd w:val="clear" w:color="auto" w:fill="auto"/>
          </w:tcPr>
          <w:p w14:paraId="4B7C6DA0" w14:textId="069B433C" w:rsidR="00494095" w:rsidRPr="00E546C7" w:rsidRDefault="00494095" w:rsidP="00184D1A">
            <w:pPr>
              <w:bidi w:val="0"/>
              <w:spacing w:after="0" w:line="240" w:lineRule="auto"/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4</w:t>
            </w:r>
          </w:p>
        </w:tc>
      </w:tr>
      <w:tr w:rsidR="00494095" w:rsidRPr="00E546C7" w14:paraId="6F45B1F8" w14:textId="77777777" w:rsidTr="00494095">
        <w:tc>
          <w:tcPr>
            <w:tcW w:w="2044" w:type="dxa"/>
            <w:vMerge/>
          </w:tcPr>
          <w:p w14:paraId="06C052DB" w14:textId="77777777" w:rsidR="00494095" w:rsidRPr="00E546C7" w:rsidRDefault="00494095" w:rsidP="00184D1A">
            <w:pPr>
              <w:bidi w:val="0"/>
              <w:spacing w:after="0" w:line="240" w:lineRule="auto"/>
              <w:rPr>
                <w:rFonts w:ascii="Tahoma" w:hAnsi="Tahoma"/>
              </w:rPr>
            </w:pPr>
          </w:p>
        </w:tc>
        <w:tc>
          <w:tcPr>
            <w:tcW w:w="5727" w:type="dxa"/>
            <w:gridSpan w:val="4"/>
          </w:tcPr>
          <w:p w14:paraId="1B375063" w14:textId="5BBC4529" w:rsidR="00494095" w:rsidRPr="00C16F37" w:rsidRDefault="00494095" w:rsidP="009D762D">
            <w:pPr>
              <w:bidi w:val="0"/>
              <w:spacing w:after="0" w:line="240" w:lineRule="auto"/>
              <w:jc w:val="center"/>
              <w:rPr>
                <w:rFonts w:ascii="Tahoma" w:hAnsi="Tahoma"/>
                <w:b/>
                <w:bCs/>
              </w:rPr>
            </w:pPr>
            <w:r w:rsidRPr="00C16F37">
              <w:rPr>
                <w:rFonts w:ascii="Tahoma" w:hAnsi="Tahoma"/>
                <w:b/>
                <w:bCs/>
              </w:rPr>
              <w:t>Total Record Size (Bytes)</w:t>
            </w:r>
          </w:p>
        </w:tc>
        <w:tc>
          <w:tcPr>
            <w:tcW w:w="1574" w:type="dxa"/>
            <w:shd w:val="clear" w:color="auto" w:fill="auto"/>
          </w:tcPr>
          <w:p w14:paraId="34139B9D" w14:textId="6B3C34A9" w:rsidR="00494095" w:rsidRPr="00E546C7" w:rsidRDefault="001A7E32" w:rsidP="00184D1A">
            <w:pPr>
              <w:bidi w:val="0"/>
              <w:spacing w:after="0" w:line="240" w:lineRule="auto"/>
              <w:jc w:val="right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268</w:t>
            </w:r>
          </w:p>
        </w:tc>
      </w:tr>
      <w:tr w:rsidR="00494095" w:rsidRPr="004A620D" w14:paraId="39FC94F1" w14:textId="77777777" w:rsidTr="00494095">
        <w:tc>
          <w:tcPr>
            <w:tcW w:w="2044" w:type="dxa"/>
            <w:vMerge w:val="restart"/>
          </w:tcPr>
          <w:p w14:paraId="0CEB3320" w14:textId="056A5396" w:rsidR="00494095" w:rsidRPr="00E546C7" w:rsidRDefault="00494095" w:rsidP="00184D1A">
            <w:pPr>
              <w:bidi w:val="0"/>
              <w:spacing w:after="0" w:line="240" w:lineRule="auto"/>
              <w:rPr>
                <w:rFonts w:ascii="Tahoma" w:hAnsi="Tahoma"/>
              </w:rPr>
            </w:pPr>
            <w:r w:rsidRPr="00A8645D">
              <w:rPr>
                <w:rFonts w:ascii="Tahoma" w:hAnsi="Tahoma"/>
                <w:b/>
                <w:bCs/>
              </w:rPr>
              <w:t>C</w:t>
            </w:r>
            <w:r>
              <w:rPr>
                <w:rFonts w:ascii="Tahoma" w:hAnsi="Tahoma"/>
                <w:b/>
                <w:bCs/>
              </w:rPr>
              <w:t>REDIT CARDS</w:t>
            </w:r>
          </w:p>
        </w:tc>
        <w:tc>
          <w:tcPr>
            <w:tcW w:w="2211" w:type="dxa"/>
            <w:gridSpan w:val="3"/>
            <w:tcBorders>
              <w:right w:val="single" w:sz="4" w:space="0" w:color="auto"/>
            </w:tcBorders>
          </w:tcPr>
          <w:p w14:paraId="361500DB" w14:textId="5B1E807D" w:rsidR="00494095" w:rsidRPr="00C16F37" w:rsidRDefault="00494095" w:rsidP="00184D1A">
            <w:pPr>
              <w:bidi w:val="0"/>
              <w:spacing w:after="0" w:line="240" w:lineRule="auto"/>
              <w:jc w:val="left"/>
              <w:rPr>
                <w:rFonts w:ascii="Tahoma" w:hAnsi="Tahoma"/>
                <w:b/>
                <w:bCs/>
              </w:rPr>
            </w:pPr>
            <w:r w:rsidRPr="00C16F37">
              <w:rPr>
                <w:rFonts w:ascii="Tahoma" w:hAnsi="Tahoma"/>
                <w:u w:val="single"/>
              </w:rPr>
              <w:t>Number</w:t>
            </w:r>
          </w:p>
        </w:tc>
        <w:tc>
          <w:tcPr>
            <w:tcW w:w="3516" w:type="dxa"/>
            <w:tcBorders>
              <w:left w:val="single" w:sz="4" w:space="0" w:color="auto"/>
            </w:tcBorders>
          </w:tcPr>
          <w:p w14:paraId="1753BB30" w14:textId="513BFFAA" w:rsidR="00494095" w:rsidRPr="001A7E32" w:rsidRDefault="001A7E32" w:rsidP="00184D1A">
            <w:pPr>
              <w:bidi w:val="0"/>
              <w:spacing w:after="0" w:line="240" w:lineRule="auto"/>
              <w:jc w:val="left"/>
              <w:rPr>
                <w:rFonts w:ascii="Tahoma" w:hAnsi="Tahoma"/>
                <w:b/>
                <w:bCs/>
              </w:rPr>
            </w:pPr>
            <w:r w:rsidRPr="001A7E32">
              <w:rPr>
                <w:rFonts w:ascii="Tahoma" w:hAnsi="Tahoma"/>
                <w:color w:val="000000" w:themeColor="text1"/>
              </w:rPr>
              <w:t>Varchar (20)</w:t>
            </w:r>
          </w:p>
        </w:tc>
        <w:tc>
          <w:tcPr>
            <w:tcW w:w="1574" w:type="dxa"/>
            <w:shd w:val="clear" w:color="auto" w:fill="auto"/>
          </w:tcPr>
          <w:p w14:paraId="5ECEAE2B" w14:textId="3E46990F" w:rsidR="00494095" w:rsidRPr="001A7E32" w:rsidRDefault="001A7E32" w:rsidP="00184D1A">
            <w:pPr>
              <w:bidi w:val="0"/>
              <w:spacing w:after="0" w:line="240" w:lineRule="auto"/>
              <w:jc w:val="right"/>
              <w:rPr>
                <w:rFonts w:ascii="Tahoma" w:hAnsi="Tahoma"/>
              </w:rPr>
            </w:pPr>
            <w:r w:rsidRPr="001A7E32">
              <w:rPr>
                <w:rFonts w:ascii="Tahoma" w:hAnsi="Tahoma"/>
              </w:rPr>
              <w:t>20</w:t>
            </w:r>
          </w:p>
        </w:tc>
      </w:tr>
      <w:tr w:rsidR="00494095" w:rsidRPr="001A7E32" w14:paraId="44AB35F9" w14:textId="77777777" w:rsidTr="00494095">
        <w:tc>
          <w:tcPr>
            <w:tcW w:w="2044" w:type="dxa"/>
            <w:vMerge/>
          </w:tcPr>
          <w:p w14:paraId="29EABBEA" w14:textId="77777777" w:rsidR="00494095" w:rsidRPr="00E546C7" w:rsidRDefault="00494095" w:rsidP="00184D1A">
            <w:pPr>
              <w:bidi w:val="0"/>
              <w:spacing w:after="0" w:line="240" w:lineRule="auto"/>
              <w:rPr>
                <w:rFonts w:ascii="Tahoma" w:hAnsi="Tahoma"/>
              </w:rPr>
            </w:pPr>
          </w:p>
        </w:tc>
        <w:tc>
          <w:tcPr>
            <w:tcW w:w="2211" w:type="dxa"/>
            <w:gridSpan w:val="3"/>
            <w:tcBorders>
              <w:right w:val="single" w:sz="4" w:space="0" w:color="auto"/>
            </w:tcBorders>
          </w:tcPr>
          <w:p w14:paraId="2D37DC19" w14:textId="34E1DB58" w:rsidR="00494095" w:rsidRPr="00C16F37" w:rsidRDefault="00494095" w:rsidP="00184D1A">
            <w:pPr>
              <w:bidi w:val="0"/>
              <w:spacing w:after="0" w:line="240" w:lineRule="auto"/>
              <w:jc w:val="left"/>
              <w:rPr>
                <w:rFonts w:ascii="Tahoma" w:hAnsi="Tahoma"/>
                <w:b/>
                <w:bCs/>
              </w:rPr>
            </w:pPr>
            <w:r w:rsidRPr="00C16F37">
              <w:rPr>
                <w:rFonts w:ascii="Tahoma" w:hAnsi="Tahoma"/>
              </w:rPr>
              <w:t>Type</w:t>
            </w:r>
          </w:p>
        </w:tc>
        <w:tc>
          <w:tcPr>
            <w:tcW w:w="3516" w:type="dxa"/>
            <w:tcBorders>
              <w:left w:val="single" w:sz="4" w:space="0" w:color="auto"/>
            </w:tcBorders>
          </w:tcPr>
          <w:p w14:paraId="7BEE8107" w14:textId="5D5D2D18" w:rsidR="00494095" w:rsidRPr="004A620D" w:rsidRDefault="001A7E32" w:rsidP="00184D1A">
            <w:pPr>
              <w:bidi w:val="0"/>
              <w:spacing w:after="0" w:line="240" w:lineRule="auto"/>
              <w:jc w:val="left"/>
              <w:rPr>
                <w:rFonts w:ascii="Tahoma" w:hAnsi="Tahoma"/>
                <w:b/>
                <w:bCs/>
                <w:highlight w:val="yellow"/>
              </w:rPr>
            </w:pPr>
            <w:r w:rsidRPr="001A7E32">
              <w:rPr>
                <w:rFonts w:ascii="Tahoma" w:hAnsi="Tahoma"/>
                <w:color w:val="000000" w:themeColor="text1"/>
              </w:rPr>
              <w:t>Varchar (20)</w:t>
            </w:r>
          </w:p>
        </w:tc>
        <w:tc>
          <w:tcPr>
            <w:tcW w:w="1574" w:type="dxa"/>
            <w:shd w:val="clear" w:color="auto" w:fill="auto"/>
          </w:tcPr>
          <w:p w14:paraId="530367A0" w14:textId="54834892" w:rsidR="00494095" w:rsidRPr="001A7E32" w:rsidRDefault="00B54BF9" w:rsidP="00184D1A">
            <w:pPr>
              <w:bidi w:val="0"/>
              <w:spacing w:after="0" w:line="240" w:lineRule="auto"/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20</w:t>
            </w:r>
          </w:p>
        </w:tc>
      </w:tr>
      <w:tr w:rsidR="00494095" w:rsidRPr="00E546C7" w14:paraId="7D7602F0" w14:textId="77777777" w:rsidTr="00494095">
        <w:tc>
          <w:tcPr>
            <w:tcW w:w="2044" w:type="dxa"/>
            <w:vMerge/>
          </w:tcPr>
          <w:p w14:paraId="77426AEB" w14:textId="77777777" w:rsidR="00494095" w:rsidRPr="00E546C7" w:rsidRDefault="00494095" w:rsidP="00184D1A">
            <w:pPr>
              <w:bidi w:val="0"/>
              <w:spacing w:after="0" w:line="240" w:lineRule="auto"/>
              <w:rPr>
                <w:rFonts w:ascii="Tahoma" w:hAnsi="Tahoma"/>
              </w:rPr>
            </w:pPr>
          </w:p>
        </w:tc>
        <w:tc>
          <w:tcPr>
            <w:tcW w:w="2211" w:type="dxa"/>
            <w:gridSpan w:val="3"/>
            <w:tcBorders>
              <w:right w:val="single" w:sz="4" w:space="0" w:color="auto"/>
            </w:tcBorders>
          </w:tcPr>
          <w:p w14:paraId="4A0CB4ED" w14:textId="550EA4E6" w:rsidR="00494095" w:rsidRPr="00C16F37" w:rsidRDefault="00494095" w:rsidP="00184D1A">
            <w:pPr>
              <w:bidi w:val="0"/>
              <w:spacing w:after="0" w:line="240" w:lineRule="auto"/>
              <w:jc w:val="left"/>
              <w:rPr>
                <w:rFonts w:ascii="Tahoma" w:hAnsi="Tahoma"/>
                <w:b/>
                <w:bCs/>
              </w:rPr>
            </w:pPr>
            <w:r w:rsidRPr="00C16F37">
              <w:rPr>
                <w:rFonts w:ascii="Tahoma" w:hAnsi="Tahoma"/>
              </w:rPr>
              <w:t>Expiration – month</w:t>
            </w:r>
          </w:p>
        </w:tc>
        <w:tc>
          <w:tcPr>
            <w:tcW w:w="3516" w:type="dxa"/>
            <w:tcBorders>
              <w:left w:val="single" w:sz="4" w:space="0" w:color="auto"/>
            </w:tcBorders>
          </w:tcPr>
          <w:p w14:paraId="4EFF2FFA" w14:textId="43FD4855" w:rsidR="00494095" w:rsidRPr="00190ABD" w:rsidRDefault="006063A0" w:rsidP="00184D1A">
            <w:pPr>
              <w:bidi w:val="0"/>
              <w:spacing w:after="0" w:line="240" w:lineRule="auto"/>
              <w:jc w:val="left"/>
              <w:rPr>
                <w:rFonts w:ascii="Tahoma" w:hAnsi="Tahoma"/>
              </w:rPr>
            </w:pPr>
            <w:r>
              <w:rPr>
                <w:rFonts w:ascii="Tahoma" w:hAnsi="Tahoma"/>
              </w:rPr>
              <w:t>int</w:t>
            </w:r>
          </w:p>
        </w:tc>
        <w:tc>
          <w:tcPr>
            <w:tcW w:w="1574" w:type="dxa"/>
            <w:shd w:val="clear" w:color="auto" w:fill="auto"/>
          </w:tcPr>
          <w:p w14:paraId="6485D62A" w14:textId="5FF61D2B" w:rsidR="00494095" w:rsidRPr="006F720E" w:rsidRDefault="00494095" w:rsidP="00184D1A">
            <w:pPr>
              <w:bidi w:val="0"/>
              <w:spacing w:after="0" w:line="240" w:lineRule="auto"/>
              <w:jc w:val="right"/>
              <w:rPr>
                <w:rFonts w:ascii="Tahoma" w:hAnsi="Tahoma"/>
              </w:rPr>
            </w:pPr>
            <w:r w:rsidRPr="006F720E">
              <w:rPr>
                <w:rFonts w:ascii="Tahoma" w:hAnsi="Tahoma"/>
              </w:rPr>
              <w:t>4</w:t>
            </w:r>
          </w:p>
        </w:tc>
      </w:tr>
      <w:tr w:rsidR="00494095" w:rsidRPr="00E546C7" w14:paraId="32DDBAD3" w14:textId="77777777" w:rsidTr="00494095">
        <w:tc>
          <w:tcPr>
            <w:tcW w:w="2044" w:type="dxa"/>
            <w:vMerge/>
          </w:tcPr>
          <w:p w14:paraId="335BB0CB" w14:textId="77777777" w:rsidR="00494095" w:rsidRPr="00E546C7" w:rsidRDefault="00494095" w:rsidP="00184D1A">
            <w:pPr>
              <w:bidi w:val="0"/>
              <w:spacing w:after="0" w:line="240" w:lineRule="auto"/>
              <w:rPr>
                <w:rFonts w:ascii="Tahoma" w:hAnsi="Tahoma"/>
              </w:rPr>
            </w:pPr>
          </w:p>
        </w:tc>
        <w:tc>
          <w:tcPr>
            <w:tcW w:w="2211" w:type="dxa"/>
            <w:gridSpan w:val="3"/>
            <w:tcBorders>
              <w:right w:val="single" w:sz="4" w:space="0" w:color="auto"/>
            </w:tcBorders>
          </w:tcPr>
          <w:p w14:paraId="5F9A1C1C" w14:textId="0848C384" w:rsidR="00494095" w:rsidRPr="00C16F37" w:rsidRDefault="00494095" w:rsidP="00184D1A">
            <w:pPr>
              <w:bidi w:val="0"/>
              <w:spacing w:after="0" w:line="240" w:lineRule="auto"/>
              <w:jc w:val="left"/>
              <w:rPr>
                <w:rFonts w:ascii="Tahoma" w:hAnsi="Tahoma"/>
                <w:b/>
                <w:bCs/>
              </w:rPr>
            </w:pPr>
            <w:r w:rsidRPr="00C16F37">
              <w:rPr>
                <w:rFonts w:ascii="Tahoma" w:hAnsi="Tahoma"/>
              </w:rPr>
              <w:t>Expiration – year</w:t>
            </w:r>
          </w:p>
        </w:tc>
        <w:tc>
          <w:tcPr>
            <w:tcW w:w="3516" w:type="dxa"/>
            <w:tcBorders>
              <w:left w:val="single" w:sz="4" w:space="0" w:color="auto"/>
            </w:tcBorders>
          </w:tcPr>
          <w:p w14:paraId="18217A31" w14:textId="35BFADF3" w:rsidR="00494095" w:rsidRPr="00190ABD" w:rsidRDefault="006063A0" w:rsidP="00184D1A">
            <w:pPr>
              <w:bidi w:val="0"/>
              <w:spacing w:after="0" w:line="240" w:lineRule="auto"/>
              <w:jc w:val="left"/>
              <w:rPr>
                <w:rFonts w:ascii="Tahoma" w:hAnsi="Tahoma"/>
              </w:rPr>
            </w:pPr>
            <w:r>
              <w:rPr>
                <w:rFonts w:ascii="Tahoma" w:hAnsi="Tahoma"/>
              </w:rPr>
              <w:t>int</w:t>
            </w:r>
          </w:p>
        </w:tc>
        <w:tc>
          <w:tcPr>
            <w:tcW w:w="1574" w:type="dxa"/>
            <w:shd w:val="clear" w:color="auto" w:fill="auto"/>
          </w:tcPr>
          <w:p w14:paraId="36353923" w14:textId="7FC9E34B" w:rsidR="00494095" w:rsidRPr="006F720E" w:rsidRDefault="00494095" w:rsidP="00184D1A">
            <w:pPr>
              <w:bidi w:val="0"/>
              <w:spacing w:after="0" w:line="240" w:lineRule="auto"/>
              <w:jc w:val="right"/>
              <w:rPr>
                <w:rFonts w:ascii="Tahoma" w:hAnsi="Tahoma"/>
              </w:rPr>
            </w:pPr>
            <w:r w:rsidRPr="006F720E">
              <w:rPr>
                <w:rFonts w:ascii="Tahoma" w:hAnsi="Tahoma"/>
              </w:rPr>
              <w:t>4</w:t>
            </w:r>
          </w:p>
        </w:tc>
      </w:tr>
      <w:tr w:rsidR="00494095" w:rsidRPr="00E546C7" w14:paraId="24D39E88" w14:textId="77777777" w:rsidTr="0082529C">
        <w:trPr>
          <w:trHeight w:val="195"/>
        </w:trPr>
        <w:tc>
          <w:tcPr>
            <w:tcW w:w="2044" w:type="dxa"/>
            <w:vMerge/>
          </w:tcPr>
          <w:p w14:paraId="40E08B4D" w14:textId="77777777" w:rsidR="00494095" w:rsidRPr="00E546C7" w:rsidRDefault="00494095" w:rsidP="00184D1A">
            <w:pPr>
              <w:bidi w:val="0"/>
              <w:spacing w:after="0" w:line="240" w:lineRule="auto"/>
              <w:rPr>
                <w:rFonts w:ascii="Tahoma" w:hAnsi="Tahoma"/>
              </w:rPr>
            </w:pPr>
          </w:p>
        </w:tc>
        <w:tc>
          <w:tcPr>
            <w:tcW w:w="2211" w:type="dxa"/>
            <w:gridSpan w:val="3"/>
            <w:tcBorders>
              <w:right w:val="single" w:sz="4" w:space="0" w:color="auto"/>
            </w:tcBorders>
          </w:tcPr>
          <w:p w14:paraId="014CCE96" w14:textId="657590D6" w:rsidR="00494095" w:rsidRPr="00C16F37" w:rsidRDefault="00494095" w:rsidP="00184D1A">
            <w:pPr>
              <w:bidi w:val="0"/>
              <w:spacing w:after="0" w:line="240" w:lineRule="auto"/>
              <w:jc w:val="left"/>
              <w:rPr>
                <w:rFonts w:ascii="Tahoma" w:hAnsi="Tahoma"/>
              </w:rPr>
            </w:pPr>
            <w:r w:rsidRPr="00C16F37">
              <w:rPr>
                <w:rFonts w:ascii="Tahoma" w:hAnsi="Tahoma"/>
              </w:rPr>
              <w:t>CVV</w:t>
            </w:r>
          </w:p>
        </w:tc>
        <w:tc>
          <w:tcPr>
            <w:tcW w:w="3516" w:type="dxa"/>
            <w:tcBorders>
              <w:left w:val="single" w:sz="4" w:space="0" w:color="auto"/>
            </w:tcBorders>
          </w:tcPr>
          <w:p w14:paraId="7A9DFA26" w14:textId="468A5160" w:rsidR="00494095" w:rsidRPr="00E546C7" w:rsidRDefault="0082529C" w:rsidP="00184D1A">
            <w:pPr>
              <w:bidi w:val="0"/>
              <w:spacing w:after="0" w:line="240" w:lineRule="auto"/>
              <w:jc w:val="left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</w:rPr>
              <w:t>small</w:t>
            </w:r>
            <w:r w:rsidR="00494095">
              <w:rPr>
                <w:rFonts w:ascii="Tahoma" w:hAnsi="Tahoma"/>
              </w:rPr>
              <w:t>int</w:t>
            </w:r>
          </w:p>
        </w:tc>
        <w:tc>
          <w:tcPr>
            <w:tcW w:w="1574" w:type="dxa"/>
            <w:shd w:val="clear" w:color="auto" w:fill="auto"/>
          </w:tcPr>
          <w:p w14:paraId="199283B6" w14:textId="050528A9" w:rsidR="00494095" w:rsidRPr="006F720E" w:rsidRDefault="0082529C" w:rsidP="00184D1A">
            <w:pPr>
              <w:bidi w:val="0"/>
              <w:spacing w:after="0" w:line="240" w:lineRule="auto"/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2</w:t>
            </w:r>
          </w:p>
        </w:tc>
      </w:tr>
      <w:tr w:rsidR="00494095" w:rsidRPr="00E546C7" w14:paraId="34CDCF53" w14:textId="77777777" w:rsidTr="00494095">
        <w:tc>
          <w:tcPr>
            <w:tcW w:w="2044" w:type="dxa"/>
            <w:vMerge/>
          </w:tcPr>
          <w:p w14:paraId="7F54F296" w14:textId="77777777" w:rsidR="00494095" w:rsidRPr="00E546C7" w:rsidRDefault="00494095" w:rsidP="00184D1A">
            <w:pPr>
              <w:bidi w:val="0"/>
              <w:spacing w:after="0" w:line="240" w:lineRule="auto"/>
              <w:rPr>
                <w:rFonts w:ascii="Tahoma" w:hAnsi="Tahoma"/>
              </w:rPr>
            </w:pPr>
          </w:p>
        </w:tc>
        <w:tc>
          <w:tcPr>
            <w:tcW w:w="5727" w:type="dxa"/>
            <w:gridSpan w:val="4"/>
          </w:tcPr>
          <w:p w14:paraId="3AE113E2" w14:textId="572CA94F" w:rsidR="00494095" w:rsidRPr="00C16F37" w:rsidRDefault="00494095" w:rsidP="009D762D">
            <w:pPr>
              <w:bidi w:val="0"/>
              <w:spacing w:after="0" w:line="240" w:lineRule="auto"/>
              <w:jc w:val="center"/>
              <w:rPr>
                <w:rFonts w:ascii="Tahoma" w:hAnsi="Tahoma"/>
                <w:b/>
                <w:bCs/>
              </w:rPr>
            </w:pPr>
            <w:r w:rsidRPr="00C16F37">
              <w:rPr>
                <w:rFonts w:ascii="Tahoma" w:hAnsi="Tahoma"/>
                <w:b/>
                <w:bCs/>
              </w:rPr>
              <w:t>Total Record Size (Bytes)</w:t>
            </w:r>
          </w:p>
        </w:tc>
        <w:tc>
          <w:tcPr>
            <w:tcW w:w="1574" w:type="dxa"/>
            <w:shd w:val="clear" w:color="auto" w:fill="auto"/>
          </w:tcPr>
          <w:p w14:paraId="789CDCC1" w14:textId="35D2A309" w:rsidR="00494095" w:rsidRDefault="00B54BF9" w:rsidP="00184D1A">
            <w:pPr>
              <w:bidi w:val="0"/>
              <w:spacing w:after="0" w:line="240" w:lineRule="auto"/>
              <w:jc w:val="right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5</w:t>
            </w:r>
            <w:r w:rsidR="0082529C">
              <w:rPr>
                <w:rFonts w:ascii="Tahoma" w:hAnsi="Tahoma"/>
                <w:b/>
                <w:bCs/>
              </w:rPr>
              <w:t>0</w:t>
            </w:r>
          </w:p>
        </w:tc>
      </w:tr>
      <w:tr w:rsidR="00494095" w:rsidRPr="00E546C7" w14:paraId="40F1DBC0" w14:textId="77777777" w:rsidTr="00494095">
        <w:tc>
          <w:tcPr>
            <w:tcW w:w="2044" w:type="dxa"/>
            <w:vMerge w:val="restart"/>
          </w:tcPr>
          <w:p w14:paraId="56977CB1" w14:textId="23AD889E" w:rsidR="00494095" w:rsidRPr="00E546C7" w:rsidRDefault="00494095" w:rsidP="00184D1A">
            <w:pPr>
              <w:bidi w:val="0"/>
              <w:spacing w:after="0" w:line="240" w:lineRule="auto"/>
              <w:rPr>
                <w:rFonts w:ascii="Tahoma" w:hAnsi="Tahoma"/>
              </w:rPr>
            </w:pPr>
            <w:r w:rsidRPr="00A8645D">
              <w:rPr>
                <w:rFonts w:ascii="Tahoma" w:hAnsi="Tahoma"/>
                <w:b/>
                <w:bCs/>
              </w:rPr>
              <w:t>S</w:t>
            </w:r>
            <w:r>
              <w:rPr>
                <w:rFonts w:ascii="Tahoma" w:hAnsi="Tahoma"/>
                <w:b/>
                <w:bCs/>
              </w:rPr>
              <w:t>URFBOARDS</w:t>
            </w:r>
          </w:p>
        </w:tc>
        <w:tc>
          <w:tcPr>
            <w:tcW w:w="2211" w:type="dxa"/>
            <w:gridSpan w:val="3"/>
            <w:tcBorders>
              <w:right w:val="single" w:sz="4" w:space="0" w:color="auto"/>
            </w:tcBorders>
          </w:tcPr>
          <w:p w14:paraId="0C976E77" w14:textId="5D592349" w:rsidR="00494095" w:rsidRPr="00C16F37" w:rsidRDefault="00494095" w:rsidP="00184D1A">
            <w:pPr>
              <w:bidi w:val="0"/>
              <w:spacing w:after="0" w:line="240" w:lineRule="auto"/>
              <w:jc w:val="left"/>
              <w:rPr>
                <w:rFonts w:ascii="Tahoma" w:hAnsi="Tahoma"/>
                <w:b/>
                <w:bCs/>
              </w:rPr>
            </w:pPr>
            <w:r w:rsidRPr="00C16F37">
              <w:rPr>
                <w:rFonts w:ascii="Tahoma" w:hAnsi="Tahoma"/>
                <w:u w:val="single"/>
              </w:rPr>
              <w:t>Surfboard</w:t>
            </w:r>
            <w:r w:rsidR="004A620D" w:rsidRPr="00C16F37">
              <w:rPr>
                <w:rFonts w:ascii="Tahoma" w:hAnsi="Tahoma"/>
                <w:u w:val="single"/>
              </w:rPr>
              <w:t xml:space="preserve"> </w:t>
            </w:r>
            <w:r w:rsidRPr="00C16F37">
              <w:rPr>
                <w:rFonts w:ascii="Tahoma" w:hAnsi="Tahoma"/>
                <w:u w:val="single"/>
              </w:rPr>
              <w:t>ID</w:t>
            </w:r>
          </w:p>
        </w:tc>
        <w:tc>
          <w:tcPr>
            <w:tcW w:w="3516" w:type="dxa"/>
            <w:tcBorders>
              <w:left w:val="single" w:sz="4" w:space="0" w:color="auto"/>
            </w:tcBorders>
          </w:tcPr>
          <w:p w14:paraId="13F077E9" w14:textId="553D2A82" w:rsidR="00494095" w:rsidRPr="00E546C7" w:rsidRDefault="00494095" w:rsidP="00184D1A">
            <w:pPr>
              <w:bidi w:val="0"/>
              <w:spacing w:after="0" w:line="240" w:lineRule="auto"/>
              <w:jc w:val="left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</w:rPr>
              <w:t>int</w:t>
            </w:r>
          </w:p>
        </w:tc>
        <w:tc>
          <w:tcPr>
            <w:tcW w:w="1574" w:type="dxa"/>
            <w:shd w:val="clear" w:color="auto" w:fill="auto"/>
          </w:tcPr>
          <w:p w14:paraId="28758EBE" w14:textId="2ECE779D" w:rsidR="00494095" w:rsidRPr="006F720E" w:rsidRDefault="00494095" w:rsidP="00184D1A">
            <w:pPr>
              <w:bidi w:val="0"/>
              <w:spacing w:after="0" w:line="240" w:lineRule="auto"/>
              <w:jc w:val="right"/>
              <w:rPr>
                <w:rFonts w:ascii="Tahoma" w:hAnsi="Tahoma"/>
              </w:rPr>
            </w:pPr>
            <w:r w:rsidRPr="006F720E">
              <w:rPr>
                <w:rFonts w:ascii="Tahoma" w:hAnsi="Tahoma"/>
              </w:rPr>
              <w:t>4</w:t>
            </w:r>
          </w:p>
        </w:tc>
      </w:tr>
      <w:tr w:rsidR="00494095" w:rsidRPr="00E546C7" w14:paraId="34B11C8D" w14:textId="77777777" w:rsidTr="00494095">
        <w:tc>
          <w:tcPr>
            <w:tcW w:w="2044" w:type="dxa"/>
            <w:vMerge/>
          </w:tcPr>
          <w:p w14:paraId="19882E97" w14:textId="77777777" w:rsidR="00494095" w:rsidRPr="00E546C7" w:rsidRDefault="00494095" w:rsidP="00BE79D6">
            <w:pPr>
              <w:bidi w:val="0"/>
              <w:spacing w:after="0" w:line="240" w:lineRule="auto"/>
              <w:rPr>
                <w:rFonts w:ascii="Tahoma" w:hAnsi="Tahoma"/>
              </w:rPr>
            </w:pPr>
          </w:p>
        </w:tc>
        <w:tc>
          <w:tcPr>
            <w:tcW w:w="2211" w:type="dxa"/>
            <w:gridSpan w:val="3"/>
            <w:tcBorders>
              <w:right w:val="single" w:sz="4" w:space="0" w:color="auto"/>
            </w:tcBorders>
          </w:tcPr>
          <w:p w14:paraId="18702888" w14:textId="5F6C1654" w:rsidR="00494095" w:rsidRPr="00C16F37" w:rsidRDefault="00494095" w:rsidP="00BE79D6">
            <w:pPr>
              <w:bidi w:val="0"/>
              <w:spacing w:after="0" w:line="240" w:lineRule="auto"/>
              <w:jc w:val="left"/>
              <w:rPr>
                <w:rFonts w:ascii="Tahoma" w:hAnsi="Tahoma"/>
                <w:b/>
                <w:bCs/>
              </w:rPr>
            </w:pPr>
            <w:r w:rsidRPr="00C16F37">
              <w:rPr>
                <w:rFonts w:ascii="Tahoma" w:hAnsi="Tahoma"/>
              </w:rPr>
              <w:t>Model name</w:t>
            </w:r>
          </w:p>
        </w:tc>
        <w:tc>
          <w:tcPr>
            <w:tcW w:w="3516" w:type="dxa"/>
            <w:tcBorders>
              <w:left w:val="single" w:sz="4" w:space="0" w:color="auto"/>
            </w:tcBorders>
          </w:tcPr>
          <w:p w14:paraId="574780B5" w14:textId="71F172B3" w:rsidR="00494095" w:rsidRPr="00E546C7" w:rsidRDefault="00494095" w:rsidP="00BE79D6">
            <w:pPr>
              <w:bidi w:val="0"/>
              <w:spacing w:after="0" w:line="240" w:lineRule="auto"/>
              <w:jc w:val="left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</w:rPr>
              <w:t>Varchar (50)</w:t>
            </w:r>
          </w:p>
        </w:tc>
        <w:tc>
          <w:tcPr>
            <w:tcW w:w="1574" w:type="dxa"/>
            <w:shd w:val="clear" w:color="auto" w:fill="auto"/>
          </w:tcPr>
          <w:p w14:paraId="21CF9C6F" w14:textId="53CF9B3A" w:rsidR="00494095" w:rsidRPr="006F720E" w:rsidRDefault="00494095" w:rsidP="00BE79D6">
            <w:pPr>
              <w:bidi w:val="0"/>
              <w:spacing w:after="0" w:line="240" w:lineRule="auto"/>
              <w:jc w:val="right"/>
              <w:rPr>
                <w:rFonts w:ascii="Tahoma" w:hAnsi="Tahoma"/>
              </w:rPr>
            </w:pPr>
            <w:r w:rsidRPr="006F720E">
              <w:rPr>
                <w:rFonts w:ascii="Tahoma" w:hAnsi="Tahoma"/>
              </w:rPr>
              <w:t>50</w:t>
            </w:r>
          </w:p>
        </w:tc>
      </w:tr>
      <w:tr w:rsidR="00494095" w:rsidRPr="00E546C7" w14:paraId="72FC98CA" w14:textId="77777777" w:rsidTr="00494095">
        <w:tc>
          <w:tcPr>
            <w:tcW w:w="2044" w:type="dxa"/>
            <w:vMerge/>
          </w:tcPr>
          <w:p w14:paraId="09A118FB" w14:textId="77777777" w:rsidR="00494095" w:rsidRPr="00E546C7" w:rsidRDefault="00494095" w:rsidP="00BE79D6">
            <w:pPr>
              <w:bidi w:val="0"/>
              <w:spacing w:after="0" w:line="240" w:lineRule="auto"/>
              <w:rPr>
                <w:rFonts w:ascii="Tahoma" w:hAnsi="Tahoma"/>
              </w:rPr>
            </w:pPr>
          </w:p>
        </w:tc>
        <w:tc>
          <w:tcPr>
            <w:tcW w:w="2211" w:type="dxa"/>
            <w:gridSpan w:val="3"/>
            <w:tcBorders>
              <w:right w:val="single" w:sz="4" w:space="0" w:color="auto"/>
            </w:tcBorders>
          </w:tcPr>
          <w:p w14:paraId="0447FACD" w14:textId="3804EF2F" w:rsidR="00494095" w:rsidRPr="00B54BF9" w:rsidRDefault="00494095" w:rsidP="00BE79D6">
            <w:pPr>
              <w:bidi w:val="0"/>
              <w:spacing w:after="0" w:line="240" w:lineRule="auto"/>
              <w:jc w:val="left"/>
              <w:rPr>
                <w:rFonts w:ascii="Tahoma" w:hAnsi="Tahoma"/>
                <w:b/>
                <w:bCs/>
              </w:rPr>
            </w:pPr>
            <w:r w:rsidRPr="00B54BF9">
              <w:rPr>
                <w:rFonts w:ascii="Tahoma" w:hAnsi="Tahoma"/>
              </w:rPr>
              <w:t>Description</w:t>
            </w:r>
          </w:p>
        </w:tc>
        <w:tc>
          <w:tcPr>
            <w:tcW w:w="3516" w:type="dxa"/>
            <w:tcBorders>
              <w:left w:val="single" w:sz="4" w:space="0" w:color="auto"/>
            </w:tcBorders>
          </w:tcPr>
          <w:p w14:paraId="34E16969" w14:textId="649C784B" w:rsidR="00494095" w:rsidRPr="00B54BF9" w:rsidRDefault="00494095" w:rsidP="00BE79D6">
            <w:pPr>
              <w:bidi w:val="0"/>
              <w:spacing w:after="0" w:line="240" w:lineRule="auto"/>
              <w:jc w:val="left"/>
              <w:rPr>
                <w:rFonts w:ascii="Tahoma" w:hAnsi="Tahoma"/>
                <w:b/>
                <w:bCs/>
              </w:rPr>
            </w:pPr>
            <w:r w:rsidRPr="00B54BF9">
              <w:rPr>
                <w:rFonts w:ascii="Tahoma" w:hAnsi="Tahoma"/>
              </w:rPr>
              <w:t>Varchar (</w:t>
            </w:r>
            <w:r w:rsidR="004A620D" w:rsidRPr="00B54BF9">
              <w:rPr>
                <w:rFonts w:ascii="Tahoma" w:hAnsi="Tahoma"/>
              </w:rPr>
              <w:t>200</w:t>
            </w:r>
            <w:r w:rsidRPr="00B54BF9">
              <w:rPr>
                <w:rFonts w:ascii="Tahoma" w:hAnsi="Tahoma"/>
              </w:rPr>
              <w:t>)</w:t>
            </w:r>
          </w:p>
        </w:tc>
        <w:tc>
          <w:tcPr>
            <w:tcW w:w="1574" w:type="dxa"/>
            <w:shd w:val="clear" w:color="auto" w:fill="auto"/>
          </w:tcPr>
          <w:p w14:paraId="586D44FE" w14:textId="148A21A7" w:rsidR="00494095" w:rsidRPr="00B54BF9" w:rsidRDefault="004A620D" w:rsidP="00BE79D6">
            <w:pPr>
              <w:bidi w:val="0"/>
              <w:spacing w:after="0" w:line="240" w:lineRule="auto"/>
              <w:jc w:val="right"/>
              <w:rPr>
                <w:rFonts w:ascii="Tahoma" w:hAnsi="Tahoma"/>
              </w:rPr>
            </w:pPr>
            <w:r w:rsidRPr="00B54BF9">
              <w:rPr>
                <w:rFonts w:ascii="Tahoma" w:hAnsi="Tahoma"/>
              </w:rPr>
              <w:t>200</w:t>
            </w:r>
          </w:p>
        </w:tc>
      </w:tr>
      <w:tr w:rsidR="00494095" w:rsidRPr="00E546C7" w14:paraId="18B8B12D" w14:textId="77777777" w:rsidTr="00494095">
        <w:tc>
          <w:tcPr>
            <w:tcW w:w="2044" w:type="dxa"/>
            <w:vMerge/>
          </w:tcPr>
          <w:p w14:paraId="18FD63B3" w14:textId="77777777" w:rsidR="00494095" w:rsidRPr="00E546C7" w:rsidRDefault="00494095" w:rsidP="00BE79D6">
            <w:pPr>
              <w:bidi w:val="0"/>
              <w:spacing w:after="0" w:line="240" w:lineRule="auto"/>
              <w:rPr>
                <w:rFonts w:ascii="Tahoma" w:hAnsi="Tahoma"/>
              </w:rPr>
            </w:pPr>
          </w:p>
        </w:tc>
        <w:tc>
          <w:tcPr>
            <w:tcW w:w="5727" w:type="dxa"/>
            <w:gridSpan w:val="4"/>
          </w:tcPr>
          <w:p w14:paraId="3B8DAC02" w14:textId="66AA2524" w:rsidR="00494095" w:rsidRPr="00E546C7" w:rsidRDefault="00494095" w:rsidP="009D762D">
            <w:pPr>
              <w:bidi w:val="0"/>
              <w:spacing w:after="0" w:line="240" w:lineRule="auto"/>
              <w:jc w:val="center"/>
              <w:rPr>
                <w:rFonts w:ascii="Tahoma" w:hAnsi="Tahoma"/>
                <w:b/>
                <w:bCs/>
              </w:rPr>
            </w:pPr>
            <w:r w:rsidRPr="00E546C7">
              <w:rPr>
                <w:rFonts w:ascii="Tahoma" w:hAnsi="Tahoma"/>
                <w:b/>
                <w:bCs/>
              </w:rPr>
              <w:t xml:space="preserve">Total </w:t>
            </w:r>
            <w:r>
              <w:rPr>
                <w:rFonts w:ascii="Tahoma" w:hAnsi="Tahoma"/>
                <w:b/>
                <w:bCs/>
              </w:rPr>
              <w:t xml:space="preserve">Record </w:t>
            </w:r>
            <w:r w:rsidRPr="00E546C7">
              <w:rPr>
                <w:rFonts w:ascii="Tahoma" w:hAnsi="Tahoma"/>
                <w:b/>
                <w:bCs/>
              </w:rPr>
              <w:t>Size (Bytes)</w:t>
            </w:r>
          </w:p>
        </w:tc>
        <w:tc>
          <w:tcPr>
            <w:tcW w:w="1574" w:type="dxa"/>
            <w:shd w:val="clear" w:color="auto" w:fill="auto"/>
          </w:tcPr>
          <w:p w14:paraId="68016626" w14:textId="411CD4F8" w:rsidR="00494095" w:rsidRDefault="00B54BF9" w:rsidP="00BE79D6">
            <w:pPr>
              <w:bidi w:val="0"/>
              <w:spacing w:after="0" w:line="240" w:lineRule="auto"/>
              <w:jc w:val="right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254</w:t>
            </w:r>
          </w:p>
        </w:tc>
      </w:tr>
      <w:tr w:rsidR="00494095" w:rsidRPr="00E546C7" w14:paraId="354356C6" w14:textId="77777777" w:rsidTr="00494095">
        <w:tc>
          <w:tcPr>
            <w:tcW w:w="2044" w:type="dxa"/>
            <w:vMerge w:val="restart"/>
          </w:tcPr>
          <w:p w14:paraId="0071B802" w14:textId="485E3DB7" w:rsidR="00494095" w:rsidRPr="00E546C7" w:rsidRDefault="00494095" w:rsidP="00BE79D6">
            <w:pPr>
              <w:bidi w:val="0"/>
              <w:spacing w:after="0" w:line="240" w:lineRule="auto"/>
              <w:rPr>
                <w:rFonts w:ascii="Tahoma" w:hAnsi="Tahoma"/>
              </w:rPr>
            </w:pPr>
            <w:r>
              <w:rPr>
                <w:rFonts w:ascii="Tahoma" w:hAnsi="Tahoma"/>
                <w:b/>
                <w:bCs/>
              </w:rPr>
              <w:t>VERSIONS</w:t>
            </w:r>
          </w:p>
        </w:tc>
        <w:tc>
          <w:tcPr>
            <w:tcW w:w="2211" w:type="dxa"/>
            <w:gridSpan w:val="3"/>
            <w:tcBorders>
              <w:right w:val="single" w:sz="4" w:space="0" w:color="auto"/>
            </w:tcBorders>
          </w:tcPr>
          <w:p w14:paraId="25ACE218" w14:textId="4AD014C3" w:rsidR="00494095" w:rsidRPr="00E546C7" w:rsidRDefault="00494095" w:rsidP="00BE79D6">
            <w:pPr>
              <w:bidi w:val="0"/>
              <w:spacing w:after="0" w:line="240" w:lineRule="auto"/>
              <w:jc w:val="left"/>
              <w:rPr>
                <w:rFonts w:ascii="Tahoma" w:hAnsi="Tahoma"/>
                <w:b/>
                <w:bCs/>
              </w:rPr>
            </w:pPr>
            <w:r w:rsidRPr="00807892">
              <w:rPr>
                <w:rFonts w:ascii="Tahoma" w:hAnsi="Tahoma"/>
                <w:u w:val="single"/>
              </w:rPr>
              <w:t>Surfboard</w:t>
            </w:r>
            <w:r w:rsidR="004A620D">
              <w:rPr>
                <w:rFonts w:ascii="Tahoma" w:hAnsi="Tahoma"/>
                <w:u w:val="single"/>
              </w:rPr>
              <w:t xml:space="preserve"> </w:t>
            </w:r>
            <w:r w:rsidRPr="00807892">
              <w:rPr>
                <w:rFonts w:ascii="Tahoma" w:hAnsi="Tahoma"/>
                <w:u w:val="single"/>
              </w:rPr>
              <w:t>ID</w:t>
            </w:r>
            <w:r w:rsidR="00B54BF9">
              <w:rPr>
                <w:rFonts w:ascii="Tahoma" w:hAnsi="Tahoma"/>
                <w:b/>
                <w:bCs/>
              </w:rPr>
              <w:t xml:space="preserve"> </w:t>
            </w:r>
            <w:r w:rsidR="00B54BF9" w:rsidRPr="00B54BF9">
              <w:rPr>
                <w:rFonts w:ascii="Tahoma" w:hAnsi="Tahoma"/>
              </w:rPr>
              <w:t>(SURFBOARDS)</w:t>
            </w:r>
          </w:p>
        </w:tc>
        <w:tc>
          <w:tcPr>
            <w:tcW w:w="3516" w:type="dxa"/>
            <w:tcBorders>
              <w:left w:val="single" w:sz="4" w:space="0" w:color="auto"/>
            </w:tcBorders>
          </w:tcPr>
          <w:p w14:paraId="0A588C2A" w14:textId="26949335" w:rsidR="00494095" w:rsidRPr="00C609C4" w:rsidRDefault="00494095" w:rsidP="00BE79D6">
            <w:pPr>
              <w:bidi w:val="0"/>
              <w:spacing w:after="0" w:line="240" w:lineRule="auto"/>
              <w:jc w:val="left"/>
              <w:rPr>
                <w:rFonts w:ascii="Tahoma" w:hAnsi="Tahoma"/>
                <w:b/>
                <w:bCs/>
              </w:rPr>
            </w:pPr>
            <w:r w:rsidRPr="00C609C4">
              <w:rPr>
                <w:rFonts w:ascii="Tahoma" w:hAnsi="Tahoma"/>
              </w:rPr>
              <w:t>int</w:t>
            </w:r>
          </w:p>
        </w:tc>
        <w:tc>
          <w:tcPr>
            <w:tcW w:w="1574" w:type="dxa"/>
            <w:shd w:val="clear" w:color="auto" w:fill="auto"/>
          </w:tcPr>
          <w:p w14:paraId="746A837D" w14:textId="3489FEA5" w:rsidR="00494095" w:rsidRPr="006A281B" w:rsidRDefault="00494095" w:rsidP="00BE79D6">
            <w:pPr>
              <w:bidi w:val="0"/>
              <w:spacing w:after="0" w:line="240" w:lineRule="auto"/>
              <w:jc w:val="right"/>
              <w:rPr>
                <w:rFonts w:ascii="Tahoma" w:hAnsi="Tahoma"/>
              </w:rPr>
            </w:pPr>
            <w:r w:rsidRPr="006A281B">
              <w:rPr>
                <w:rFonts w:ascii="Tahoma" w:hAnsi="Tahoma"/>
              </w:rPr>
              <w:t>4</w:t>
            </w:r>
          </w:p>
        </w:tc>
      </w:tr>
      <w:tr w:rsidR="00B93307" w:rsidRPr="00E546C7" w14:paraId="272A7771" w14:textId="77777777" w:rsidTr="00494095">
        <w:tc>
          <w:tcPr>
            <w:tcW w:w="2044" w:type="dxa"/>
            <w:vMerge/>
          </w:tcPr>
          <w:p w14:paraId="39D82FBD" w14:textId="77777777" w:rsidR="00B93307" w:rsidRDefault="00B93307" w:rsidP="00BE79D6">
            <w:pPr>
              <w:bidi w:val="0"/>
              <w:spacing w:after="0" w:line="240" w:lineRule="auto"/>
              <w:rPr>
                <w:rFonts w:ascii="Tahoma" w:hAnsi="Tahoma"/>
                <w:b/>
                <w:bCs/>
              </w:rPr>
            </w:pPr>
          </w:p>
        </w:tc>
        <w:tc>
          <w:tcPr>
            <w:tcW w:w="2211" w:type="dxa"/>
            <w:gridSpan w:val="3"/>
            <w:tcBorders>
              <w:right w:val="single" w:sz="4" w:space="0" w:color="auto"/>
            </w:tcBorders>
          </w:tcPr>
          <w:p w14:paraId="35AC3310" w14:textId="7B12BAFE" w:rsidR="00B93307" w:rsidRPr="00807892" w:rsidRDefault="00B93307" w:rsidP="00BE79D6">
            <w:pPr>
              <w:bidi w:val="0"/>
              <w:spacing w:after="0" w:line="240" w:lineRule="auto"/>
              <w:jc w:val="left"/>
              <w:rPr>
                <w:rFonts w:ascii="Tahoma" w:hAnsi="Tahoma"/>
                <w:u w:val="single"/>
              </w:rPr>
            </w:pPr>
            <w:r>
              <w:rPr>
                <w:rFonts w:ascii="Tahoma" w:hAnsi="Tahoma"/>
                <w:u w:val="single"/>
              </w:rPr>
              <w:t>Version ID</w:t>
            </w:r>
          </w:p>
        </w:tc>
        <w:tc>
          <w:tcPr>
            <w:tcW w:w="3516" w:type="dxa"/>
            <w:tcBorders>
              <w:left w:val="single" w:sz="4" w:space="0" w:color="auto"/>
            </w:tcBorders>
          </w:tcPr>
          <w:p w14:paraId="2A2FB8A4" w14:textId="42730040" w:rsidR="00B93307" w:rsidRPr="00C609C4" w:rsidRDefault="00B93307" w:rsidP="00BE79D6">
            <w:pPr>
              <w:bidi w:val="0"/>
              <w:spacing w:after="0" w:line="240" w:lineRule="auto"/>
              <w:jc w:val="left"/>
              <w:rPr>
                <w:rFonts w:ascii="Tahoma" w:hAnsi="Tahoma"/>
              </w:rPr>
            </w:pPr>
            <w:r>
              <w:rPr>
                <w:rFonts w:ascii="Tahoma" w:hAnsi="Tahoma"/>
              </w:rPr>
              <w:t>int</w:t>
            </w:r>
          </w:p>
        </w:tc>
        <w:tc>
          <w:tcPr>
            <w:tcW w:w="1574" w:type="dxa"/>
            <w:shd w:val="clear" w:color="auto" w:fill="auto"/>
          </w:tcPr>
          <w:p w14:paraId="03CB3E87" w14:textId="50DD7AFB" w:rsidR="00B93307" w:rsidRPr="006A281B" w:rsidRDefault="00B93307" w:rsidP="00BE79D6">
            <w:pPr>
              <w:bidi w:val="0"/>
              <w:spacing w:after="0" w:line="240" w:lineRule="auto"/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4</w:t>
            </w:r>
          </w:p>
        </w:tc>
      </w:tr>
      <w:tr w:rsidR="00494095" w:rsidRPr="00E546C7" w14:paraId="4179153B" w14:textId="77777777" w:rsidTr="00494095">
        <w:tc>
          <w:tcPr>
            <w:tcW w:w="2044" w:type="dxa"/>
            <w:vMerge/>
          </w:tcPr>
          <w:p w14:paraId="7364ABA4" w14:textId="77777777" w:rsidR="00494095" w:rsidRPr="00E546C7" w:rsidRDefault="00494095" w:rsidP="00BE79D6">
            <w:pPr>
              <w:bidi w:val="0"/>
              <w:spacing w:after="0" w:line="240" w:lineRule="auto"/>
              <w:rPr>
                <w:rFonts w:ascii="Tahoma" w:hAnsi="Tahoma"/>
              </w:rPr>
            </w:pPr>
          </w:p>
        </w:tc>
        <w:tc>
          <w:tcPr>
            <w:tcW w:w="2211" w:type="dxa"/>
            <w:gridSpan w:val="3"/>
            <w:tcBorders>
              <w:right w:val="single" w:sz="4" w:space="0" w:color="auto"/>
            </w:tcBorders>
          </w:tcPr>
          <w:p w14:paraId="781997E1" w14:textId="5CD4DC1F" w:rsidR="00494095" w:rsidRPr="00C16F37" w:rsidRDefault="00494095" w:rsidP="00BE79D6">
            <w:pPr>
              <w:bidi w:val="0"/>
              <w:spacing w:after="0" w:line="240" w:lineRule="auto"/>
              <w:jc w:val="left"/>
              <w:rPr>
                <w:rFonts w:ascii="Tahoma" w:hAnsi="Tahoma"/>
                <w:b/>
                <w:bCs/>
              </w:rPr>
            </w:pPr>
            <w:r w:rsidRPr="00C16F37">
              <w:rPr>
                <w:rFonts w:ascii="Tahoma" w:hAnsi="Tahoma"/>
              </w:rPr>
              <w:t>Size – length</w:t>
            </w:r>
          </w:p>
        </w:tc>
        <w:tc>
          <w:tcPr>
            <w:tcW w:w="3516" w:type="dxa"/>
            <w:tcBorders>
              <w:left w:val="single" w:sz="4" w:space="0" w:color="auto"/>
            </w:tcBorders>
          </w:tcPr>
          <w:p w14:paraId="31BAC4DC" w14:textId="5EE40373" w:rsidR="00494095" w:rsidRPr="00C609C4" w:rsidRDefault="00494095" w:rsidP="00BE79D6">
            <w:pPr>
              <w:bidi w:val="0"/>
              <w:spacing w:after="0" w:line="240" w:lineRule="auto"/>
              <w:jc w:val="left"/>
              <w:rPr>
                <w:rFonts w:ascii="Tahoma" w:hAnsi="Tahoma"/>
                <w:b/>
                <w:bCs/>
              </w:rPr>
            </w:pPr>
            <w:r w:rsidRPr="00C609C4">
              <w:rPr>
                <w:rFonts w:ascii="Tahoma" w:hAnsi="Tahoma" w:hint="cs"/>
              </w:rPr>
              <w:t>R</w:t>
            </w:r>
            <w:r w:rsidRPr="00C609C4">
              <w:rPr>
                <w:rFonts w:ascii="Tahoma" w:hAnsi="Tahoma"/>
              </w:rPr>
              <w:t>eal</w:t>
            </w:r>
          </w:p>
        </w:tc>
        <w:tc>
          <w:tcPr>
            <w:tcW w:w="1574" w:type="dxa"/>
            <w:shd w:val="clear" w:color="auto" w:fill="auto"/>
          </w:tcPr>
          <w:p w14:paraId="08E482C3" w14:textId="2CFAC8C6" w:rsidR="00494095" w:rsidRPr="006A281B" w:rsidRDefault="00494095" w:rsidP="00BE79D6">
            <w:pPr>
              <w:bidi w:val="0"/>
              <w:spacing w:after="0" w:line="240" w:lineRule="auto"/>
              <w:jc w:val="right"/>
              <w:rPr>
                <w:rFonts w:ascii="Tahoma" w:hAnsi="Tahoma"/>
              </w:rPr>
            </w:pPr>
            <w:r w:rsidRPr="006A281B">
              <w:rPr>
                <w:rFonts w:ascii="Tahoma" w:hAnsi="Tahoma"/>
              </w:rPr>
              <w:t>4</w:t>
            </w:r>
          </w:p>
        </w:tc>
      </w:tr>
      <w:tr w:rsidR="00494095" w:rsidRPr="00E546C7" w14:paraId="76075DB1" w14:textId="77777777" w:rsidTr="00494095">
        <w:tc>
          <w:tcPr>
            <w:tcW w:w="2044" w:type="dxa"/>
            <w:vMerge/>
          </w:tcPr>
          <w:p w14:paraId="5D306095" w14:textId="77777777" w:rsidR="00494095" w:rsidRPr="00E546C7" w:rsidRDefault="00494095" w:rsidP="00BE79D6">
            <w:pPr>
              <w:bidi w:val="0"/>
              <w:spacing w:after="0" w:line="240" w:lineRule="auto"/>
              <w:rPr>
                <w:rFonts w:ascii="Tahoma" w:hAnsi="Tahoma"/>
              </w:rPr>
            </w:pPr>
          </w:p>
        </w:tc>
        <w:tc>
          <w:tcPr>
            <w:tcW w:w="2211" w:type="dxa"/>
            <w:gridSpan w:val="3"/>
            <w:tcBorders>
              <w:right w:val="single" w:sz="4" w:space="0" w:color="auto"/>
            </w:tcBorders>
          </w:tcPr>
          <w:p w14:paraId="23F62067" w14:textId="335E4AFA" w:rsidR="00494095" w:rsidRPr="00C16F37" w:rsidRDefault="00494095" w:rsidP="00BE79D6">
            <w:pPr>
              <w:bidi w:val="0"/>
              <w:spacing w:after="0" w:line="240" w:lineRule="auto"/>
              <w:jc w:val="left"/>
              <w:rPr>
                <w:rFonts w:ascii="Tahoma" w:hAnsi="Tahoma"/>
                <w:b/>
                <w:bCs/>
              </w:rPr>
            </w:pPr>
            <w:r w:rsidRPr="00C16F37">
              <w:rPr>
                <w:rFonts w:ascii="Tahoma" w:hAnsi="Tahoma"/>
              </w:rPr>
              <w:t>Size – width</w:t>
            </w:r>
          </w:p>
        </w:tc>
        <w:tc>
          <w:tcPr>
            <w:tcW w:w="3516" w:type="dxa"/>
            <w:tcBorders>
              <w:left w:val="single" w:sz="4" w:space="0" w:color="auto"/>
            </w:tcBorders>
          </w:tcPr>
          <w:p w14:paraId="15A2B183" w14:textId="3E265051" w:rsidR="00494095" w:rsidRPr="00E546C7" w:rsidRDefault="00494095" w:rsidP="00BE79D6">
            <w:pPr>
              <w:bidi w:val="0"/>
              <w:spacing w:after="0" w:line="240" w:lineRule="auto"/>
              <w:jc w:val="left"/>
              <w:rPr>
                <w:rFonts w:ascii="Tahoma" w:hAnsi="Tahoma"/>
                <w:b/>
                <w:bCs/>
              </w:rPr>
            </w:pPr>
            <w:r>
              <w:rPr>
                <w:rFonts w:ascii="Tahoma" w:hAnsi="Tahoma" w:hint="cs"/>
              </w:rPr>
              <w:t>R</w:t>
            </w:r>
            <w:r>
              <w:rPr>
                <w:rFonts w:ascii="Tahoma" w:hAnsi="Tahoma"/>
              </w:rPr>
              <w:t>eal</w:t>
            </w:r>
          </w:p>
        </w:tc>
        <w:tc>
          <w:tcPr>
            <w:tcW w:w="1574" w:type="dxa"/>
            <w:shd w:val="clear" w:color="auto" w:fill="auto"/>
          </w:tcPr>
          <w:p w14:paraId="3445D4F4" w14:textId="2BF51CB0" w:rsidR="00494095" w:rsidRPr="006A281B" w:rsidRDefault="00494095" w:rsidP="00BE79D6">
            <w:pPr>
              <w:bidi w:val="0"/>
              <w:spacing w:after="0" w:line="240" w:lineRule="auto"/>
              <w:jc w:val="right"/>
              <w:rPr>
                <w:rFonts w:ascii="Tahoma" w:hAnsi="Tahoma"/>
              </w:rPr>
            </w:pPr>
            <w:r w:rsidRPr="006A281B">
              <w:rPr>
                <w:rFonts w:ascii="Tahoma" w:hAnsi="Tahoma"/>
              </w:rPr>
              <w:t>4</w:t>
            </w:r>
          </w:p>
        </w:tc>
      </w:tr>
      <w:tr w:rsidR="00494095" w:rsidRPr="00E546C7" w14:paraId="7BCD5A07" w14:textId="77777777" w:rsidTr="00494095">
        <w:tc>
          <w:tcPr>
            <w:tcW w:w="2044" w:type="dxa"/>
            <w:vMerge/>
          </w:tcPr>
          <w:p w14:paraId="0DF146D0" w14:textId="77777777" w:rsidR="00494095" w:rsidRPr="00E546C7" w:rsidRDefault="00494095" w:rsidP="00BE79D6">
            <w:pPr>
              <w:bidi w:val="0"/>
              <w:spacing w:after="0" w:line="240" w:lineRule="auto"/>
              <w:rPr>
                <w:rFonts w:ascii="Tahoma" w:hAnsi="Tahoma"/>
              </w:rPr>
            </w:pPr>
          </w:p>
        </w:tc>
        <w:tc>
          <w:tcPr>
            <w:tcW w:w="2211" w:type="dxa"/>
            <w:gridSpan w:val="3"/>
            <w:tcBorders>
              <w:right w:val="single" w:sz="4" w:space="0" w:color="auto"/>
            </w:tcBorders>
          </w:tcPr>
          <w:p w14:paraId="7C364C10" w14:textId="0380E436" w:rsidR="00494095" w:rsidRPr="00C16F37" w:rsidRDefault="00494095" w:rsidP="00BE79D6">
            <w:pPr>
              <w:bidi w:val="0"/>
              <w:spacing w:after="0" w:line="240" w:lineRule="auto"/>
              <w:jc w:val="left"/>
              <w:rPr>
                <w:rFonts w:ascii="Tahoma" w:hAnsi="Tahoma"/>
                <w:b/>
                <w:bCs/>
              </w:rPr>
            </w:pPr>
            <w:r w:rsidRPr="00C16F37">
              <w:rPr>
                <w:rFonts w:ascii="Tahoma" w:hAnsi="Tahoma"/>
              </w:rPr>
              <w:t>Size – thickness</w:t>
            </w:r>
          </w:p>
        </w:tc>
        <w:tc>
          <w:tcPr>
            <w:tcW w:w="3516" w:type="dxa"/>
            <w:tcBorders>
              <w:left w:val="single" w:sz="4" w:space="0" w:color="auto"/>
            </w:tcBorders>
          </w:tcPr>
          <w:p w14:paraId="4A10EBFC" w14:textId="3C450039" w:rsidR="00494095" w:rsidRPr="00E546C7" w:rsidRDefault="00494095" w:rsidP="00BE79D6">
            <w:pPr>
              <w:bidi w:val="0"/>
              <w:spacing w:after="0" w:line="240" w:lineRule="auto"/>
              <w:jc w:val="left"/>
              <w:rPr>
                <w:rFonts w:ascii="Tahoma" w:hAnsi="Tahoma"/>
                <w:b/>
                <w:bCs/>
              </w:rPr>
            </w:pPr>
            <w:r>
              <w:rPr>
                <w:rFonts w:ascii="Tahoma" w:hAnsi="Tahoma" w:hint="cs"/>
              </w:rPr>
              <w:t>R</w:t>
            </w:r>
            <w:r>
              <w:rPr>
                <w:rFonts w:ascii="Tahoma" w:hAnsi="Tahoma"/>
              </w:rPr>
              <w:t>eal</w:t>
            </w:r>
          </w:p>
        </w:tc>
        <w:tc>
          <w:tcPr>
            <w:tcW w:w="1574" w:type="dxa"/>
            <w:shd w:val="clear" w:color="auto" w:fill="auto"/>
          </w:tcPr>
          <w:p w14:paraId="063A0B3A" w14:textId="755A4DB9" w:rsidR="00494095" w:rsidRPr="006A281B" w:rsidRDefault="00494095" w:rsidP="00BE79D6">
            <w:pPr>
              <w:bidi w:val="0"/>
              <w:spacing w:after="0" w:line="240" w:lineRule="auto"/>
              <w:jc w:val="right"/>
              <w:rPr>
                <w:rFonts w:ascii="Tahoma" w:hAnsi="Tahoma"/>
              </w:rPr>
            </w:pPr>
            <w:r w:rsidRPr="006A281B">
              <w:rPr>
                <w:rFonts w:ascii="Tahoma" w:hAnsi="Tahoma"/>
              </w:rPr>
              <w:t>4</w:t>
            </w:r>
          </w:p>
        </w:tc>
      </w:tr>
      <w:tr w:rsidR="00494095" w:rsidRPr="00E546C7" w14:paraId="1D5ACC71" w14:textId="77777777" w:rsidTr="00494095">
        <w:tc>
          <w:tcPr>
            <w:tcW w:w="2044" w:type="dxa"/>
            <w:vMerge/>
          </w:tcPr>
          <w:p w14:paraId="1003B3F5" w14:textId="77777777" w:rsidR="00494095" w:rsidRPr="00E546C7" w:rsidRDefault="00494095" w:rsidP="00BE79D6">
            <w:pPr>
              <w:bidi w:val="0"/>
              <w:spacing w:after="0" w:line="240" w:lineRule="auto"/>
              <w:rPr>
                <w:rFonts w:ascii="Tahoma" w:hAnsi="Tahoma"/>
              </w:rPr>
            </w:pPr>
          </w:p>
        </w:tc>
        <w:tc>
          <w:tcPr>
            <w:tcW w:w="2211" w:type="dxa"/>
            <w:gridSpan w:val="3"/>
            <w:tcBorders>
              <w:right w:val="single" w:sz="4" w:space="0" w:color="auto"/>
            </w:tcBorders>
          </w:tcPr>
          <w:p w14:paraId="791B89C1" w14:textId="0E620BDF" w:rsidR="00494095" w:rsidRPr="00C16F37" w:rsidRDefault="00494095" w:rsidP="00BE79D6">
            <w:pPr>
              <w:bidi w:val="0"/>
              <w:spacing w:after="0" w:line="240" w:lineRule="auto"/>
              <w:jc w:val="left"/>
              <w:rPr>
                <w:rFonts w:ascii="Tahoma" w:hAnsi="Tahoma"/>
                <w:b/>
                <w:bCs/>
              </w:rPr>
            </w:pPr>
            <w:r w:rsidRPr="00C16F37">
              <w:rPr>
                <w:rFonts w:ascii="Tahoma" w:hAnsi="Tahoma"/>
              </w:rPr>
              <w:t>Size- volume</w:t>
            </w:r>
          </w:p>
        </w:tc>
        <w:tc>
          <w:tcPr>
            <w:tcW w:w="3516" w:type="dxa"/>
            <w:tcBorders>
              <w:left w:val="single" w:sz="4" w:space="0" w:color="auto"/>
            </w:tcBorders>
          </w:tcPr>
          <w:p w14:paraId="3080A375" w14:textId="28A0CF7F" w:rsidR="00494095" w:rsidRPr="00E546C7" w:rsidRDefault="00494095" w:rsidP="00BE79D6">
            <w:pPr>
              <w:bidi w:val="0"/>
              <w:spacing w:after="0" w:line="240" w:lineRule="auto"/>
              <w:jc w:val="left"/>
              <w:rPr>
                <w:rFonts w:ascii="Tahoma" w:hAnsi="Tahoma"/>
                <w:b/>
                <w:bCs/>
              </w:rPr>
            </w:pPr>
            <w:r>
              <w:rPr>
                <w:rFonts w:ascii="Tahoma" w:hAnsi="Tahoma" w:hint="cs"/>
              </w:rPr>
              <w:t>R</w:t>
            </w:r>
            <w:r>
              <w:rPr>
                <w:rFonts w:ascii="Tahoma" w:hAnsi="Tahoma"/>
              </w:rPr>
              <w:t>eal</w:t>
            </w:r>
          </w:p>
        </w:tc>
        <w:tc>
          <w:tcPr>
            <w:tcW w:w="1574" w:type="dxa"/>
            <w:shd w:val="clear" w:color="auto" w:fill="auto"/>
          </w:tcPr>
          <w:p w14:paraId="520B7A2C" w14:textId="24649E7B" w:rsidR="00494095" w:rsidRPr="006A281B" w:rsidRDefault="00494095" w:rsidP="00BE79D6">
            <w:pPr>
              <w:bidi w:val="0"/>
              <w:spacing w:after="0" w:line="240" w:lineRule="auto"/>
              <w:jc w:val="right"/>
              <w:rPr>
                <w:rFonts w:ascii="Tahoma" w:hAnsi="Tahoma"/>
              </w:rPr>
            </w:pPr>
            <w:r w:rsidRPr="006A281B">
              <w:rPr>
                <w:rFonts w:ascii="Tahoma" w:hAnsi="Tahoma"/>
              </w:rPr>
              <w:t>4</w:t>
            </w:r>
          </w:p>
        </w:tc>
      </w:tr>
      <w:tr w:rsidR="00494095" w:rsidRPr="00E546C7" w14:paraId="1E895F3F" w14:textId="77777777" w:rsidTr="00494095">
        <w:tc>
          <w:tcPr>
            <w:tcW w:w="2044" w:type="dxa"/>
            <w:vMerge/>
          </w:tcPr>
          <w:p w14:paraId="13A25354" w14:textId="77777777" w:rsidR="00494095" w:rsidRPr="00E546C7" w:rsidRDefault="00494095" w:rsidP="00BE79D6">
            <w:pPr>
              <w:bidi w:val="0"/>
              <w:spacing w:after="0" w:line="240" w:lineRule="auto"/>
              <w:rPr>
                <w:rFonts w:ascii="Tahoma" w:hAnsi="Tahoma"/>
              </w:rPr>
            </w:pPr>
          </w:p>
        </w:tc>
        <w:tc>
          <w:tcPr>
            <w:tcW w:w="2211" w:type="dxa"/>
            <w:gridSpan w:val="3"/>
            <w:tcBorders>
              <w:right w:val="single" w:sz="4" w:space="0" w:color="auto"/>
            </w:tcBorders>
          </w:tcPr>
          <w:p w14:paraId="55637317" w14:textId="76BB5F73" w:rsidR="00494095" w:rsidRPr="00C16F37" w:rsidRDefault="00494095" w:rsidP="00BE79D6">
            <w:pPr>
              <w:bidi w:val="0"/>
              <w:spacing w:after="0" w:line="240" w:lineRule="auto"/>
              <w:jc w:val="left"/>
              <w:rPr>
                <w:rFonts w:ascii="Tahoma" w:hAnsi="Tahoma"/>
                <w:b/>
                <w:bCs/>
              </w:rPr>
            </w:pPr>
            <w:r w:rsidRPr="00C16F37">
              <w:rPr>
                <w:rFonts w:ascii="Tahoma" w:hAnsi="Tahoma"/>
              </w:rPr>
              <w:t>Color</w:t>
            </w:r>
          </w:p>
        </w:tc>
        <w:tc>
          <w:tcPr>
            <w:tcW w:w="3516" w:type="dxa"/>
            <w:tcBorders>
              <w:left w:val="single" w:sz="4" w:space="0" w:color="auto"/>
            </w:tcBorders>
          </w:tcPr>
          <w:p w14:paraId="40107BC5" w14:textId="7870A985" w:rsidR="00494095" w:rsidRPr="00E546C7" w:rsidRDefault="00494095" w:rsidP="00BE79D6">
            <w:pPr>
              <w:bidi w:val="0"/>
              <w:spacing w:after="0" w:line="240" w:lineRule="auto"/>
              <w:jc w:val="left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</w:rPr>
              <w:t>Varchar (20)</w:t>
            </w:r>
          </w:p>
        </w:tc>
        <w:tc>
          <w:tcPr>
            <w:tcW w:w="1574" w:type="dxa"/>
            <w:shd w:val="clear" w:color="auto" w:fill="auto"/>
          </w:tcPr>
          <w:p w14:paraId="63430E53" w14:textId="541EBD78" w:rsidR="00494095" w:rsidRPr="006A281B" w:rsidRDefault="00494095" w:rsidP="00BE79D6">
            <w:pPr>
              <w:bidi w:val="0"/>
              <w:spacing w:after="0" w:line="240" w:lineRule="auto"/>
              <w:jc w:val="right"/>
              <w:rPr>
                <w:rFonts w:ascii="Tahoma" w:hAnsi="Tahoma"/>
              </w:rPr>
            </w:pPr>
            <w:r w:rsidRPr="006A281B">
              <w:rPr>
                <w:rFonts w:ascii="Tahoma" w:hAnsi="Tahoma"/>
              </w:rPr>
              <w:t>20</w:t>
            </w:r>
          </w:p>
        </w:tc>
      </w:tr>
      <w:tr w:rsidR="00494095" w:rsidRPr="00E546C7" w14:paraId="223DE70C" w14:textId="77777777" w:rsidTr="004A620D">
        <w:trPr>
          <w:trHeight w:val="293"/>
        </w:trPr>
        <w:tc>
          <w:tcPr>
            <w:tcW w:w="2044" w:type="dxa"/>
            <w:vMerge/>
          </w:tcPr>
          <w:p w14:paraId="7CDA92DB" w14:textId="77777777" w:rsidR="00494095" w:rsidRPr="00E546C7" w:rsidRDefault="00494095" w:rsidP="00BE79D6">
            <w:pPr>
              <w:bidi w:val="0"/>
              <w:spacing w:after="0" w:line="240" w:lineRule="auto"/>
              <w:rPr>
                <w:rFonts w:ascii="Tahoma" w:hAnsi="Tahoma"/>
              </w:rPr>
            </w:pPr>
          </w:p>
        </w:tc>
        <w:tc>
          <w:tcPr>
            <w:tcW w:w="2211" w:type="dxa"/>
            <w:gridSpan w:val="3"/>
            <w:tcBorders>
              <w:right w:val="single" w:sz="4" w:space="0" w:color="auto"/>
            </w:tcBorders>
          </w:tcPr>
          <w:p w14:paraId="6840CF78" w14:textId="39E97B81" w:rsidR="00494095" w:rsidRPr="00C16F37" w:rsidRDefault="004A620D" w:rsidP="00BE79D6">
            <w:pPr>
              <w:bidi w:val="0"/>
              <w:spacing w:after="0" w:line="240" w:lineRule="auto"/>
              <w:jc w:val="left"/>
              <w:rPr>
                <w:rFonts w:ascii="Tahoma" w:hAnsi="Tahoma"/>
              </w:rPr>
            </w:pPr>
            <w:r w:rsidRPr="00C16F37">
              <w:rPr>
                <w:rFonts w:ascii="Tahoma" w:hAnsi="Tahoma"/>
              </w:rPr>
              <w:t xml:space="preserve">Version </w:t>
            </w:r>
            <w:r w:rsidR="00494095" w:rsidRPr="00C16F37">
              <w:rPr>
                <w:rFonts w:ascii="Tahoma" w:hAnsi="Tahoma"/>
              </w:rPr>
              <w:t>Price</w:t>
            </w:r>
          </w:p>
        </w:tc>
        <w:tc>
          <w:tcPr>
            <w:tcW w:w="3516" w:type="dxa"/>
            <w:tcBorders>
              <w:left w:val="single" w:sz="4" w:space="0" w:color="auto"/>
            </w:tcBorders>
          </w:tcPr>
          <w:p w14:paraId="19642ECC" w14:textId="3B7983E9" w:rsidR="00494095" w:rsidRPr="00C02C11" w:rsidRDefault="00494095" w:rsidP="00BE79D6">
            <w:pPr>
              <w:bidi w:val="0"/>
              <w:spacing w:after="0" w:line="240" w:lineRule="auto"/>
              <w:jc w:val="left"/>
              <w:rPr>
                <w:rFonts w:ascii="Tahoma" w:hAnsi="Tahoma"/>
              </w:rPr>
            </w:pPr>
            <w:r w:rsidRPr="00C02C11">
              <w:rPr>
                <w:rFonts w:ascii="Tahoma" w:hAnsi="Tahoma"/>
              </w:rPr>
              <w:t>mon</w:t>
            </w:r>
            <w:r>
              <w:rPr>
                <w:rFonts w:ascii="Tahoma" w:hAnsi="Tahoma"/>
              </w:rPr>
              <w:t>e</w:t>
            </w:r>
            <w:r w:rsidRPr="00C02C11">
              <w:rPr>
                <w:rFonts w:ascii="Tahoma" w:hAnsi="Tahoma"/>
              </w:rPr>
              <w:t>y</w:t>
            </w:r>
          </w:p>
        </w:tc>
        <w:tc>
          <w:tcPr>
            <w:tcW w:w="1574" w:type="dxa"/>
            <w:shd w:val="clear" w:color="auto" w:fill="auto"/>
          </w:tcPr>
          <w:p w14:paraId="336419C8" w14:textId="52C2EA44" w:rsidR="00494095" w:rsidRPr="006A281B" w:rsidRDefault="00494095" w:rsidP="00BE79D6">
            <w:pPr>
              <w:bidi w:val="0"/>
              <w:spacing w:after="0" w:line="240" w:lineRule="auto"/>
              <w:jc w:val="right"/>
              <w:rPr>
                <w:rFonts w:ascii="Tahoma" w:hAnsi="Tahoma"/>
              </w:rPr>
            </w:pPr>
            <w:r w:rsidRPr="006A281B">
              <w:rPr>
                <w:rFonts w:ascii="Tahoma" w:hAnsi="Tahoma"/>
              </w:rPr>
              <w:t>8</w:t>
            </w:r>
          </w:p>
        </w:tc>
      </w:tr>
      <w:tr w:rsidR="00494095" w:rsidRPr="004A620D" w14:paraId="60927560" w14:textId="77777777" w:rsidTr="00494095">
        <w:tc>
          <w:tcPr>
            <w:tcW w:w="2044" w:type="dxa"/>
            <w:vMerge/>
          </w:tcPr>
          <w:p w14:paraId="1717A63E" w14:textId="77777777" w:rsidR="00494095" w:rsidRPr="00E546C7" w:rsidRDefault="00494095" w:rsidP="00BE79D6">
            <w:pPr>
              <w:bidi w:val="0"/>
              <w:spacing w:after="0" w:line="240" w:lineRule="auto"/>
              <w:rPr>
                <w:rFonts w:ascii="Tahoma" w:hAnsi="Tahoma"/>
              </w:rPr>
            </w:pPr>
          </w:p>
        </w:tc>
        <w:tc>
          <w:tcPr>
            <w:tcW w:w="5727" w:type="dxa"/>
            <w:gridSpan w:val="4"/>
          </w:tcPr>
          <w:p w14:paraId="3028DD1B" w14:textId="5B5BDD8F" w:rsidR="00494095" w:rsidRPr="00E546C7" w:rsidRDefault="00494095" w:rsidP="009D762D">
            <w:pPr>
              <w:bidi w:val="0"/>
              <w:spacing w:after="0" w:line="240" w:lineRule="auto"/>
              <w:jc w:val="center"/>
              <w:rPr>
                <w:rFonts w:ascii="Tahoma" w:hAnsi="Tahoma"/>
                <w:b/>
                <w:bCs/>
              </w:rPr>
            </w:pPr>
            <w:r w:rsidRPr="00E546C7">
              <w:rPr>
                <w:rFonts w:ascii="Tahoma" w:hAnsi="Tahoma"/>
                <w:b/>
                <w:bCs/>
              </w:rPr>
              <w:t xml:space="preserve">Total </w:t>
            </w:r>
            <w:r>
              <w:rPr>
                <w:rFonts w:ascii="Tahoma" w:hAnsi="Tahoma"/>
                <w:b/>
                <w:bCs/>
              </w:rPr>
              <w:t xml:space="preserve">Record </w:t>
            </w:r>
            <w:r w:rsidRPr="00E546C7">
              <w:rPr>
                <w:rFonts w:ascii="Tahoma" w:hAnsi="Tahoma"/>
                <w:b/>
                <w:bCs/>
              </w:rPr>
              <w:t>Size (Bytes)</w:t>
            </w:r>
          </w:p>
        </w:tc>
        <w:tc>
          <w:tcPr>
            <w:tcW w:w="1574" w:type="dxa"/>
            <w:shd w:val="clear" w:color="auto" w:fill="auto"/>
          </w:tcPr>
          <w:p w14:paraId="27396989" w14:textId="6D97C82A" w:rsidR="00494095" w:rsidRPr="00B54BF9" w:rsidRDefault="00B54BF9" w:rsidP="00BE79D6">
            <w:pPr>
              <w:bidi w:val="0"/>
              <w:spacing w:after="0" w:line="240" w:lineRule="auto"/>
              <w:jc w:val="right"/>
              <w:rPr>
                <w:rFonts w:ascii="Tahoma" w:hAnsi="Tahoma"/>
                <w:b/>
                <w:bCs/>
              </w:rPr>
            </w:pPr>
            <w:r w:rsidRPr="00B54BF9">
              <w:rPr>
                <w:rFonts w:ascii="Tahoma" w:hAnsi="Tahoma"/>
                <w:b/>
                <w:bCs/>
              </w:rPr>
              <w:t>52</w:t>
            </w:r>
          </w:p>
        </w:tc>
      </w:tr>
      <w:tr w:rsidR="00494095" w:rsidRPr="00E546C7" w14:paraId="3C401B1C" w14:textId="77777777" w:rsidTr="00494095">
        <w:tc>
          <w:tcPr>
            <w:tcW w:w="2044" w:type="dxa"/>
            <w:vMerge w:val="restart"/>
          </w:tcPr>
          <w:p w14:paraId="6DADC996" w14:textId="450FAC0F" w:rsidR="00494095" w:rsidRPr="00E546C7" w:rsidRDefault="00494095" w:rsidP="00C609C4">
            <w:pPr>
              <w:bidi w:val="0"/>
              <w:spacing w:after="0" w:line="240" w:lineRule="auto"/>
              <w:rPr>
                <w:rFonts w:ascii="Tahoma" w:hAnsi="Tahoma"/>
              </w:rPr>
            </w:pPr>
            <w:r>
              <w:rPr>
                <w:rFonts w:ascii="Tahoma" w:hAnsi="Tahoma"/>
                <w:b/>
                <w:bCs/>
              </w:rPr>
              <w:t>PERSONAL DESIGNS</w:t>
            </w:r>
          </w:p>
        </w:tc>
        <w:tc>
          <w:tcPr>
            <w:tcW w:w="2211" w:type="dxa"/>
            <w:gridSpan w:val="3"/>
            <w:tcBorders>
              <w:right w:val="single" w:sz="4" w:space="0" w:color="auto"/>
            </w:tcBorders>
          </w:tcPr>
          <w:p w14:paraId="3F1B829E" w14:textId="6680F4B5" w:rsidR="00494095" w:rsidRPr="00E546C7" w:rsidRDefault="00494095" w:rsidP="00BE79D6">
            <w:pPr>
              <w:bidi w:val="0"/>
              <w:spacing w:after="0" w:line="240" w:lineRule="auto"/>
              <w:jc w:val="left"/>
              <w:rPr>
                <w:rFonts w:ascii="Tahoma" w:hAnsi="Tahoma"/>
                <w:b/>
                <w:bCs/>
              </w:rPr>
            </w:pPr>
            <w:r w:rsidRPr="00807892">
              <w:rPr>
                <w:rFonts w:ascii="Tahoma" w:hAnsi="Tahoma"/>
                <w:u w:val="single"/>
              </w:rPr>
              <w:t>Surfboard</w:t>
            </w:r>
            <w:r w:rsidR="004A620D">
              <w:rPr>
                <w:rFonts w:ascii="Tahoma" w:hAnsi="Tahoma"/>
                <w:u w:val="single"/>
              </w:rPr>
              <w:t xml:space="preserve"> </w:t>
            </w:r>
            <w:r w:rsidRPr="00807892">
              <w:rPr>
                <w:rFonts w:ascii="Tahoma" w:hAnsi="Tahoma"/>
                <w:u w:val="single"/>
              </w:rPr>
              <w:t>ID</w:t>
            </w:r>
            <w:r w:rsidR="00B54BF9">
              <w:rPr>
                <w:rFonts w:ascii="Tahoma" w:hAnsi="Tahoma"/>
                <w:b/>
                <w:bCs/>
              </w:rPr>
              <w:t xml:space="preserve"> </w:t>
            </w:r>
            <w:r w:rsidR="00B54BF9" w:rsidRPr="00B54BF9">
              <w:rPr>
                <w:rFonts w:ascii="Tahoma" w:hAnsi="Tahoma"/>
              </w:rPr>
              <w:t>(</w:t>
            </w:r>
            <w:r w:rsidR="00B54BF9">
              <w:rPr>
                <w:rFonts w:ascii="Tahoma" w:hAnsi="Tahoma"/>
              </w:rPr>
              <w:t>VERSIONS</w:t>
            </w:r>
            <w:r w:rsidR="00B54BF9" w:rsidRPr="00B54BF9">
              <w:rPr>
                <w:rFonts w:ascii="Tahoma" w:hAnsi="Tahoma"/>
              </w:rPr>
              <w:t>)</w:t>
            </w:r>
          </w:p>
        </w:tc>
        <w:tc>
          <w:tcPr>
            <w:tcW w:w="3516" w:type="dxa"/>
            <w:tcBorders>
              <w:left w:val="single" w:sz="4" w:space="0" w:color="auto"/>
            </w:tcBorders>
          </w:tcPr>
          <w:p w14:paraId="0A925BEB" w14:textId="668AE0EB" w:rsidR="00494095" w:rsidRPr="00E546C7" w:rsidRDefault="00494095" w:rsidP="00BE79D6">
            <w:pPr>
              <w:bidi w:val="0"/>
              <w:spacing w:after="0" w:line="240" w:lineRule="auto"/>
              <w:jc w:val="left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</w:rPr>
              <w:t>int</w:t>
            </w:r>
          </w:p>
        </w:tc>
        <w:tc>
          <w:tcPr>
            <w:tcW w:w="1574" w:type="dxa"/>
            <w:shd w:val="clear" w:color="auto" w:fill="auto"/>
          </w:tcPr>
          <w:p w14:paraId="1D6EBC72" w14:textId="512AD410" w:rsidR="00494095" w:rsidRPr="009D762D" w:rsidRDefault="00494095" w:rsidP="00BE79D6">
            <w:pPr>
              <w:bidi w:val="0"/>
              <w:spacing w:after="0" w:line="240" w:lineRule="auto"/>
              <w:jc w:val="right"/>
              <w:rPr>
                <w:rFonts w:ascii="Tahoma" w:hAnsi="Tahoma"/>
              </w:rPr>
            </w:pPr>
            <w:r w:rsidRPr="009D762D">
              <w:rPr>
                <w:rFonts w:ascii="Tahoma" w:hAnsi="Tahoma"/>
              </w:rPr>
              <w:t>4</w:t>
            </w:r>
          </w:p>
        </w:tc>
      </w:tr>
      <w:tr w:rsidR="00B93307" w:rsidRPr="00E546C7" w14:paraId="758F4410" w14:textId="77777777" w:rsidTr="00494095">
        <w:tc>
          <w:tcPr>
            <w:tcW w:w="2044" w:type="dxa"/>
            <w:vMerge/>
          </w:tcPr>
          <w:p w14:paraId="62C70AF2" w14:textId="77777777" w:rsidR="00B93307" w:rsidRDefault="00B93307" w:rsidP="00C609C4">
            <w:pPr>
              <w:bidi w:val="0"/>
              <w:spacing w:after="0" w:line="240" w:lineRule="auto"/>
              <w:rPr>
                <w:rFonts w:ascii="Tahoma" w:hAnsi="Tahoma"/>
                <w:b/>
                <w:bCs/>
              </w:rPr>
            </w:pPr>
          </w:p>
        </w:tc>
        <w:tc>
          <w:tcPr>
            <w:tcW w:w="2211" w:type="dxa"/>
            <w:gridSpan w:val="3"/>
            <w:tcBorders>
              <w:right w:val="single" w:sz="4" w:space="0" w:color="auto"/>
            </w:tcBorders>
          </w:tcPr>
          <w:p w14:paraId="08FBD809" w14:textId="404DBB53" w:rsidR="00B93307" w:rsidRPr="00807892" w:rsidRDefault="00B93307" w:rsidP="00BE79D6">
            <w:pPr>
              <w:bidi w:val="0"/>
              <w:spacing w:after="0" w:line="240" w:lineRule="auto"/>
              <w:jc w:val="left"/>
              <w:rPr>
                <w:rFonts w:ascii="Tahoma" w:hAnsi="Tahoma"/>
                <w:u w:val="single"/>
              </w:rPr>
            </w:pPr>
            <w:r>
              <w:rPr>
                <w:rFonts w:ascii="Tahoma" w:hAnsi="Tahoma"/>
                <w:u w:val="single"/>
              </w:rPr>
              <w:t>Version ID</w:t>
            </w:r>
            <w:r w:rsidR="00B54BF9">
              <w:rPr>
                <w:rFonts w:ascii="Tahoma" w:hAnsi="Tahoma"/>
                <w:u w:val="single"/>
              </w:rPr>
              <w:t xml:space="preserve"> </w:t>
            </w:r>
            <w:r w:rsidR="00B54BF9" w:rsidRPr="00B54BF9">
              <w:rPr>
                <w:rFonts w:ascii="Tahoma" w:hAnsi="Tahoma"/>
              </w:rPr>
              <w:t>(</w:t>
            </w:r>
            <w:r w:rsidR="00B54BF9">
              <w:rPr>
                <w:rFonts w:ascii="Tahoma" w:hAnsi="Tahoma"/>
              </w:rPr>
              <w:t>VERSIONS</w:t>
            </w:r>
            <w:r w:rsidR="00B54BF9" w:rsidRPr="00B54BF9">
              <w:rPr>
                <w:rFonts w:ascii="Tahoma" w:hAnsi="Tahoma"/>
              </w:rPr>
              <w:t>)</w:t>
            </w:r>
          </w:p>
        </w:tc>
        <w:tc>
          <w:tcPr>
            <w:tcW w:w="3516" w:type="dxa"/>
            <w:tcBorders>
              <w:left w:val="single" w:sz="4" w:space="0" w:color="auto"/>
            </w:tcBorders>
          </w:tcPr>
          <w:p w14:paraId="409B76E2" w14:textId="60215B80" w:rsidR="00B93307" w:rsidRDefault="00B93307" w:rsidP="00BE79D6">
            <w:pPr>
              <w:bidi w:val="0"/>
              <w:spacing w:after="0" w:line="240" w:lineRule="auto"/>
              <w:jc w:val="left"/>
              <w:rPr>
                <w:rFonts w:ascii="Tahoma" w:hAnsi="Tahoma"/>
              </w:rPr>
            </w:pPr>
            <w:r>
              <w:rPr>
                <w:rFonts w:ascii="Tahoma" w:hAnsi="Tahoma"/>
              </w:rPr>
              <w:t>int</w:t>
            </w:r>
          </w:p>
        </w:tc>
        <w:tc>
          <w:tcPr>
            <w:tcW w:w="1574" w:type="dxa"/>
            <w:shd w:val="clear" w:color="auto" w:fill="auto"/>
          </w:tcPr>
          <w:p w14:paraId="272C9CFC" w14:textId="7AC02F50" w:rsidR="00B93307" w:rsidRPr="009D762D" w:rsidRDefault="00B93307" w:rsidP="00BE79D6">
            <w:pPr>
              <w:bidi w:val="0"/>
              <w:spacing w:after="0" w:line="240" w:lineRule="auto"/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4</w:t>
            </w:r>
          </w:p>
        </w:tc>
      </w:tr>
      <w:tr w:rsidR="00494095" w:rsidRPr="00E546C7" w14:paraId="6AC82A1F" w14:textId="77777777" w:rsidTr="00494095">
        <w:trPr>
          <w:trHeight w:val="103"/>
        </w:trPr>
        <w:tc>
          <w:tcPr>
            <w:tcW w:w="2044" w:type="dxa"/>
            <w:vMerge/>
          </w:tcPr>
          <w:p w14:paraId="1220523A" w14:textId="77777777" w:rsidR="00494095" w:rsidRPr="00E546C7" w:rsidRDefault="00494095" w:rsidP="00BE79D6">
            <w:pPr>
              <w:bidi w:val="0"/>
              <w:spacing w:after="0" w:line="240" w:lineRule="auto"/>
              <w:rPr>
                <w:rFonts w:ascii="Tahoma" w:hAnsi="Tahoma"/>
              </w:rPr>
            </w:pPr>
          </w:p>
        </w:tc>
        <w:tc>
          <w:tcPr>
            <w:tcW w:w="2211" w:type="dxa"/>
            <w:gridSpan w:val="3"/>
            <w:tcBorders>
              <w:right w:val="single" w:sz="4" w:space="0" w:color="auto"/>
            </w:tcBorders>
          </w:tcPr>
          <w:p w14:paraId="7CFF24F4" w14:textId="7D017488" w:rsidR="00494095" w:rsidRPr="00E546C7" w:rsidRDefault="00494095" w:rsidP="00BE79D6">
            <w:pPr>
              <w:bidi w:val="0"/>
              <w:spacing w:after="0" w:line="240" w:lineRule="auto"/>
              <w:jc w:val="left"/>
              <w:rPr>
                <w:rFonts w:ascii="Tahoma" w:hAnsi="Tahoma"/>
                <w:b/>
                <w:bCs/>
              </w:rPr>
            </w:pPr>
            <w:r w:rsidRPr="000B6F1E">
              <w:rPr>
                <w:rFonts w:ascii="Tahoma" w:hAnsi="Tahoma"/>
                <w:u w:val="single"/>
              </w:rPr>
              <w:t>Email</w:t>
            </w:r>
            <w:r w:rsidR="00B54BF9">
              <w:rPr>
                <w:rFonts w:ascii="Tahoma" w:hAnsi="Tahoma"/>
                <w:b/>
                <w:bCs/>
              </w:rPr>
              <w:t xml:space="preserve"> </w:t>
            </w:r>
            <w:r w:rsidR="00B54BF9" w:rsidRPr="00B54BF9">
              <w:rPr>
                <w:rFonts w:ascii="Tahoma" w:hAnsi="Tahoma"/>
              </w:rPr>
              <w:t>(COSTUMERS)</w:t>
            </w:r>
          </w:p>
        </w:tc>
        <w:tc>
          <w:tcPr>
            <w:tcW w:w="3516" w:type="dxa"/>
            <w:tcBorders>
              <w:left w:val="single" w:sz="4" w:space="0" w:color="auto"/>
            </w:tcBorders>
          </w:tcPr>
          <w:p w14:paraId="63399315" w14:textId="7D709706" w:rsidR="00494095" w:rsidRPr="00E546C7" w:rsidRDefault="00494095" w:rsidP="00BE79D6">
            <w:pPr>
              <w:bidi w:val="0"/>
              <w:spacing w:after="0" w:line="240" w:lineRule="auto"/>
              <w:jc w:val="left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</w:rPr>
              <w:t>Varchar (</w:t>
            </w:r>
            <w:r w:rsidR="004A620D">
              <w:rPr>
                <w:rFonts w:ascii="Tahoma" w:hAnsi="Tahoma"/>
              </w:rPr>
              <w:t>30</w:t>
            </w:r>
            <w:r>
              <w:rPr>
                <w:rFonts w:ascii="Tahoma" w:hAnsi="Tahoma"/>
              </w:rPr>
              <w:t>)</w:t>
            </w:r>
          </w:p>
        </w:tc>
        <w:tc>
          <w:tcPr>
            <w:tcW w:w="1574" w:type="dxa"/>
            <w:shd w:val="clear" w:color="auto" w:fill="auto"/>
          </w:tcPr>
          <w:p w14:paraId="32CC82F1" w14:textId="4CB2C047" w:rsidR="00494095" w:rsidRPr="009D762D" w:rsidRDefault="004A620D" w:rsidP="00BE79D6">
            <w:pPr>
              <w:bidi w:val="0"/>
              <w:spacing w:after="0" w:line="240" w:lineRule="auto"/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30</w:t>
            </w:r>
          </w:p>
        </w:tc>
      </w:tr>
      <w:tr w:rsidR="00494095" w:rsidRPr="00E546C7" w14:paraId="49D67CE1" w14:textId="77777777" w:rsidTr="00494095">
        <w:tc>
          <w:tcPr>
            <w:tcW w:w="2044" w:type="dxa"/>
            <w:vMerge/>
          </w:tcPr>
          <w:p w14:paraId="037ABDCB" w14:textId="77777777" w:rsidR="00494095" w:rsidRPr="00E546C7" w:rsidRDefault="00494095" w:rsidP="00BE79D6">
            <w:pPr>
              <w:bidi w:val="0"/>
              <w:spacing w:after="0" w:line="240" w:lineRule="auto"/>
              <w:rPr>
                <w:rFonts w:ascii="Tahoma" w:hAnsi="Tahoma"/>
              </w:rPr>
            </w:pPr>
          </w:p>
        </w:tc>
        <w:tc>
          <w:tcPr>
            <w:tcW w:w="2211" w:type="dxa"/>
            <w:gridSpan w:val="3"/>
            <w:tcBorders>
              <w:right w:val="single" w:sz="4" w:space="0" w:color="auto"/>
            </w:tcBorders>
          </w:tcPr>
          <w:p w14:paraId="16CFBC76" w14:textId="2EAF0D90" w:rsidR="00494095" w:rsidRPr="00C16F37" w:rsidRDefault="00494095" w:rsidP="00BE79D6">
            <w:pPr>
              <w:bidi w:val="0"/>
              <w:spacing w:after="0" w:line="240" w:lineRule="auto"/>
              <w:jc w:val="left"/>
              <w:rPr>
                <w:rFonts w:ascii="Tahoma" w:hAnsi="Tahoma"/>
                <w:u w:val="single"/>
              </w:rPr>
            </w:pPr>
            <w:r w:rsidRPr="00C16F37">
              <w:rPr>
                <w:rFonts w:ascii="Tahoma" w:hAnsi="Tahoma"/>
                <w:u w:val="single"/>
              </w:rPr>
              <w:t>Fin system</w:t>
            </w:r>
          </w:p>
        </w:tc>
        <w:tc>
          <w:tcPr>
            <w:tcW w:w="3516" w:type="dxa"/>
            <w:tcBorders>
              <w:left w:val="single" w:sz="4" w:space="0" w:color="auto"/>
            </w:tcBorders>
          </w:tcPr>
          <w:p w14:paraId="3A7DB8AF" w14:textId="5B546A67" w:rsidR="00494095" w:rsidRPr="00E546C7" w:rsidRDefault="00494095" w:rsidP="00BE79D6">
            <w:pPr>
              <w:bidi w:val="0"/>
              <w:spacing w:after="0" w:line="240" w:lineRule="auto"/>
              <w:jc w:val="left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</w:rPr>
              <w:t>Varchar (20)</w:t>
            </w:r>
          </w:p>
        </w:tc>
        <w:tc>
          <w:tcPr>
            <w:tcW w:w="1574" w:type="dxa"/>
            <w:shd w:val="clear" w:color="auto" w:fill="auto"/>
          </w:tcPr>
          <w:p w14:paraId="0422E5CC" w14:textId="7A8CA788" w:rsidR="00494095" w:rsidRPr="009D762D" w:rsidRDefault="00494095" w:rsidP="00BE79D6">
            <w:pPr>
              <w:bidi w:val="0"/>
              <w:spacing w:after="0" w:line="240" w:lineRule="auto"/>
              <w:jc w:val="right"/>
              <w:rPr>
                <w:rFonts w:ascii="Tahoma" w:hAnsi="Tahoma"/>
              </w:rPr>
            </w:pPr>
            <w:r w:rsidRPr="009D762D">
              <w:rPr>
                <w:rFonts w:ascii="Tahoma" w:hAnsi="Tahoma"/>
              </w:rPr>
              <w:t>20</w:t>
            </w:r>
          </w:p>
        </w:tc>
      </w:tr>
      <w:tr w:rsidR="00494095" w:rsidRPr="00E546C7" w14:paraId="2AE77697" w14:textId="77777777" w:rsidTr="00494095">
        <w:tc>
          <w:tcPr>
            <w:tcW w:w="2044" w:type="dxa"/>
            <w:vMerge/>
          </w:tcPr>
          <w:p w14:paraId="381384E0" w14:textId="77777777" w:rsidR="00494095" w:rsidRPr="00E546C7" w:rsidRDefault="00494095" w:rsidP="00BE79D6">
            <w:pPr>
              <w:bidi w:val="0"/>
              <w:spacing w:after="0" w:line="240" w:lineRule="auto"/>
              <w:rPr>
                <w:rFonts w:ascii="Tahoma" w:hAnsi="Tahoma"/>
              </w:rPr>
            </w:pPr>
          </w:p>
        </w:tc>
        <w:tc>
          <w:tcPr>
            <w:tcW w:w="2211" w:type="dxa"/>
            <w:gridSpan w:val="3"/>
            <w:tcBorders>
              <w:right w:val="single" w:sz="4" w:space="0" w:color="auto"/>
            </w:tcBorders>
          </w:tcPr>
          <w:p w14:paraId="5FDD67AE" w14:textId="5DFFA2BC" w:rsidR="00494095" w:rsidRPr="00C16F37" w:rsidRDefault="004A620D" w:rsidP="00BE79D6">
            <w:pPr>
              <w:bidi w:val="0"/>
              <w:spacing w:after="0" w:line="240" w:lineRule="auto"/>
              <w:jc w:val="left"/>
              <w:rPr>
                <w:rFonts w:ascii="Tahoma" w:hAnsi="Tahoma"/>
                <w:u w:val="single"/>
              </w:rPr>
            </w:pPr>
            <w:r w:rsidRPr="00C16F37">
              <w:rPr>
                <w:rFonts w:ascii="Tahoma" w:hAnsi="Tahoma"/>
                <w:u w:val="single"/>
              </w:rPr>
              <w:t>D</w:t>
            </w:r>
            <w:r w:rsidR="00494095" w:rsidRPr="00C16F37">
              <w:rPr>
                <w:rFonts w:ascii="Tahoma" w:hAnsi="Tahoma"/>
                <w:u w:val="single"/>
              </w:rPr>
              <w:t>eck</w:t>
            </w:r>
            <w:r w:rsidRPr="00C16F37">
              <w:rPr>
                <w:rFonts w:ascii="Tahoma" w:hAnsi="Tahoma"/>
                <w:u w:val="single"/>
              </w:rPr>
              <w:t xml:space="preserve"> color</w:t>
            </w:r>
          </w:p>
        </w:tc>
        <w:tc>
          <w:tcPr>
            <w:tcW w:w="3516" w:type="dxa"/>
            <w:tcBorders>
              <w:left w:val="single" w:sz="4" w:space="0" w:color="auto"/>
            </w:tcBorders>
          </w:tcPr>
          <w:p w14:paraId="4BDF640A" w14:textId="6334537A" w:rsidR="00494095" w:rsidRPr="00E546C7" w:rsidRDefault="00494095" w:rsidP="00BE79D6">
            <w:pPr>
              <w:bidi w:val="0"/>
              <w:spacing w:after="0" w:line="240" w:lineRule="auto"/>
              <w:jc w:val="left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</w:rPr>
              <w:t>Varchar (20)</w:t>
            </w:r>
          </w:p>
        </w:tc>
        <w:tc>
          <w:tcPr>
            <w:tcW w:w="1574" w:type="dxa"/>
            <w:shd w:val="clear" w:color="auto" w:fill="auto"/>
          </w:tcPr>
          <w:p w14:paraId="540DA7B4" w14:textId="12FD1314" w:rsidR="00494095" w:rsidRPr="009D762D" w:rsidRDefault="00494095" w:rsidP="00BE79D6">
            <w:pPr>
              <w:bidi w:val="0"/>
              <w:spacing w:after="0" w:line="240" w:lineRule="auto"/>
              <w:jc w:val="right"/>
              <w:rPr>
                <w:rFonts w:ascii="Tahoma" w:hAnsi="Tahoma"/>
              </w:rPr>
            </w:pPr>
            <w:r w:rsidRPr="009D762D">
              <w:rPr>
                <w:rFonts w:ascii="Tahoma" w:hAnsi="Tahoma"/>
              </w:rPr>
              <w:t>20</w:t>
            </w:r>
          </w:p>
        </w:tc>
      </w:tr>
      <w:tr w:rsidR="00494095" w:rsidRPr="00E546C7" w14:paraId="04BA7D2C" w14:textId="77777777" w:rsidTr="00494095">
        <w:tc>
          <w:tcPr>
            <w:tcW w:w="2044" w:type="dxa"/>
            <w:vMerge/>
          </w:tcPr>
          <w:p w14:paraId="0CBD3C4D" w14:textId="77777777" w:rsidR="00494095" w:rsidRPr="00E546C7" w:rsidRDefault="00494095" w:rsidP="00BE79D6">
            <w:pPr>
              <w:bidi w:val="0"/>
              <w:spacing w:after="0" w:line="240" w:lineRule="auto"/>
              <w:rPr>
                <w:rFonts w:ascii="Tahoma" w:hAnsi="Tahoma"/>
              </w:rPr>
            </w:pPr>
          </w:p>
        </w:tc>
        <w:tc>
          <w:tcPr>
            <w:tcW w:w="2211" w:type="dxa"/>
            <w:gridSpan w:val="3"/>
            <w:tcBorders>
              <w:right w:val="single" w:sz="4" w:space="0" w:color="auto"/>
            </w:tcBorders>
          </w:tcPr>
          <w:p w14:paraId="52BF0759" w14:textId="20341932" w:rsidR="00494095" w:rsidRPr="00C16F37" w:rsidRDefault="004A620D" w:rsidP="00BE79D6">
            <w:pPr>
              <w:bidi w:val="0"/>
              <w:spacing w:after="0" w:line="240" w:lineRule="auto"/>
              <w:jc w:val="left"/>
              <w:rPr>
                <w:rFonts w:ascii="Tahoma" w:hAnsi="Tahoma"/>
                <w:u w:val="single"/>
              </w:rPr>
            </w:pPr>
            <w:r w:rsidRPr="00C16F37">
              <w:rPr>
                <w:rFonts w:ascii="Tahoma" w:hAnsi="Tahoma"/>
                <w:u w:val="single"/>
              </w:rPr>
              <w:t>B</w:t>
            </w:r>
            <w:r w:rsidR="00494095" w:rsidRPr="00C16F37">
              <w:rPr>
                <w:rFonts w:ascii="Tahoma" w:hAnsi="Tahoma"/>
                <w:u w:val="single"/>
              </w:rPr>
              <w:t>ottom</w:t>
            </w:r>
            <w:r w:rsidRPr="00C16F37">
              <w:rPr>
                <w:rFonts w:ascii="Tahoma" w:hAnsi="Tahoma"/>
                <w:u w:val="single"/>
              </w:rPr>
              <w:t xml:space="preserve"> color</w:t>
            </w:r>
          </w:p>
        </w:tc>
        <w:tc>
          <w:tcPr>
            <w:tcW w:w="3516" w:type="dxa"/>
            <w:tcBorders>
              <w:left w:val="single" w:sz="4" w:space="0" w:color="auto"/>
            </w:tcBorders>
          </w:tcPr>
          <w:p w14:paraId="0589D613" w14:textId="3CA00D8B" w:rsidR="00494095" w:rsidRPr="00E546C7" w:rsidRDefault="00494095" w:rsidP="00BE79D6">
            <w:pPr>
              <w:bidi w:val="0"/>
              <w:spacing w:after="0" w:line="240" w:lineRule="auto"/>
              <w:jc w:val="left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</w:rPr>
              <w:t>Varchar (20)</w:t>
            </w:r>
          </w:p>
        </w:tc>
        <w:tc>
          <w:tcPr>
            <w:tcW w:w="1574" w:type="dxa"/>
            <w:shd w:val="clear" w:color="auto" w:fill="auto"/>
          </w:tcPr>
          <w:p w14:paraId="13E64A3B" w14:textId="313A88BE" w:rsidR="00494095" w:rsidRPr="009D762D" w:rsidRDefault="00494095" w:rsidP="00BE79D6">
            <w:pPr>
              <w:bidi w:val="0"/>
              <w:spacing w:after="0" w:line="240" w:lineRule="auto"/>
              <w:jc w:val="right"/>
              <w:rPr>
                <w:rFonts w:ascii="Tahoma" w:hAnsi="Tahoma"/>
              </w:rPr>
            </w:pPr>
            <w:r w:rsidRPr="009D762D">
              <w:rPr>
                <w:rFonts w:ascii="Tahoma" w:hAnsi="Tahoma"/>
              </w:rPr>
              <w:t>20</w:t>
            </w:r>
          </w:p>
        </w:tc>
      </w:tr>
      <w:tr w:rsidR="00494095" w:rsidRPr="00E546C7" w14:paraId="35B8275D" w14:textId="77777777" w:rsidTr="004A620D">
        <w:trPr>
          <w:trHeight w:val="179"/>
        </w:trPr>
        <w:tc>
          <w:tcPr>
            <w:tcW w:w="2044" w:type="dxa"/>
            <w:vMerge/>
          </w:tcPr>
          <w:p w14:paraId="0160BC42" w14:textId="77777777" w:rsidR="00494095" w:rsidRPr="00E546C7" w:rsidRDefault="00494095" w:rsidP="00BE79D6">
            <w:pPr>
              <w:bidi w:val="0"/>
              <w:spacing w:after="0" w:line="240" w:lineRule="auto"/>
              <w:rPr>
                <w:rFonts w:ascii="Tahoma" w:hAnsi="Tahoma"/>
              </w:rPr>
            </w:pPr>
          </w:p>
        </w:tc>
        <w:tc>
          <w:tcPr>
            <w:tcW w:w="2211" w:type="dxa"/>
            <w:gridSpan w:val="3"/>
            <w:tcBorders>
              <w:right w:val="single" w:sz="4" w:space="0" w:color="auto"/>
            </w:tcBorders>
          </w:tcPr>
          <w:p w14:paraId="7722D716" w14:textId="5FB2842C" w:rsidR="00494095" w:rsidRPr="00C16F37" w:rsidRDefault="004A620D" w:rsidP="00BE79D6">
            <w:pPr>
              <w:bidi w:val="0"/>
              <w:spacing w:after="0" w:line="240" w:lineRule="auto"/>
              <w:jc w:val="left"/>
              <w:rPr>
                <w:rFonts w:ascii="Tahoma" w:hAnsi="Tahoma"/>
                <w:u w:val="single"/>
              </w:rPr>
            </w:pPr>
            <w:r w:rsidRPr="00C16F37">
              <w:rPr>
                <w:rFonts w:ascii="Tahoma" w:hAnsi="Tahoma"/>
                <w:u w:val="single"/>
              </w:rPr>
              <w:t>Rail color</w:t>
            </w:r>
          </w:p>
        </w:tc>
        <w:tc>
          <w:tcPr>
            <w:tcW w:w="3516" w:type="dxa"/>
            <w:tcBorders>
              <w:left w:val="single" w:sz="4" w:space="0" w:color="auto"/>
            </w:tcBorders>
          </w:tcPr>
          <w:p w14:paraId="0EA26028" w14:textId="15280DA4" w:rsidR="00494095" w:rsidRPr="00E546C7" w:rsidRDefault="00494095" w:rsidP="00BE79D6">
            <w:pPr>
              <w:bidi w:val="0"/>
              <w:spacing w:after="0" w:line="240" w:lineRule="auto"/>
              <w:jc w:val="left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</w:rPr>
              <w:t>Varchar (20)</w:t>
            </w:r>
          </w:p>
        </w:tc>
        <w:tc>
          <w:tcPr>
            <w:tcW w:w="1574" w:type="dxa"/>
            <w:shd w:val="clear" w:color="auto" w:fill="auto"/>
          </w:tcPr>
          <w:p w14:paraId="064F929C" w14:textId="6CDE1E61" w:rsidR="00494095" w:rsidRPr="009D762D" w:rsidRDefault="00494095" w:rsidP="00BE79D6">
            <w:pPr>
              <w:bidi w:val="0"/>
              <w:spacing w:after="0" w:line="240" w:lineRule="auto"/>
              <w:jc w:val="right"/>
              <w:rPr>
                <w:rFonts w:ascii="Tahoma" w:hAnsi="Tahoma"/>
              </w:rPr>
            </w:pPr>
            <w:r w:rsidRPr="009D762D">
              <w:rPr>
                <w:rFonts w:ascii="Tahoma" w:hAnsi="Tahoma"/>
              </w:rPr>
              <w:t>20</w:t>
            </w:r>
          </w:p>
        </w:tc>
      </w:tr>
      <w:tr w:rsidR="00494095" w:rsidRPr="00E546C7" w14:paraId="3BE9EBD4" w14:textId="77777777" w:rsidTr="00494095">
        <w:tc>
          <w:tcPr>
            <w:tcW w:w="2044" w:type="dxa"/>
            <w:vMerge/>
          </w:tcPr>
          <w:p w14:paraId="74CAF991" w14:textId="77777777" w:rsidR="00494095" w:rsidRPr="00E546C7" w:rsidRDefault="00494095" w:rsidP="00BE79D6">
            <w:pPr>
              <w:bidi w:val="0"/>
              <w:spacing w:after="0" w:line="240" w:lineRule="auto"/>
              <w:rPr>
                <w:rFonts w:ascii="Tahoma" w:hAnsi="Tahoma"/>
              </w:rPr>
            </w:pPr>
          </w:p>
        </w:tc>
        <w:tc>
          <w:tcPr>
            <w:tcW w:w="2211" w:type="dxa"/>
            <w:gridSpan w:val="3"/>
            <w:tcBorders>
              <w:right w:val="single" w:sz="4" w:space="0" w:color="auto"/>
            </w:tcBorders>
          </w:tcPr>
          <w:p w14:paraId="29D52743" w14:textId="01D2CFCB" w:rsidR="00494095" w:rsidRPr="00C16F37" w:rsidRDefault="004A620D" w:rsidP="00BE79D6">
            <w:pPr>
              <w:bidi w:val="0"/>
              <w:spacing w:after="0" w:line="240" w:lineRule="auto"/>
              <w:jc w:val="left"/>
              <w:rPr>
                <w:rFonts w:ascii="Tahoma" w:hAnsi="Tahoma"/>
                <w:u w:val="single"/>
              </w:rPr>
            </w:pPr>
            <w:r w:rsidRPr="00C16F37">
              <w:rPr>
                <w:rFonts w:ascii="Tahoma" w:hAnsi="Tahoma"/>
                <w:u w:val="single"/>
              </w:rPr>
              <w:t>Band color</w:t>
            </w:r>
          </w:p>
        </w:tc>
        <w:tc>
          <w:tcPr>
            <w:tcW w:w="3516" w:type="dxa"/>
            <w:tcBorders>
              <w:left w:val="single" w:sz="4" w:space="0" w:color="auto"/>
            </w:tcBorders>
          </w:tcPr>
          <w:p w14:paraId="71500B48" w14:textId="6E10CA26" w:rsidR="00494095" w:rsidRPr="00E546C7" w:rsidRDefault="00494095" w:rsidP="00BE79D6">
            <w:pPr>
              <w:bidi w:val="0"/>
              <w:spacing w:after="0" w:line="240" w:lineRule="auto"/>
              <w:jc w:val="left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</w:rPr>
              <w:t>Varchar (20)</w:t>
            </w:r>
          </w:p>
        </w:tc>
        <w:tc>
          <w:tcPr>
            <w:tcW w:w="1574" w:type="dxa"/>
            <w:shd w:val="clear" w:color="auto" w:fill="auto"/>
          </w:tcPr>
          <w:p w14:paraId="26CDB01C" w14:textId="5F7AEC4D" w:rsidR="00494095" w:rsidRPr="009D762D" w:rsidRDefault="00494095" w:rsidP="00BE79D6">
            <w:pPr>
              <w:bidi w:val="0"/>
              <w:spacing w:after="0" w:line="240" w:lineRule="auto"/>
              <w:jc w:val="right"/>
              <w:rPr>
                <w:rFonts w:ascii="Tahoma" w:hAnsi="Tahoma"/>
              </w:rPr>
            </w:pPr>
            <w:r w:rsidRPr="009D762D">
              <w:rPr>
                <w:rFonts w:ascii="Tahoma" w:hAnsi="Tahoma"/>
              </w:rPr>
              <w:t>20</w:t>
            </w:r>
          </w:p>
        </w:tc>
      </w:tr>
      <w:tr w:rsidR="00494095" w:rsidRPr="00E546C7" w14:paraId="20CE03FE" w14:textId="77777777" w:rsidTr="00494095">
        <w:tc>
          <w:tcPr>
            <w:tcW w:w="2044" w:type="dxa"/>
            <w:vMerge/>
          </w:tcPr>
          <w:p w14:paraId="1808ECB3" w14:textId="77777777" w:rsidR="00494095" w:rsidRPr="00E546C7" w:rsidRDefault="00494095" w:rsidP="00BE79D6">
            <w:pPr>
              <w:bidi w:val="0"/>
              <w:spacing w:after="0" w:line="240" w:lineRule="auto"/>
              <w:rPr>
                <w:rFonts w:ascii="Tahoma" w:hAnsi="Tahoma"/>
              </w:rPr>
            </w:pPr>
          </w:p>
        </w:tc>
        <w:tc>
          <w:tcPr>
            <w:tcW w:w="2211" w:type="dxa"/>
            <w:gridSpan w:val="3"/>
            <w:tcBorders>
              <w:right w:val="single" w:sz="4" w:space="0" w:color="auto"/>
            </w:tcBorders>
          </w:tcPr>
          <w:p w14:paraId="296D49D9" w14:textId="212FF783" w:rsidR="00494095" w:rsidRPr="00C16F37" w:rsidRDefault="00494095" w:rsidP="00BE79D6">
            <w:pPr>
              <w:bidi w:val="0"/>
              <w:spacing w:after="0" w:line="240" w:lineRule="auto"/>
              <w:jc w:val="left"/>
              <w:rPr>
                <w:rFonts w:ascii="Tahoma" w:hAnsi="Tahoma"/>
                <w:u w:val="single"/>
              </w:rPr>
            </w:pPr>
            <w:r w:rsidRPr="00C16F37">
              <w:rPr>
                <w:rFonts w:ascii="Tahoma" w:hAnsi="Tahoma"/>
                <w:u w:val="single"/>
              </w:rPr>
              <w:t>Gear</w:t>
            </w:r>
          </w:p>
        </w:tc>
        <w:tc>
          <w:tcPr>
            <w:tcW w:w="3516" w:type="dxa"/>
            <w:tcBorders>
              <w:left w:val="single" w:sz="4" w:space="0" w:color="auto"/>
            </w:tcBorders>
          </w:tcPr>
          <w:p w14:paraId="60B6D3DC" w14:textId="0FCE4D1A" w:rsidR="00494095" w:rsidRPr="00E546C7" w:rsidRDefault="00494095" w:rsidP="00BE79D6">
            <w:pPr>
              <w:bidi w:val="0"/>
              <w:spacing w:after="0" w:line="240" w:lineRule="auto"/>
              <w:jc w:val="left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</w:rPr>
              <w:t>Varchar (20)</w:t>
            </w:r>
          </w:p>
        </w:tc>
        <w:tc>
          <w:tcPr>
            <w:tcW w:w="1574" w:type="dxa"/>
            <w:shd w:val="clear" w:color="auto" w:fill="auto"/>
          </w:tcPr>
          <w:p w14:paraId="60EA8A71" w14:textId="61D1AE2F" w:rsidR="00494095" w:rsidRPr="009D762D" w:rsidRDefault="00494095" w:rsidP="00BE79D6">
            <w:pPr>
              <w:bidi w:val="0"/>
              <w:spacing w:after="0" w:line="240" w:lineRule="auto"/>
              <w:jc w:val="right"/>
              <w:rPr>
                <w:rFonts w:ascii="Tahoma" w:hAnsi="Tahoma"/>
              </w:rPr>
            </w:pPr>
            <w:r w:rsidRPr="009D762D">
              <w:rPr>
                <w:rFonts w:ascii="Tahoma" w:hAnsi="Tahoma"/>
              </w:rPr>
              <w:t>20</w:t>
            </w:r>
          </w:p>
        </w:tc>
      </w:tr>
      <w:tr w:rsidR="00494095" w:rsidRPr="00E546C7" w14:paraId="3D4767E4" w14:textId="77777777" w:rsidTr="00494095">
        <w:tc>
          <w:tcPr>
            <w:tcW w:w="2044" w:type="dxa"/>
            <w:vMerge/>
          </w:tcPr>
          <w:p w14:paraId="1A7BF32E" w14:textId="77777777" w:rsidR="00494095" w:rsidRPr="00E546C7" w:rsidRDefault="00494095" w:rsidP="00BE79D6">
            <w:pPr>
              <w:bidi w:val="0"/>
              <w:spacing w:after="0" w:line="240" w:lineRule="auto"/>
              <w:rPr>
                <w:rFonts w:ascii="Tahoma" w:hAnsi="Tahoma"/>
              </w:rPr>
            </w:pPr>
          </w:p>
        </w:tc>
        <w:tc>
          <w:tcPr>
            <w:tcW w:w="2211" w:type="dxa"/>
            <w:gridSpan w:val="3"/>
            <w:tcBorders>
              <w:right w:val="single" w:sz="4" w:space="0" w:color="auto"/>
            </w:tcBorders>
          </w:tcPr>
          <w:p w14:paraId="202CDF44" w14:textId="30981ADB" w:rsidR="00494095" w:rsidRPr="00C16F37" w:rsidRDefault="004820ED" w:rsidP="00BE79D6">
            <w:pPr>
              <w:bidi w:val="0"/>
              <w:spacing w:after="0" w:line="240" w:lineRule="auto"/>
              <w:jc w:val="left"/>
              <w:rPr>
                <w:rFonts w:ascii="Tahoma" w:hAnsi="Tahoma"/>
                <w:u w:val="single"/>
              </w:rPr>
            </w:pPr>
            <w:r w:rsidRPr="00C16F37">
              <w:rPr>
                <w:rFonts w:ascii="Tahoma" w:hAnsi="Tahoma"/>
              </w:rPr>
              <w:t xml:space="preserve">P.D </w:t>
            </w:r>
            <w:r w:rsidR="00494095" w:rsidRPr="00C16F37">
              <w:rPr>
                <w:rFonts w:ascii="Tahoma" w:hAnsi="Tahoma"/>
              </w:rPr>
              <w:t>Price</w:t>
            </w:r>
          </w:p>
        </w:tc>
        <w:tc>
          <w:tcPr>
            <w:tcW w:w="3516" w:type="dxa"/>
            <w:tcBorders>
              <w:left w:val="single" w:sz="4" w:space="0" w:color="auto"/>
            </w:tcBorders>
          </w:tcPr>
          <w:p w14:paraId="747DE5FA" w14:textId="4A95C88A" w:rsidR="00494095" w:rsidRPr="00706FAC" w:rsidRDefault="00494095" w:rsidP="00BE79D6">
            <w:pPr>
              <w:bidi w:val="0"/>
              <w:spacing w:after="0" w:line="240" w:lineRule="auto"/>
              <w:jc w:val="left"/>
              <w:rPr>
                <w:rFonts w:ascii="Tahoma" w:hAnsi="Tahoma"/>
              </w:rPr>
            </w:pPr>
            <w:r w:rsidRPr="00706FAC">
              <w:rPr>
                <w:rFonts w:ascii="Tahoma" w:hAnsi="Tahoma"/>
              </w:rPr>
              <w:t xml:space="preserve">Money </w:t>
            </w:r>
          </w:p>
        </w:tc>
        <w:tc>
          <w:tcPr>
            <w:tcW w:w="1574" w:type="dxa"/>
            <w:shd w:val="clear" w:color="auto" w:fill="auto"/>
          </w:tcPr>
          <w:p w14:paraId="1CECA374" w14:textId="1FD4AA2F" w:rsidR="00494095" w:rsidRPr="009D762D" w:rsidRDefault="00494095" w:rsidP="00BE79D6">
            <w:pPr>
              <w:bidi w:val="0"/>
              <w:spacing w:after="0" w:line="240" w:lineRule="auto"/>
              <w:jc w:val="right"/>
              <w:rPr>
                <w:rFonts w:ascii="Tahoma" w:hAnsi="Tahoma"/>
              </w:rPr>
            </w:pPr>
            <w:r w:rsidRPr="009D762D">
              <w:rPr>
                <w:rFonts w:ascii="Tahoma" w:hAnsi="Tahoma"/>
              </w:rPr>
              <w:t>8</w:t>
            </w:r>
          </w:p>
        </w:tc>
      </w:tr>
      <w:tr w:rsidR="00494095" w:rsidRPr="00B54BF9" w14:paraId="0EC487D6" w14:textId="77777777" w:rsidTr="00494095">
        <w:tc>
          <w:tcPr>
            <w:tcW w:w="2044" w:type="dxa"/>
            <w:vMerge/>
          </w:tcPr>
          <w:p w14:paraId="658CD8AB" w14:textId="77777777" w:rsidR="00494095" w:rsidRPr="00E546C7" w:rsidRDefault="00494095" w:rsidP="00BE79D6">
            <w:pPr>
              <w:bidi w:val="0"/>
              <w:spacing w:after="0" w:line="240" w:lineRule="auto"/>
              <w:rPr>
                <w:rFonts w:ascii="Tahoma" w:hAnsi="Tahoma"/>
              </w:rPr>
            </w:pPr>
          </w:p>
        </w:tc>
        <w:tc>
          <w:tcPr>
            <w:tcW w:w="5727" w:type="dxa"/>
            <w:gridSpan w:val="4"/>
          </w:tcPr>
          <w:p w14:paraId="52DBF01A" w14:textId="67A6E68D" w:rsidR="00494095" w:rsidRPr="00E546C7" w:rsidRDefault="00494095" w:rsidP="009D762D">
            <w:pPr>
              <w:bidi w:val="0"/>
              <w:spacing w:after="0" w:line="240" w:lineRule="auto"/>
              <w:jc w:val="center"/>
              <w:rPr>
                <w:rFonts w:ascii="Tahoma" w:hAnsi="Tahoma"/>
                <w:b/>
                <w:bCs/>
              </w:rPr>
            </w:pPr>
            <w:r w:rsidRPr="00E546C7">
              <w:rPr>
                <w:rFonts w:ascii="Tahoma" w:hAnsi="Tahoma"/>
                <w:b/>
                <w:bCs/>
              </w:rPr>
              <w:t xml:space="preserve">Total </w:t>
            </w:r>
            <w:r>
              <w:rPr>
                <w:rFonts w:ascii="Tahoma" w:hAnsi="Tahoma"/>
                <w:b/>
                <w:bCs/>
              </w:rPr>
              <w:t xml:space="preserve">Record </w:t>
            </w:r>
            <w:r w:rsidRPr="00E546C7">
              <w:rPr>
                <w:rFonts w:ascii="Tahoma" w:hAnsi="Tahoma"/>
                <w:b/>
                <w:bCs/>
              </w:rPr>
              <w:t>Size (Bytes)</w:t>
            </w:r>
          </w:p>
        </w:tc>
        <w:tc>
          <w:tcPr>
            <w:tcW w:w="1574" w:type="dxa"/>
            <w:shd w:val="clear" w:color="auto" w:fill="auto"/>
          </w:tcPr>
          <w:p w14:paraId="119EA8F5" w14:textId="5F52E77B" w:rsidR="00494095" w:rsidRPr="00B54BF9" w:rsidRDefault="00B54BF9" w:rsidP="00BE79D6">
            <w:pPr>
              <w:bidi w:val="0"/>
              <w:spacing w:after="0" w:line="240" w:lineRule="auto"/>
              <w:jc w:val="right"/>
              <w:rPr>
                <w:rFonts w:ascii="Tahoma" w:hAnsi="Tahoma"/>
                <w:b/>
                <w:bCs/>
              </w:rPr>
            </w:pPr>
            <w:r w:rsidRPr="00B54BF9">
              <w:rPr>
                <w:rFonts w:ascii="Tahoma" w:hAnsi="Tahoma"/>
                <w:b/>
                <w:bCs/>
              </w:rPr>
              <w:t>166</w:t>
            </w:r>
          </w:p>
        </w:tc>
      </w:tr>
      <w:tr w:rsidR="004820ED" w:rsidRPr="00E546C7" w14:paraId="2A49E46C" w14:textId="32F029AF" w:rsidTr="004820ED">
        <w:tc>
          <w:tcPr>
            <w:tcW w:w="2044" w:type="dxa"/>
            <w:vMerge w:val="restart"/>
          </w:tcPr>
          <w:p w14:paraId="7710A645" w14:textId="18EA05B3" w:rsidR="004820ED" w:rsidRPr="00E546C7" w:rsidRDefault="004820ED" w:rsidP="004820ED">
            <w:pPr>
              <w:bidi w:val="0"/>
              <w:spacing w:after="0" w:line="240" w:lineRule="auto"/>
              <w:rPr>
                <w:rFonts w:ascii="Tahoma" w:hAnsi="Tahoma"/>
              </w:rPr>
            </w:pPr>
            <w:r w:rsidRPr="00A8645D">
              <w:rPr>
                <w:rFonts w:ascii="Tahoma" w:hAnsi="Tahoma"/>
                <w:b/>
                <w:bCs/>
              </w:rPr>
              <w:t>C</w:t>
            </w:r>
            <w:r>
              <w:rPr>
                <w:rFonts w:ascii="Tahoma" w:hAnsi="Tahoma"/>
                <w:b/>
                <w:bCs/>
              </w:rPr>
              <w:t>ONTAIN</w:t>
            </w:r>
          </w:p>
        </w:tc>
        <w:tc>
          <w:tcPr>
            <w:tcW w:w="2204" w:type="dxa"/>
            <w:gridSpan w:val="2"/>
          </w:tcPr>
          <w:p w14:paraId="3E1B1CFE" w14:textId="380D74E9" w:rsidR="004820ED" w:rsidRPr="00E546C7" w:rsidRDefault="004820ED" w:rsidP="004820ED">
            <w:pPr>
              <w:bidi w:val="0"/>
              <w:spacing w:after="0" w:line="240" w:lineRule="auto"/>
              <w:jc w:val="left"/>
              <w:rPr>
                <w:rFonts w:ascii="Tahoma" w:hAnsi="Tahoma"/>
                <w:b/>
                <w:bCs/>
              </w:rPr>
            </w:pPr>
            <w:r w:rsidRPr="00807892">
              <w:rPr>
                <w:rFonts w:ascii="Tahoma" w:hAnsi="Tahoma"/>
                <w:u w:val="single"/>
              </w:rPr>
              <w:t>Surfboard</w:t>
            </w:r>
            <w:r>
              <w:rPr>
                <w:rFonts w:ascii="Tahoma" w:hAnsi="Tahoma"/>
                <w:u w:val="single"/>
              </w:rPr>
              <w:t xml:space="preserve"> </w:t>
            </w:r>
            <w:r w:rsidRPr="00807892">
              <w:rPr>
                <w:rFonts w:ascii="Tahoma" w:hAnsi="Tahoma"/>
                <w:u w:val="single"/>
              </w:rPr>
              <w:t>ID</w:t>
            </w:r>
            <w:r w:rsidR="00B54BF9">
              <w:rPr>
                <w:rFonts w:ascii="Tahoma" w:hAnsi="Tahoma"/>
                <w:b/>
                <w:bCs/>
              </w:rPr>
              <w:t xml:space="preserve"> </w:t>
            </w:r>
            <w:r w:rsidR="00B54BF9" w:rsidRPr="00B54BF9">
              <w:rPr>
                <w:rFonts w:ascii="Tahoma" w:hAnsi="Tahoma"/>
              </w:rPr>
              <w:t>(</w:t>
            </w:r>
            <w:r w:rsidR="00470C83">
              <w:rPr>
                <w:rFonts w:ascii="Tahoma" w:hAnsi="Tahoma"/>
              </w:rPr>
              <w:t>VERSIONS</w:t>
            </w:r>
            <w:r w:rsidR="00B54BF9" w:rsidRPr="00B54BF9">
              <w:rPr>
                <w:rFonts w:ascii="Tahoma" w:hAnsi="Tahoma"/>
              </w:rPr>
              <w:t>)</w:t>
            </w:r>
          </w:p>
        </w:tc>
        <w:tc>
          <w:tcPr>
            <w:tcW w:w="3523" w:type="dxa"/>
            <w:gridSpan w:val="2"/>
          </w:tcPr>
          <w:p w14:paraId="54C7A2DF" w14:textId="639D6B17" w:rsidR="004820ED" w:rsidRPr="00E546C7" w:rsidRDefault="004820ED" w:rsidP="004820ED">
            <w:pPr>
              <w:bidi w:val="0"/>
              <w:spacing w:after="0" w:line="240" w:lineRule="auto"/>
              <w:jc w:val="left"/>
              <w:rPr>
                <w:rFonts w:ascii="Tahoma" w:hAnsi="Tahoma"/>
                <w:b/>
                <w:bCs/>
              </w:rPr>
            </w:pPr>
            <w:r w:rsidRPr="00C609C4">
              <w:rPr>
                <w:rFonts w:ascii="Tahoma" w:hAnsi="Tahoma"/>
              </w:rPr>
              <w:t>int</w:t>
            </w:r>
          </w:p>
        </w:tc>
        <w:tc>
          <w:tcPr>
            <w:tcW w:w="1574" w:type="dxa"/>
            <w:shd w:val="clear" w:color="auto" w:fill="auto"/>
          </w:tcPr>
          <w:p w14:paraId="09C01DF5" w14:textId="292238FC" w:rsidR="004820ED" w:rsidRDefault="004820ED" w:rsidP="004820ED">
            <w:pPr>
              <w:bidi w:val="0"/>
              <w:spacing w:after="0" w:line="240" w:lineRule="auto"/>
              <w:jc w:val="right"/>
              <w:rPr>
                <w:rFonts w:ascii="Tahoma" w:hAnsi="Tahoma"/>
                <w:b/>
                <w:bCs/>
              </w:rPr>
            </w:pPr>
            <w:r w:rsidRPr="006A281B">
              <w:rPr>
                <w:rFonts w:ascii="Tahoma" w:hAnsi="Tahoma"/>
              </w:rPr>
              <w:t>4</w:t>
            </w:r>
          </w:p>
        </w:tc>
      </w:tr>
      <w:tr w:rsidR="004820ED" w:rsidRPr="00E546C7" w14:paraId="03C1D194" w14:textId="77777777" w:rsidTr="004820ED">
        <w:tc>
          <w:tcPr>
            <w:tcW w:w="2044" w:type="dxa"/>
            <w:vMerge/>
          </w:tcPr>
          <w:p w14:paraId="72D4A8CA" w14:textId="77777777" w:rsidR="004820ED" w:rsidRPr="00A8645D" w:rsidRDefault="004820ED" w:rsidP="004820ED">
            <w:pPr>
              <w:bidi w:val="0"/>
              <w:spacing w:after="0" w:line="240" w:lineRule="auto"/>
              <w:rPr>
                <w:rFonts w:ascii="Tahoma" w:hAnsi="Tahoma"/>
                <w:b/>
                <w:bCs/>
              </w:rPr>
            </w:pPr>
          </w:p>
        </w:tc>
        <w:tc>
          <w:tcPr>
            <w:tcW w:w="2204" w:type="dxa"/>
            <w:gridSpan w:val="2"/>
          </w:tcPr>
          <w:p w14:paraId="635C5440" w14:textId="303E11DD" w:rsidR="004820ED" w:rsidRPr="00D6498C" w:rsidRDefault="00B93307" w:rsidP="00B93307">
            <w:pPr>
              <w:bidi w:val="0"/>
              <w:spacing w:after="0" w:line="240" w:lineRule="auto"/>
              <w:jc w:val="left"/>
              <w:rPr>
                <w:rFonts w:ascii="Tahoma" w:hAnsi="Tahoma"/>
                <w:u w:val="single"/>
              </w:rPr>
            </w:pPr>
            <w:r>
              <w:rPr>
                <w:rFonts w:ascii="Tahoma" w:hAnsi="Tahoma"/>
                <w:u w:val="single"/>
              </w:rPr>
              <w:t>Version ID</w:t>
            </w:r>
            <w:r w:rsidR="00B54BF9">
              <w:rPr>
                <w:rFonts w:ascii="Tahoma" w:hAnsi="Tahoma"/>
                <w:u w:val="single"/>
              </w:rPr>
              <w:t xml:space="preserve"> </w:t>
            </w:r>
            <w:r w:rsidR="00B54BF9" w:rsidRPr="00B54BF9">
              <w:rPr>
                <w:rFonts w:ascii="Tahoma" w:hAnsi="Tahoma"/>
              </w:rPr>
              <w:t>(</w:t>
            </w:r>
            <w:r w:rsidR="00B54BF9">
              <w:rPr>
                <w:rFonts w:ascii="Tahoma" w:hAnsi="Tahoma"/>
              </w:rPr>
              <w:t>VERSIONS</w:t>
            </w:r>
            <w:r w:rsidR="00B54BF9" w:rsidRPr="00B54BF9">
              <w:rPr>
                <w:rFonts w:ascii="Tahoma" w:hAnsi="Tahoma"/>
              </w:rPr>
              <w:t>)</w:t>
            </w:r>
          </w:p>
        </w:tc>
        <w:tc>
          <w:tcPr>
            <w:tcW w:w="3523" w:type="dxa"/>
            <w:gridSpan w:val="2"/>
          </w:tcPr>
          <w:p w14:paraId="681919A7" w14:textId="737DB3AF" w:rsidR="004820ED" w:rsidRPr="00B93307" w:rsidRDefault="00B93307" w:rsidP="00B93307">
            <w:pPr>
              <w:bidi w:val="0"/>
              <w:spacing w:after="0" w:line="240" w:lineRule="auto"/>
              <w:jc w:val="left"/>
              <w:rPr>
                <w:rFonts w:ascii="Tahoma" w:hAnsi="Tahoma"/>
              </w:rPr>
            </w:pPr>
            <w:r w:rsidRPr="00B93307">
              <w:rPr>
                <w:rFonts w:ascii="Tahoma" w:hAnsi="Tahoma"/>
              </w:rPr>
              <w:t>int</w:t>
            </w:r>
          </w:p>
        </w:tc>
        <w:tc>
          <w:tcPr>
            <w:tcW w:w="1574" w:type="dxa"/>
            <w:shd w:val="clear" w:color="auto" w:fill="auto"/>
          </w:tcPr>
          <w:p w14:paraId="25FA05EB" w14:textId="38633E28" w:rsidR="004820ED" w:rsidRPr="00C609C4" w:rsidRDefault="00B93307" w:rsidP="004820ED">
            <w:pPr>
              <w:bidi w:val="0"/>
              <w:spacing w:after="0" w:line="240" w:lineRule="auto"/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4</w:t>
            </w:r>
          </w:p>
        </w:tc>
      </w:tr>
      <w:tr w:rsidR="00470C83" w:rsidRPr="00E546C7" w14:paraId="0DF7CEA2" w14:textId="77777777" w:rsidTr="004820ED">
        <w:tc>
          <w:tcPr>
            <w:tcW w:w="2044" w:type="dxa"/>
            <w:vMerge/>
          </w:tcPr>
          <w:p w14:paraId="35056EF7" w14:textId="77777777" w:rsidR="00470C83" w:rsidRPr="00A8645D" w:rsidRDefault="00470C83" w:rsidP="004820ED">
            <w:pPr>
              <w:bidi w:val="0"/>
              <w:spacing w:after="0" w:line="240" w:lineRule="auto"/>
              <w:rPr>
                <w:rFonts w:ascii="Tahoma" w:hAnsi="Tahoma"/>
                <w:b/>
                <w:bCs/>
              </w:rPr>
            </w:pPr>
          </w:p>
        </w:tc>
        <w:tc>
          <w:tcPr>
            <w:tcW w:w="2204" w:type="dxa"/>
            <w:gridSpan w:val="2"/>
          </w:tcPr>
          <w:p w14:paraId="2C7EC82F" w14:textId="54BEA868" w:rsidR="00470C83" w:rsidRDefault="00470C83" w:rsidP="00B93307">
            <w:pPr>
              <w:bidi w:val="0"/>
              <w:spacing w:after="0" w:line="240" w:lineRule="auto"/>
              <w:jc w:val="left"/>
              <w:rPr>
                <w:rFonts w:ascii="Tahoma" w:hAnsi="Tahoma"/>
                <w:u w:val="single"/>
              </w:rPr>
            </w:pPr>
            <w:r>
              <w:rPr>
                <w:rFonts w:ascii="Tahoma" w:hAnsi="Tahoma"/>
                <w:u w:val="single"/>
              </w:rPr>
              <w:t xml:space="preserve">Order ID </w:t>
            </w:r>
            <w:r w:rsidRPr="00470C83">
              <w:rPr>
                <w:rFonts w:ascii="Tahoma" w:hAnsi="Tahoma"/>
              </w:rPr>
              <w:t>(ORDERS)</w:t>
            </w:r>
          </w:p>
        </w:tc>
        <w:tc>
          <w:tcPr>
            <w:tcW w:w="3523" w:type="dxa"/>
            <w:gridSpan w:val="2"/>
          </w:tcPr>
          <w:p w14:paraId="16D26D5F" w14:textId="0C69D17D" w:rsidR="00470C83" w:rsidRPr="00B93307" w:rsidRDefault="00470C83" w:rsidP="00B93307">
            <w:pPr>
              <w:bidi w:val="0"/>
              <w:spacing w:after="0" w:line="240" w:lineRule="auto"/>
              <w:jc w:val="left"/>
              <w:rPr>
                <w:rFonts w:ascii="Tahoma" w:hAnsi="Tahoma"/>
              </w:rPr>
            </w:pPr>
            <w:r>
              <w:rPr>
                <w:rFonts w:ascii="Tahoma" w:hAnsi="Tahoma"/>
              </w:rPr>
              <w:t>int</w:t>
            </w:r>
          </w:p>
        </w:tc>
        <w:tc>
          <w:tcPr>
            <w:tcW w:w="1574" w:type="dxa"/>
            <w:shd w:val="clear" w:color="auto" w:fill="auto"/>
          </w:tcPr>
          <w:p w14:paraId="21BA9521" w14:textId="5296542B" w:rsidR="00470C83" w:rsidRDefault="00470C83" w:rsidP="004820ED">
            <w:pPr>
              <w:bidi w:val="0"/>
              <w:spacing w:after="0" w:line="240" w:lineRule="auto"/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4</w:t>
            </w:r>
          </w:p>
        </w:tc>
      </w:tr>
      <w:tr w:rsidR="00B93307" w:rsidRPr="00E546C7" w14:paraId="6ACB2934" w14:textId="77777777" w:rsidTr="004820ED">
        <w:tc>
          <w:tcPr>
            <w:tcW w:w="2044" w:type="dxa"/>
            <w:vMerge/>
          </w:tcPr>
          <w:p w14:paraId="1D17EB83" w14:textId="77777777" w:rsidR="00B93307" w:rsidRPr="00A8645D" w:rsidRDefault="00B93307" w:rsidP="004820ED">
            <w:pPr>
              <w:bidi w:val="0"/>
              <w:spacing w:after="0" w:line="240" w:lineRule="auto"/>
              <w:rPr>
                <w:rFonts w:ascii="Tahoma" w:hAnsi="Tahoma"/>
                <w:b/>
                <w:bCs/>
              </w:rPr>
            </w:pPr>
          </w:p>
        </w:tc>
        <w:tc>
          <w:tcPr>
            <w:tcW w:w="2204" w:type="dxa"/>
            <w:gridSpan w:val="2"/>
          </w:tcPr>
          <w:p w14:paraId="39B2C646" w14:textId="78C4F0CF" w:rsidR="00B93307" w:rsidRPr="00B54BF9" w:rsidRDefault="00F37949" w:rsidP="00B93307">
            <w:pPr>
              <w:bidi w:val="0"/>
              <w:spacing w:after="0" w:line="240" w:lineRule="auto"/>
              <w:jc w:val="left"/>
              <w:rPr>
                <w:rFonts w:ascii="Tahoma" w:hAnsi="Tahoma"/>
              </w:rPr>
            </w:pPr>
            <w:r w:rsidRPr="00B54BF9">
              <w:rPr>
                <w:rFonts w:ascii="Tahoma" w:hAnsi="Tahoma"/>
              </w:rPr>
              <w:t>Q</w:t>
            </w:r>
            <w:r w:rsidR="00B93307" w:rsidRPr="00B54BF9">
              <w:rPr>
                <w:rFonts w:ascii="Tahoma" w:hAnsi="Tahoma"/>
              </w:rPr>
              <w:t>uantity</w:t>
            </w:r>
          </w:p>
        </w:tc>
        <w:tc>
          <w:tcPr>
            <w:tcW w:w="3523" w:type="dxa"/>
            <w:gridSpan w:val="2"/>
          </w:tcPr>
          <w:p w14:paraId="1A6D426D" w14:textId="5305D8F7" w:rsidR="00B93307" w:rsidRPr="00B93307" w:rsidRDefault="00B93307" w:rsidP="00B93307">
            <w:pPr>
              <w:bidi w:val="0"/>
              <w:spacing w:after="0" w:line="240" w:lineRule="auto"/>
              <w:jc w:val="left"/>
              <w:rPr>
                <w:rFonts w:ascii="Tahoma" w:hAnsi="Tahoma"/>
              </w:rPr>
            </w:pPr>
            <w:r>
              <w:rPr>
                <w:rFonts w:ascii="Tahoma" w:hAnsi="Tahoma"/>
              </w:rPr>
              <w:t>int</w:t>
            </w:r>
          </w:p>
        </w:tc>
        <w:tc>
          <w:tcPr>
            <w:tcW w:w="1574" w:type="dxa"/>
            <w:shd w:val="clear" w:color="auto" w:fill="auto"/>
          </w:tcPr>
          <w:p w14:paraId="6C99FEA6" w14:textId="22614E28" w:rsidR="00B93307" w:rsidRDefault="00B93307" w:rsidP="004820ED">
            <w:pPr>
              <w:bidi w:val="0"/>
              <w:spacing w:after="0" w:line="240" w:lineRule="auto"/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4</w:t>
            </w:r>
          </w:p>
        </w:tc>
      </w:tr>
      <w:tr w:rsidR="004820ED" w:rsidRPr="00E546C7" w14:paraId="317EE686" w14:textId="77777777" w:rsidTr="00494095">
        <w:tc>
          <w:tcPr>
            <w:tcW w:w="2044" w:type="dxa"/>
            <w:vMerge/>
          </w:tcPr>
          <w:p w14:paraId="53B89824" w14:textId="77777777" w:rsidR="004820ED" w:rsidRPr="00A8645D" w:rsidRDefault="004820ED" w:rsidP="004820ED">
            <w:pPr>
              <w:bidi w:val="0"/>
              <w:spacing w:after="0" w:line="240" w:lineRule="auto"/>
              <w:rPr>
                <w:rFonts w:ascii="Tahoma" w:hAnsi="Tahoma"/>
                <w:b/>
                <w:bCs/>
              </w:rPr>
            </w:pPr>
          </w:p>
        </w:tc>
        <w:tc>
          <w:tcPr>
            <w:tcW w:w="5727" w:type="dxa"/>
            <w:gridSpan w:val="4"/>
          </w:tcPr>
          <w:p w14:paraId="6BB188D3" w14:textId="6C5E6CA2" w:rsidR="004820ED" w:rsidRDefault="004820ED" w:rsidP="004820ED">
            <w:pPr>
              <w:bidi w:val="0"/>
              <w:spacing w:after="0" w:line="240" w:lineRule="auto"/>
              <w:jc w:val="center"/>
              <w:rPr>
                <w:rFonts w:ascii="Tahoma" w:hAnsi="Tahoma"/>
              </w:rPr>
            </w:pPr>
            <w:r w:rsidRPr="00E546C7">
              <w:rPr>
                <w:rFonts w:ascii="Tahoma" w:hAnsi="Tahoma"/>
                <w:b/>
                <w:bCs/>
              </w:rPr>
              <w:t xml:space="preserve">Total </w:t>
            </w:r>
            <w:r>
              <w:rPr>
                <w:rFonts w:ascii="Tahoma" w:hAnsi="Tahoma"/>
                <w:b/>
                <w:bCs/>
              </w:rPr>
              <w:t xml:space="preserve">Record </w:t>
            </w:r>
            <w:r w:rsidRPr="00E546C7">
              <w:rPr>
                <w:rFonts w:ascii="Tahoma" w:hAnsi="Tahoma"/>
                <w:b/>
                <w:bCs/>
              </w:rPr>
              <w:t>Size (Bytes)</w:t>
            </w:r>
          </w:p>
        </w:tc>
        <w:tc>
          <w:tcPr>
            <w:tcW w:w="1574" w:type="dxa"/>
            <w:shd w:val="clear" w:color="auto" w:fill="auto"/>
          </w:tcPr>
          <w:p w14:paraId="14DAE823" w14:textId="774B1A4C" w:rsidR="004820ED" w:rsidRPr="00B54BF9" w:rsidRDefault="00470C83" w:rsidP="004820ED">
            <w:pPr>
              <w:bidi w:val="0"/>
              <w:spacing w:after="0" w:line="240" w:lineRule="auto"/>
              <w:jc w:val="right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16</w:t>
            </w:r>
          </w:p>
        </w:tc>
      </w:tr>
      <w:tr w:rsidR="0092612F" w:rsidRPr="00E546C7" w14:paraId="31686416" w14:textId="77777777" w:rsidTr="004820ED">
        <w:tc>
          <w:tcPr>
            <w:tcW w:w="2044" w:type="dxa"/>
            <w:vMerge w:val="restart"/>
          </w:tcPr>
          <w:p w14:paraId="0178FAF4" w14:textId="148720BA" w:rsidR="0092612F" w:rsidRPr="00A8645D" w:rsidRDefault="0092612F" w:rsidP="004820ED">
            <w:pPr>
              <w:bidi w:val="0"/>
              <w:spacing w:after="0" w:line="240" w:lineRule="auto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INCLUDE</w:t>
            </w:r>
          </w:p>
        </w:tc>
        <w:tc>
          <w:tcPr>
            <w:tcW w:w="2204" w:type="dxa"/>
            <w:gridSpan w:val="2"/>
          </w:tcPr>
          <w:p w14:paraId="29AF9732" w14:textId="1A03C9DB" w:rsidR="0092612F" w:rsidRPr="00E546C7" w:rsidRDefault="0092612F" w:rsidP="00B54BF9">
            <w:pPr>
              <w:bidi w:val="0"/>
              <w:spacing w:after="0" w:line="240" w:lineRule="auto"/>
              <w:jc w:val="left"/>
              <w:rPr>
                <w:rFonts w:ascii="Tahoma" w:hAnsi="Tahoma"/>
                <w:b/>
                <w:bCs/>
                <w:rtl/>
              </w:rPr>
            </w:pPr>
            <w:r w:rsidRPr="00807892">
              <w:rPr>
                <w:rFonts w:ascii="Tahoma" w:hAnsi="Tahoma"/>
                <w:u w:val="single"/>
              </w:rPr>
              <w:t>Surfboard</w:t>
            </w:r>
            <w:r>
              <w:rPr>
                <w:rFonts w:ascii="Tahoma" w:hAnsi="Tahoma"/>
                <w:u w:val="single"/>
              </w:rPr>
              <w:t xml:space="preserve"> </w:t>
            </w:r>
            <w:r w:rsidRPr="00807892">
              <w:rPr>
                <w:rFonts w:ascii="Tahoma" w:hAnsi="Tahoma"/>
                <w:u w:val="single"/>
              </w:rPr>
              <w:t>ID</w:t>
            </w:r>
            <w:r>
              <w:rPr>
                <w:rFonts w:ascii="Tahoma" w:hAnsi="Tahoma"/>
                <w:b/>
                <w:bCs/>
              </w:rPr>
              <w:t xml:space="preserve"> </w:t>
            </w:r>
            <w:r w:rsidRPr="00470C83">
              <w:rPr>
                <w:rFonts w:ascii="Tahoma" w:hAnsi="Tahoma"/>
              </w:rPr>
              <w:t>(PERSONAL DESIGNS)</w:t>
            </w:r>
          </w:p>
        </w:tc>
        <w:tc>
          <w:tcPr>
            <w:tcW w:w="3523" w:type="dxa"/>
            <w:gridSpan w:val="2"/>
          </w:tcPr>
          <w:p w14:paraId="19401346" w14:textId="2D4DD6C7" w:rsidR="0092612F" w:rsidRPr="00E546C7" w:rsidRDefault="0092612F" w:rsidP="00B54BF9">
            <w:pPr>
              <w:bidi w:val="0"/>
              <w:spacing w:after="0" w:line="240" w:lineRule="auto"/>
              <w:jc w:val="left"/>
              <w:rPr>
                <w:rFonts w:ascii="Tahoma" w:hAnsi="Tahoma"/>
                <w:b/>
                <w:bCs/>
                <w:rtl/>
              </w:rPr>
            </w:pPr>
            <w:r>
              <w:rPr>
                <w:rFonts w:ascii="Tahoma" w:hAnsi="Tahoma"/>
              </w:rPr>
              <w:t>int</w:t>
            </w:r>
          </w:p>
        </w:tc>
        <w:tc>
          <w:tcPr>
            <w:tcW w:w="1574" w:type="dxa"/>
            <w:shd w:val="clear" w:color="auto" w:fill="auto"/>
          </w:tcPr>
          <w:p w14:paraId="4A30137C" w14:textId="1E354C63" w:rsidR="0092612F" w:rsidRDefault="0092612F" w:rsidP="004820ED">
            <w:pPr>
              <w:bidi w:val="0"/>
              <w:spacing w:after="0" w:line="240" w:lineRule="auto"/>
              <w:jc w:val="right"/>
              <w:rPr>
                <w:rFonts w:ascii="Tahoma" w:hAnsi="Tahoma"/>
              </w:rPr>
            </w:pPr>
            <w:r w:rsidRPr="009D762D">
              <w:rPr>
                <w:rFonts w:ascii="Tahoma" w:hAnsi="Tahoma"/>
              </w:rPr>
              <w:t>4</w:t>
            </w:r>
          </w:p>
        </w:tc>
      </w:tr>
      <w:tr w:rsidR="0092612F" w:rsidRPr="00E546C7" w14:paraId="723D265E" w14:textId="77777777" w:rsidTr="004820ED">
        <w:tc>
          <w:tcPr>
            <w:tcW w:w="2044" w:type="dxa"/>
            <w:vMerge/>
          </w:tcPr>
          <w:p w14:paraId="1D2360B4" w14:textId="77777777" w:rsidR="0092612F" w:rsidRDefault="0092612F" w:rsidP="004820ED">
            <w:pPr>
              <w:bidi w:val="0"/>
              <w:spacing w:after="0" w:line="240" w:lineRule="auto"/>
              <w:rPr>
                <w:rFonts w:ascii="Tahoma" w:hAnsi="Tahoma"/>
                <w:b/>
                <w:bCs/>
              </w:rPr>
            </w:pPr>
          </w:p>
        </w:tc>
        <w:tc>
          <w:tcPr>
            <w:tcW w:w="2204" w:type="dxa"/>
            <w:gridSpan w:val="2"/>
          </w:tcPr>
          <w:p w14:paraId="7141969B" w14:textId="32FD7A0A" w:rsidR="0092612F" w:rsidRPr="00807892" w:rsidRDefault="0092612F" w:rsidP="00B54BF9">
            <w:pPr>
              <w:bidi w:val="0"/>
              <w:spacing w:after="0" w:line="240" w:lineRule="auto"/>
              <w:jc w:val="left"/>
              <w:rPr>
                <w:rFonts w:ascii="Tahoma" w:hAnsi="Tahoma"/>
                <w:u w:val="single"/>
              </w:rPr>
            </w:pPr>
            <w:r>
              <w:rPr>
                <w:rFonts w:ascii="Tahoma" w:hAnsi="Tahoma"/>
                <w:u w:val="single"/>
              </w:rPr>
              <w:t xml:space="preserve">Version ID </w:t>
            </w:r>
            <w:r w:rsidRPr="00470C83">
              <w:rPr>
                <w:rFonts w:ascii="Tahoma" w:hAnsi="Tahoma"/>
              </w:rPr>
              <w:t>(PERSONAL DESIGNS)</w:t>
            </w:r>
            <w:r>
              <w:rPr>
                <w:rFonts w:ascii="Tahoma" w:hAnsi="Tahoma"/>
                <w:u w:val="single"/>
              </w:rPr>
              <w:t xml:space="preserve"> </w:t>
            </w:r>
          </w:p>
        </w:tc>
        <w:tc>
          <w:tcPr>
            <w:tcW w:w="3523" w:type="dxa"/>
            <w:gridSpan w:val="2"/>
          </w:tcPr>
          <w:p w14:paraId="7C3BA181" w14:textId="5945FFD9" w:rsidR="0092612F" w:rsidRDefault="0092612F" w:rsidP="00B54BF9">
            <w:pPr>
              <w:bidi w:val="0"/>
              <w:spacing w:after="0" w:line="240" w:lineRule="auto"/>
              <w:jc w:val="left"/>
              <w:rPr>
                <w:rFonts w:ascii="Tahoma" w:hAnsi="Tahoma"/>
              </w:rPr>
            </w:pPr>
            <w:r>
              <w:rPr>
                <w:rFonts w:ascii="Tahoma" w:hAnsi="Tahoma"/>
              </w:rPr>
              <w:t>int</w:t>
            </w:r>
          </w:p>
        </w:tc>
        <w:tc>
          <w:tcPr>
            <w:tcW w:w="1574" w:type="dxa"/>
            <w:shd w:val="clear" w:color="auto" w:fill="auto"/>
          </w:tcPr>
          <w:p w14:paraId="16AFD2F8" w14:textId="6D751DD7" w:rsidR="0092612F" w:rsidRPr="009D762D" w:rsidRDefault="0092612F" w:rsidP="004820ED">
            <w:pPr>
              <w:bidi w:val="0"/>
              <w:spacing w:after="0" w:line="240" w:lineRule="auto"/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4</w:t>
            </w:r>
          </w:p>
        </w:tc>
      </w:tr>
      <w:tr w:rsidR="0092612F" w:rsidRPr="00E546C7" w14:paraId="44513EB0" w14:textId="77777777" w:rsidTr="004820ED">
        <w:tc>
          <w:tcPr>
            <w:tcW w:w="2044" w:type="dxa"/>
            <w:vMerge/>
          </w:tcPr>
          <w:p w14:paraId="0D466CA1" w14:textId="77777777" w:rsidR="0092612F" w:rsidRDefault="0092612F" w:rsidP="004820ED">
            <w:pPr>
              <w:bidi w:val="0"/>
              <w:spacing w:after="0" w:line="240" w:lineRule="auto"/>
              <w:rPr>
                <w:rFonts w:ascii="Tahoma" w:hAnsi="Tahoma"/>
                <w:b/>
                <w:bCs/>
              </w:rPr>
            </w:pPr>
          </w:p>
        </w:tc>
        <w:tc>
          <w:tcPr>
            <w:tcW w:w="2204" w:type="dxa"/>
            <w:gridSpan w:val="2"/>
          </w:tcPr>
          <w:p w14:paraId="61C2083F" w14:textId="3F355A13" w:rsidR="0092612F" w:rsidRPr="00807892" w:rsidRDefault="0092612F" w:rsidP="00B54BF9">
            <w:pPr>
              <w:bidi w:val="0"/>
              <w:spacing w:after="0" w:line="240" w:lineRule="auto"/>
              <w:jc w:val="left"/>
              <w:rPr>
                <w:rFonts w:ascii="Tahoma" w:hAnsi="Tahoma"/>
                <w:u w:val="single"/>
              </w:rPr>
            </w:pPr>
            <w:r w:rsidRPr="000B6F1E">
              <w:rPr>
                <w:rFonts w:ascii="Tahoma" w:hAnsi="Tahoma"/>
                <w:u w:val="single"/>
              </w:rPr>
              <w:t>Email</w:t>
            </w:r>
            <w:r>
              <w:rPr>
                <w:rFonts w:ascii="Tahoma" w:hAnsi="Tahoma"/>
                <w:u w:val="single"/>
              </w:rPr>
              <w:t xml:space="preserve"> </w:t>
            </w:r>
            <w:r w:rsidRPr="00470C83">
              <w:rPr>
                <w:rFonts w:ascii="Tahoma" w:hAnsi="Tahoma"/>
              </w:rPr>
              <w:t>(PERSONAL DESIGNS)</w:t>
            </w:r>
          </w:p>
        </w:tc>
        <w:tc>
          <w:tcPr>
            <w:tcW w:w="3523" w:type="dxa"/>
            <w:gridSpan w:val="2"/>
          </w:tcPr>
          <w:p w14:paraId="6BC335B8" w14:textId="2E080918" w:rsidR="0092612F" w:rsidRDefault="0092612F" w:rsidP="00B54BF9">
            <w:pPr>
              <w:bidi w:val="0"/>
              <w:spacing w:after="0" w:line="240" w:lineRule="auto"/>
              <w:jc w:val="left"/>
              <w:rPr>
                <w:rFonts w:ascii="Tahoma" w:hAnsi="Tahoma"/>
              </w:rPr>
            </w:pPr>
            <w:r>
              <w:rPr>
                <w:rFonts w:ascii="Tahoma" w:hAnsi="Tahoma"/>
              </w:rPr>
              <w:t>Varchar (30)</w:t>
            </w:r>
          </w:p>
        </w:tc>
        <w:tc>
          <w:tcPr>
            <w:tcW w:w="1574" w:type="dxa"/>
            <w:shd w:val="clear" w:color="auto" w:fill="auto"/>
          </w:tcPr>
          <w:p w14:paraId="3AF0D612" w14:textId="055197F1" w:rsidR="0092612F" w:rsidRPr="009D762D" w:rsidRDefault="0092612F" w:rsidP="004820ED">
            <w:pPr>
              <w:bidi w:val="0"/>
              <w:spacing w:after="0" w:line="240" w:lineRule="auto"/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30</w:t>
            </w:r>
          </w:p>
        </w:tc>
      </w:tr>
      <w:tr w:rsidR="0092612F" w:rsidRPr="00E546C7" w14:paraId="1513E3E2" w14:textId="77777777" w:rsidTr="004820ED">
        <w:tc>
          <w:tcPr>
            <w:tcW w:w="2044" w:type="dxa"/>
            <w:vMerge/>
          </w:tcPr>
          <w:p w14:paraId="066F9DE1" w14:textId="77777777" w:rsidR="0092612F" w:rsidRDefault="0092612F" w:rsidP="004820ED">
            <w:pPr>
              <w:bidi w:val="0"/>
              <w:spacing w:after="0" w:line="240" w:lineRule="auto"/>
              <w:rPr>
                <w:rFonts w:ascii="Tahoma" w:hAnsi="Tahoma"/>
                <w:b/>
                <w:bCs/>
              </w:rPr>
            </w:pPr>
          </w:p>
        </w:tc>
        <w:tc>
          <w:tcPr>
            <w:tcW w:w="2204" w:type="dxa"/>
            <w:gridSpan w:val="2"/>
          </w:tcPr>
          <w:p w14:paraId="03086409" w14:textId="6D318F1E" w:rsidR="0092612F" w:rsidRPr="000B6F1E" w:rsidRDefault="0092612F" w:rsidP="00B54BF9">
            <w:pPr>
              <w:bidi w:val="0"/>
              <w:spacing w:after="0" w:line="240" w:lineRule="auto"/>
              <w:jc w:val="left"/>
              <w:rPr>
                <w:rFonts w:ascii="Tahoma" w:hAnsi="Tahoma"/>
                <w:u w:val="single"/>
              </w:rPr>
            </w:pPr>
            <w:r w:rsidRPr="0010294B">
              <w:rPr>
                <w:rFonts w:ascii="Tahoma" w:hAnsi="Tahoma"/>
                <w:u w:val="single"/>
              </w:rPr>
              <w:t>Fin system</w:t>
            </w:r>
            <w:r>
              <w:rPr>
                <w:rFonts w:ascii="Tahoma" w:hAnsi="Tahoma"/>
                <w:u w:val="single"/>
              </w:rPr>
              <w:t xml:space="preserve"> </w:t>
            </w:r>
            <w:r w:rsidRPr="00470C83">
              <w:rPr>
                <w:rFonts w:ascii="Tahoma" w:hAnsi="Tahoma"/>
              </w:rPr>
              <w:t>(PERSONAL DESIGNS)</w:t>
            </w:r>
          </w:p>
        </w:tc>
        <w:tc>
          <w:tcPr>
            <w:tcW w:w="3523" w:type="dxa"/>
            <w:gridSpan w:val="2"/>
          </w:tcPr>
          <w:p w14:paraId="73F24F95" w14:textId="7E127890" w:rsidR="0092612F" w:rsidRDefault="0092612F" w:rsidP="00B54BF9">
            <w:pPr>
              <w:bidi w:val="0"/>
              <w:spacing w:after="0" w:line="240" w:lineRule="auto"/>
              <w:jc w:val="left"/>
              <w:rPr>
                <w:rFonts w:ascii="Tahoma" w:hAnsi="Tahoma"/>
              </w:rPr>
            </w:pPr>
            <w:r>
              <w:rPr>
                <w:rFonts w:ascii="Tahoma" w:hAnsi="Tahoma"/>
              </w:rPr>
              <w:t>Varchar (20)</w:t>
            </w:r>
          </w:p>
        </w:tc>
        <w:tc>
          <w:tcPr>
            <w:tcW w:w="1574" w:type="dxa"/>
            <w:shd w:val="clear" w:color="auto" w:fill="auto"/>
          </w:tcPr>
          <w:p w14:paraId="31E40EAD" w14:textId="25A81E81" w:rsidR="0092612F" w:rsidRDefault="0092612F" w:rsidP="004820ED">
            <w:pPr>
              <w:bidi w:val="0"/>
              <w:spacing w:after="0" w:line="240" w:lineRule="auto"/>
              <w:jc w:val="right"/>
              <w:rPr>
                <w:rFonts w:ascii="Tahoma" w:hAnsi="Tahoma"/>
              </w:rPr>
            </w:pPr>
            <w:r w:rsidRPr="009D762D">
              <w:rPr>
                <w:rFonts w:ascii="Tahoma" w:hAnsi="Tahoma"/>
              </w:rPr>
              <w:t>20</w:t>
            </w:r>
          </w:p>
        </w:tc>
      </w:tr>
      <w:tr w:rsidR="0092612F" w:rsidRPr="00E546C7" w14:paraId="6AC8143A" w14:textId="77777777" w:rsidTr="004820ED">
        <w:tc>
          <w:tcPr>
            <w:tcW w:w="2044" w:type="dxa"/>
            <w:vMerge/>
          </w:tcPr>
          <w:p w14:paraId="1DC33BB5" w14:textId="77777777" w:rsidR="0092612F" w:rsidRDefault="0092612F" w:rsidP="004820ED">
            <w:pPr>
              <w:bidi w:val="0"/>
              <w:spacing w:after="0" w:line="240" w:lineRule="auto"/>
              <w:rPr>
                <w:rFonts w:ascii="Tahoma" w:hAnsi="Tahoma"/>
                <w:b/>
                <w:bCs/>
              </w:rPr>
            </w:pPr>
          </w:p>
        </w:tc>
        <w:tc>
          <w:tcPr>
            <w:tcW w:w="2204" w:type="dxa"/>
            <w:gridSpan w:val="2"/>
          </w:tcPr>
          <w:p w14:paraId="65D64440" w14:textId="0AA5B982" w:rsidR="0092612F" w:rsidRPr="0010294B" w:rsidRDefault="0092612F" w:rsidP="00B54BF9">
            <w:pPr>
              <w:bidi w:val="0"/>
              <w:spacing w:after="0" w:line="240" w:lineRule="auto"/>
              <w:jc w:val="left"/>
              <w:rPr>
                <w:rFonts w:ascii="Tahoma" w:hAnsi="Tahoma"/>
                <w:u w:val="single"/>
              </w:rPr>
            </w:pPr>
            <w:r w:rsidRPr="004A620D">
              <w:rPr>
                <w:rFonts w:ascii="Tahoma" w:hAnsi="Tahoma"/>
                <w:u w:val="single"/>
              </w:rPr>
              <w:t>Deck color</w:t>
            </w:r>
            <w:r>
              <w:rPr>
                <w:rFonts w:ascii="Tahoma" w:hAnsi="Tahoma"/>
                <w:u w:val="single"/>
              </w:rPr>
              <w:t xml:space="preserve"> </w:t>
            </w:r>
            <w:r w:rsidRPr="00470C83">
              <w:rPr>
                <w:rFonts w:ascii="Tahoma" w:hAnsi="Tahoma"/>
              </w:rPr>
              <w:t>(PERSONAL DESIGNS)</w:t>
            </w:r>
          </w:p>
        </w:tc>
        <w:tc>
          <w:tcPr>
            <w:tcW w:w="3523" w:type="dxa"/>
            <w:gridSpan w:val="2"/>
          </w:tcPr>
          <w:p w14:paraId="68053F9D" w14:textId="1F3DA840" w:rsidR="0092612F" w:rsidRDefault="0092612F" w:rsidP="00B54BF9">
            <w:pPr>
              <w:bidi w:val="0"/>
              <w:spacing w:after="0" w:line="240" w:lineRule="auto"/>
              <w:jc w:val="left"/>
              <w:rPr>
                <w:rFonts w:ascii="Tahoma" w:hAnsi="Tahoma"/>
              </w:rPr>
            </w:pPr>
            <w:r>
              <w:rPr>
                <w:rFonts w:ascii="Tahoma" w:hAnsi="Tahoma"/>
              </w:rPr>
              <w:t>Varchar (20)</w:t>
            </w:r>
          </w:p>
        </w:tc>
        <w:tc>
          <w:tcPr>
            <w:tcW w:w="1574" w:type="dxa"/>
            <w:shd w:val="clear" w:color="auto" w:fill="auto"/>
          </w:tcPr>
          <w:p w14:paraId="2C66473F" w14:textId="1B6C73EC" w:rsidR="0092612F" w:rsidRPr="009D762D" w:rsidRDefault="0092612F" w:rsidP="004820ED">
            <w:pPr>
              <w:bidi w:val="0"/>
              <w:spacing w:after="0" w:line="240" w:lineRule="auto"/>
              <w:jc w:val="right"/>
              <w:rPr>
                <w:rFonts w:ascii="Tahoma" w:hAnsi="Tahoma"/>
              </w:rPr>
            </w:pPr>
            <w:r w:rsidRPr="009D762D">
              <w:rPr>
                <w:rFonts w:ascii="Tahoma" w:hAnsi="Tahoma"/>
              </w:rPr>
              <w:t>20</w:t>
            </w:r>
          </w:p>
        </w:tc>
      </w:tr>
      <w:tr w:rsidR="0092612F" w:rsidRPr="00E546C7" w14:paraId="73FA001A" w14:textId="77777777" w:rsidTr="004820ED">
        <w:tc>
          <w:tcPr>
            <w:tcW w:w="2044" w:type="dxa"/>
            <w:vMerge/>
          </w:tcPr>
          <w:p w14:paraId="0AC6EAC2" w14:textId="77777777" w:rsidR="0092612F" w:rsidRDefault="0092612F" w:rsidP="004820ED">
            <w:pPr>
              <w:bidi w:val="0"/>
              <w:spacing w:after="0" w:line="240" w:lineRule="auto"/>
              <w:rPr>
                <w:rFonts w:ascii="Tahoma" w:hAnsi="Tahoma"/>
                <w:b/>
                <w:bCs/>
              </w:rPr>
            </w:pPr>
          </w:p>
        </w:tc>
        <w:tc>
          <w:tcPr>
            <w:tcW w:w="2204" w:type="dxa"/>
            <w:gridSpan w:val="2"/>
          </w:tcPr>
          <w:p w14:paraId="0C28C0D6" w14:textId="7B7949E0" w:rsidR="0092612F" w:rsidRPr="004A620D" w:rsidRDefault="0092612F" w:rsidP="00B54BF9">
            <w:pPr>
              <w:bidi w:val="0"/>
              <w:spacing w:after="0" w:line="240" w:lineRule="auto"/>
              <w:jc w:val="left"/>
              <w:rPr>
                <w:rFonts w:ascii="Tahoma" w:hAnsi="Tahoma"/>
                <w:u w:val="single"/>
              </w:rPr>
            </w:pPr>
            <w:r w:rsidRPr="004A620D">
              <w:rPr>
                <w:rFonts w:ascii="Tahoma" w:hAnsi="Tahoma"/>
                <w:u w:val="single"/>
              </w:rPr>
              <w:t>Bottom color</w:t>
            </w:r>
            <w:r>
              <w:rPr>
                <w:rFonts w:ascii="Tahoma" w:hAnsi="Tahoma"/>
                <w:u w:val="single"/>
              </w:rPr>
              <w:t xml:space="preserve"> </w:t>
            </w:r>
            <w:r w:rsidRPr="00470C83">
              <w:rPr>
                <w:rFonts w:ascii="Tahoma" w:hAnsi="Tahoma"/>
              </w:rPr>
              <w:t>(PERSONAL DESIGNS)</w:t>
            </w:r>
          </w:p>
        </w:tc>
        <w:tc>
          <w:tcPr>
            <w:tcW w:w="3523" w:type="dxa"/>
            <w:gridSpan w:val="2"/>
          </w:tcPr>
          <w:p w14:paraId="127A999A" w14:textId="0FD96DC9" w:rsidR="0092612F" w:rsidRDefault="0092612F" w:rsidP="00B54BF9">
            <w:pPr>
              <w:bidi w:val="0"/>
              <w:spacing w:after="0" w:line="240" w:lineRule="auto"/>
              <w:jc w:val="left"/>
              <w:rPr>
                <w:rFonts w:ascii="Tahoma" w:hAnsi="Tahoma"/>
              </w:rPr>
            </w:pPr>
            <w:r>
              <w:rPr>
                <w:rFonts w:ascii="Tahoma" w:hAnsi="Tahoma"/>
              </w:rPr>
              <w:t>Varchar (20)</w:t>
            </w:r>
          </w:p>
        </w:tc>
        <w:tc>
          <w:tcPr>
            <w:tcW w:w="1574" w:type="dxa"/>
            <w:shd w:val="clear" w:color="auto" w:fill="auto"/>
          </w:tcPr>
          <w:p w14:paraId="046363D8" w14:textId="23558067" w:rsidR="0092612F" w:rsidRPr="009D762D" w:rsidRDefault="0092612F" w:rsidP="004820ED">
            <w:pPr>
              <w:bidi w:val="0"/>
              <w:spacing w:after="0" w:line="240" w:lineRule="auto"/>
              <w:jc w:val="right"/>
              <w:rPr>
                <w:rFonts w:ascii="Tahoma" w:hAnsi="Tahoma"/>
              </w:rPr>
            </w:pPr>
            <w:r w:rsidRPr="009D762D">
              <w:rPr>
                <w:rFonts w:ascii="Tahoma" w:hAnsi="Tahoma"/>
              </w:rPr>
              <w:t>20</w:t>
            </w:r>
          </w:p>
        </w:tc>
      </w:tr>
      <w:tr w:rsidR="0092612F" w:rsidRPr="00E546C7" w14:paraId="32CA589C" w14:textId="77777777" w:rsidTr="004820ED">
        <w:tc>
          <w:tcPr>
            <w:tcW w:w="2044" w:type="dxa"/>
            <w:vMerge/>
          </w:tcPr>
          <w:p w14:paraId="0526BF7C" w14:textId="77777777" w:rsidR="0092612F" w:rsidRDefault="0092612F" w:rsidP="004820ED">
            <w:pPr>
              <w:bidi w:val="0"/>
              <w:spacing w:after="0" w:line="240" w:lineRule="auto"/>
              <w:rPr>
                <w:rFonts w:ascii="Tahoma" w:hAnsi="Tahoma"/>
                <w:b/>
                <w:bCs/>
              </w:rPr>
            </w:pPr>
          </w:p>
        </w:tc>
        <w:tc>
          <w:tcPr>
            <w:tcW w:w="2204" w:type="dxa"/>
            <w:gridSpan w:val="2"/>
          </w:tcPr>
          <w:p w14:paraId="3A8C9B0A" w14:textId="58206408" w:rsidR="0092612F" w:rsidRPr="004A620D" w:rsidRDefault="0092612F" w:rsidP="00B54BF9">
            <w:pPr>
              <w:bidi w:val="0"/>
              <w:spacing w:after="0" w:line="240" w:lineRule="auto"/>
              <w:jc w:val="left"/>
              <w:rPr>
                <w:rFonts w:ascii="Tahoma" w:hAnsi="Tahoma"/>
                <w:u w:val="single"/>
              </w:rPr>
            </w:pPr>
            <w:r w:rsidRPr="004A620D">
              <w:rPr>
                <w:rFonts w:ascii="Tahoma" w:hAnsi="Tahoma"/>
                <w:u w:val="single"/>
              </w:rPr>
              <w:t>Rail color</w:t>
            </w:r>
            <w:r>
              <w:rPr>
                <w:rFonts w:ascii="Tahoma" w:hAnsi="Tahoma"/>
                <w:u w:val="single"/>
              </w:rPr>
              <w:t xml:space="preserve"> </w:t>
            </w:r>
            <w:r w:rsidRPr="00470C83">
              <w:rPr>
                <w:rFonts w:ascii="Tahoma" w:hAnsi="Tahoma"/>
              </w:rPr>
              <w:t>(PERSONAL DESIGNS)</w:t>
            </w:r>
          </w:p>
        </w:tc>
        <w:tc>
          <w:tcPr>
            <w:tcW w:w="3523" w:type="dxa"/>
            <w:gridSpan w:val="2"/>
          </w:tcPr>
          <w:p w14:paraId="3F24A1CE" w14:textId="42BFA8A4" w:rsidR="0092612F" w:rsidRDefault="0092612F" w:rsidP="00B54BF9">
            <w:pPr>
              <w:bidi w:val="0"/>
              <w:spacing w:after="0" w:line="240" w:lineRule="auto"/>
              <w:jc w:val="left"/>
              <w:rPr>
                <w:rFonts w:ascii="Tahoma" w:hAnsi="Tahoma"/>
              </w:rPr>
            </w:pPr>
            <w:r>
              <w:rPr>
                <w:rFonts w:ascii="Tahoma" w:hAnsi="Tahoma"/>
              </w:rPr>
              <w:t>Varchar (20)</w:t>
            </w:r>
          </w:p>
        </w:tc>
        <w:tc>
          <w:tcPr>
            <w:tcW w:w="1574" w:type="dxa"/>
            <w:shd w:val="clear" w:color="auto" w:fill="auto"/>
          </w:tcPr>
          <w:p w14:paraId="7B602723" w14:textId="4DB5865A" w:rsidR="0092612F" w:rsidRPr="009D762D" w:rsidRDefault="0092612F" w:rsidP="004820ED">
            <w:pPr>
              <w:bidi w:val="0"/>
              <w:spacing w:after="0" w:line="240" w:lineRule="auto"/>
              <w:jc w:val="right"/>
              <w:rPr>
                <w:rFonts w:ascii="Tahoma" w:hAnsi="Tahoma"/>
              </w:rPr>
            </w:pPr>
            <w:r w:rsidRPr="009D762D">
              <w:rPr>
                <w:rFonts w:ascii="Tahoma" w:hAnsi="Tahoma"/>
              </w:rPr>
              <w:t>20</w:t>
            </w:r>
          </w:p>
        </w:tc>
      </w:tr>
      <w:tr w:rsidR="0092612F" w:rsidRPr="00E546C7" w14:paraId="629A1F41" w14:textId="77777777" w:rsidTr="004820ED">
        <w:tc>
          <w:tcPr>
            <w:tcW w:w="2044" w:type="dxa"/>
            <w:vMerge/>
          </w:tcPr>
          <w:p w14:paraId="74954DEA" w14:textId="77777777" w:rsidR="0092612F" w:rsidRDefault="0092612F" w:rsidP="004820ED">
            <w:pPr>
              <w:bidi w:val="0"/>
              <w:spacing w:after="0" w:line="240" w:lineRule="auto"/>
              <w:rPr>
                <w:rFonts w:ascii="Tahoma" w:hAnsi="Tahoma"/>
                <w:b/>
                <w:bCs/>
              </w:rPr>
            </w:pPr>
          </w:p>
        </w:tc>
        <w:tc>
          <w:tcPr>
            <w:tcW w:w="2204" w:type="dxa"/>
            <w:gridSpan w:val="2"/>
          </w:tcPr>
          <w:p w14:paraId="1EDB129B" w14:textId="3F003205" w:rsidR="0092612F" w:rsidRPr="004A620D" w:rsidRDefault="0092612F" w:rsidP="00B54BF9">
            <w:pPr>
              <w:bidi w:val="0"/>
              <w:spacing w:after="0" w:line="240" w:lineRule="auto"/>
              <w:jc w:val="left"/>
              <w:rPr>
                <w:rFonts w:ascii="Tahoma" w:hAnsi="Tahoma"/>
                <w:u w:val="single"/>
              </w:rPr>
            </w:pPr>
            <w:r>
              <w:rPr>
                <w:rFonts w:ascii="Tahoma" w:hAnsi="Tahoma"/>
                <w:u w:val="single"/>
              </w:rPr>
              <w:t>Band color</w:t>
            </w:r>
            <w:r>
              <w:rPr>
                <w:rFonts w:ascii="Tahoma" w:hAnsi="Tahoma"/>
              </w:rPr>
              <w:t xml:space="preserve"> </w:t>
            </w:r>
            <w:r w:rsidRPr="00470C83">
              <w:rPr>
                <w:rFonts w:ascii="Tahoma" w:hAnsi="Tahoma"/>
              </w:rPr>
              <w:t>(PERSONAL DESIGNS)</w:t>
            </w:r>
          </w:p>
        </w:tc>
        <w:tc>
          <w:tcPr>
            <w:tcW w:w="3523" w:type="dxa"/>
            <w:gridSpan w:val="2"/>
          </w:tcPr>
          <w:p w14:paraId="55657CE1" w14:textId="23B62DE4" w:rsidR="0092612F" w:rsidRDefault="0092612F" w:rsidP="00B54BF9">
            <w:pPr>
              <w:bidi w:val="0"/>
              <w:spacing w:after="0" w:line="240" w:lineRule="auto"/>
              <w:jc w:val="left"/>
              <w:rPr>
                <w:rFonts w:ascii="Tahoma" w:hAnsi="Tahoma"/>
              </w:rPr>
            </w:pPr>
            <w:r>
              <w:rPr>
                <w:rFonts w:ascii="Tahoma" w:hAnsi="Tahoma"/>
              </w:rPr>
              <w:t>Varchar (20)</w:t>
            </w:r>
          </w:p>
        </w:tc>
        <w:tc>
          <w:tcPr>
            <w:tcW w:w="1574" w:type="dxa"/>
            <w:shd w:val="clear" w:color="auto" w:fill="auto"/>
          </w:tcPr>
          <w:p w14:paraId="3174A2E6" w14:textId="1F0B3BBA" w:rsidR="0092612F" w:rsidRPr="009D762D" w:rsidRDefault="0092612F" w:rsidP="004820ED">
            <w:pPr>
              <w:bidi w:val="0"/>
              <w:spacing w:after="0" w:line="240" w:lineRule="auto"/>
              <w:jc w:val="right"/>
              <w:rPr>
                <w:rFonts w:ascii="Tahoma" w:hAnsi="Tahoma"/>
              </w:rPr>
            </w:pPr>
            <w:r w:rsidRPr="009D762D">
              <w:rPr>
                <w:rFonts w:ascii="Tahoma" w:hAnsi="Tahoma"/>
              </w:rPr>
              <w:t>20</w:t>
            </w:r>
          </w:p>
        </w:tc>
      </w:tr>
      <w:tr w:rsidR="0092612F" w:rsidRPr="00E546C7" w14:paraId="7BF0C5CF" w14:textId="77777777" w:rsidTr="004820ED">
        <w:tc>
          <w:tcPr>
            <w:tcW w:w="2044" w:type="dxa"/>
            <w:vMerge/>
          </w:tcPr>
          <w:p w14:paraId="6BF0DBB1" w14:textId="77777777" w:rsidR="0092612F" w:rsidRDefault="0092612F" w:rsidP="004820ED">
            <w:pPr>
              <w:bidi w:val="0"/>
              <w:spacing w:after="0" w:line="240" w:lineRule="auto"/>
              <w:rPr>
                <w:rFonts w:ascii="Tahoma" w:hAnsi="Tahoma"/>
                <w:b/>
                <w:bCs/>
              </w:rPr>
            </w:pPr>
          </w:p>
        </w:tc>
        <w:tc>
          <w:tcPr>
            <w:tcW w:w="2204" w:type="dxa"/>
            <w:gridSpan w:val="2"/>
          </w:tcPr>
          <w:p w14:paraId="122917FB" w14:textId="5F1447BC" w:rsidR="0092612F" w:rsidRDefault="0092612F" w:rsidP="00B54BF9">
            <w:pPr>
              <w:bidi w:val="0"/>
              <w:spacing w:after="0" w:line="240" w:lineRule="auto"/>
              <w:jc w:val="left"/>
              <w:rPr>
                <w:rFonts w:ascii="Tahoma" w:hAnsi="Tahoma"/>
                <w:u w:val="single"/>
              </w:rPr>
            </w:pPr>
            <w:r w:rsidRPr="004A620D">
              <w:rPr>
                <w:rFonts w:ascii="Tahoma" w:hAnsi="Tahoma"/>
                <w:u w:val="single"/>
              </w:rPr>
              <w:t>Gear</w:t>
            </w:r>
            <w:r>
              <w:rPr>
                <w:rFonts w:ascii="Tahoma" w:hAnsi="Tahoma"/>
                <w:u w:val="single"/>
              </w:rPr>
              <w:t xml:space="preserve"> </w:t>
            </w:r>
            <w:r w:rsidRPr="00470C83">
              <w:rPr>
                <w:rFonts w:ascii="Tahoma" w:hAnsi="Tahoma"/>
              </w:rPr>
              <w:t>(PERSONAL DESIGNS)</w:t>
            </w:r>
          </w:p>
        </w:tc>
        <w:tc>
          <w:tcPr>
            <w:tcW w:w="3523" w:type="dxa"/>
            <w:gridSpan w:val="2"/>
          </w:tcPr>
          <w:p w14:paraId="4D89A344" w14:textId="0D0C3959" w:rsidR="0092612F" w:rsidRDefault="0092612F" w:rsidP="00B54BF9">
            <w:pPr>
              <w:bidi w:val="0"/>
              <w:spacing w:after="0" w:line="240" w:lineRule="auto"/>
              <w:jc w:val="left"/>
              <w:rPr>
                <w:rFonts w:ascii="Tahoma" w:hAnsi="Tahoma"/>
              </w:rPr>
            </w:pPr>
            <w:r>
              <w:rPr>
                <w:rFonts w:ascii="Tahoma" w:hAnsi="Tahoma"/>
              </w:rPr>
              <w:t>Varchar (20)</w:t>
            </w:r>
          </w:p>
        </w:tc>
        <w:tc>
          <w:tcPr>
            <w:tcW w:w="1574" w:type="dxa"/>
            <w:shd w:val="clear" w:color="auto" w:fill="auto"/>
          </w:tcPr>
          <w:p w14:paraId="3449528D" w14:textId="2900B6F1" w:rsidR="0092612F" w:rsidRPr="009D762D" w:rsidRDefault="0092612F" w:rsidP="004820ED">
            <w:pPr>
              <w:bidi w:val="0"/>
              <w:spacing w:after="0" w:line="240" w:lineRule="auto"/>
              <w:jc w:val="right"/>
              <w:rPr>
                <w:rFonts w:ascii="Tahoma" w:hAnsi="Tahoma"/>
              </w:rPr>
            </w:pPr>
            <w:r w:rsidRPr="009D762D">
              <w:rPr>
                <w:rFonts w:ascii="Tahoma" w:hAnsi="Tahoma"/>
              </w:rPr>
              <w:t>20</w:t>
            </w:r>
          </w:p>
        </w:tc>
      </w:tr>
      <w:tr w:rsidR="0092612F" w:rsidRPr="00E546C7" w14:paraId="1B188F8F" w14:textId="77777777" w:rsidTr="004820ED">
        <w:tc>
          <w:tcPr>
            <w:tcW w:w="2044" w:type="dxa"/>
            <w:vMerge/>
          </w:tcPr>
          <w:p w14:paraId="387AB455" w14:textId="77777777" w:rsidR="0092612F" w:rsidRDefault="0092612F" w:rsidP="004820ED">
            <w:pPr>
              <w:bidi w:val="0"/>
              <w:spacing w:after="0" w:line="240" w:lineRule="auto"/>
              <w:rPr>
                <w:rFonts w:ascii="Tahoma" w:hAnsi="Tahoma"/>
                <w:b/>
                <w:bCs/>
              </w:rPr>
            </w:pPr>
          </w:p>
        </w:tc>
        <w:tc>
          <w:tcPr>
            <w:tcW w:w="2204" w:type="dxa"/>
            <w:gridSpan w:val="2"/>
          </w:tcPr>
          <w:p w14:paraId="566505E2" w14:textId="5F0F8140" w:rsidR="0092612F" w:rsidRPr="00470C83" w:rsidRDefault="0092612F" w:rsidP="00B54BF9">
            <w:pPr>
              <w:bidi w:val="0"/>
              <w:spacing w:after="0" w:line="240" w:lineRule="auto"/>
              <w:jc w:val="left"/>
              <w:rPr>
                <w:rFonts w:ascii="Tahoma" w:hAnsi="Tahoma"/>
              </w:rPr>
            </w:pPr>
            <w:r>
              <w:rPr>
                <w:rFonts w:ascii="Tahoma" w:hAnsi="Tahoma"/>
                <w:u w:val="single"/>
              </w:rPr>
              <w:t xml:space="preserve">Order ID </w:t>
            </w:r>
            <w:r>
              <w:rPr>
                <w:rFonts w:ascii="Tahoma" w:hAnsi="Tahoma"/>
              </w:rPr>
              <w:t>(ORDERS)</w:t>
            </w:r>
          </w:p>
        </w:tc>
        <w:tc>
          <w:tcPr>
            <w:tcW w:w="3523" w:type="dxa"/>
            <w:gridSpan w:val="2"/>
          </w:tcPr>
          <w:p w14:paraId="7C9F833E" w14:textId="6192D4A6" w:rsidR="0092612F" w:rsidRDefault="0092612F" w:rsidP="00B54BF9">
            <w:pPr>
              <w:bidi w:val="0"/>
              <w:spacing w:after="0" w:line="240" w:lineRule="auto"/>
              <w:jc w:val="left"/>
              <w:rPr>
                <w:rFonts w:ascii="Tahoma" w:hAnsi="Tahoma"/>
              </w:rPr>
            </w:pPr>
            <w:r>
              <w:rPr>
                <w:rFonts w:ascii="Tahoma" w:hAnsi="Tahoma"/>
              </w:rPr>
              <w:t>int</w:t>
            </w:r>
          </w:p>
        </w:tc>
        <w:tc>
          <w:tcPr>
            <w:tcW w:w="1574" w:type="dxa"/>
            <w:shd w:val="clear" w:color="auto" w:fill="auto"/>
          </w:tcPr>
          <w:p w14:paraId="0E7AE10E" w14:textId="58F4CB1B" w:rsidR="0092612F" w:rsidRPr="009D762D" w:rsidRDefault="0092612F" w:rsidP="004820ED">
            <w:pPr>
              <w:bidi w:val="0"/>
              <w:spacing w:after="0" w:line="240" w:lineRule="auto"/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4</w:t>
            </w:r>
          </w:p>
        </w:tc>
      </w:tr>
      <w:tr w:rsidR="0092612F" w:rsidRPr="00E546C7" w14:paraId="34F9310E" w14:textId="77777777" w:rsidTr="004820ED">
        <w:tc>
          <w:tcPr>
            <w:tcW w:w="2044" w:type="dxa"/>
            <w:vMerge/>
          </w:tcPr>
          <w:p w14:paraId="02D74006" w14:textId="77777777" w:rsidR="0092612F" w:rsidRDefault="0092612F" w:rsidP="004820ED">
            <w:pPr>
              <w:bidi w:val="0"/>
              <w:spacing w:after="0" w:line="240" w:lineRule="auto"/>
              <w:rPr>
                <w:rFonts w:ascii="Tahoma" w:hAnsi="Tahoma"/>
                <w:b/>
                <w:bCs/>
              </w:rPr>
            </w:pPr>
          </w:p>
        </w:tc>
        <w:tc>
          <w:tcPr>
            <w:tcW w:w="2204" w:type="dxa"/>
            <w:gridSpan w:val="2"/>
          </w:tcPr>
          <w:p w14:paraId="16BFCE59" w14:textId="6448D2D8" w:rsidR="0092612F" w:rsidRPr="00470C83" w:rsidRDefault="0092612F" w:rsidP="00B54BF9">
            <w:pPr>
              <w:bidi w:val="0"/>
              <w:spacing w:after="0" w:line="240" w:lineRule="auto"/>
              <w:jc w:val="left"/>
              <w:rPr>
                <w:rFonts w:ascii="Tahoma" w:hAnsi="Tahoma"/>
              </w:rPr>
            </w:pPr>
            <w:r w:rsidRPr="00470C83">
              <w:rPr>
                <w:rFonts w:ascii="Tahoma" w:hAnsi="Tahoma"/>
              </w:rPr>
              <w:t>Units</w:t>
            </w:r>
          </w:p>
        </w:tc>
        <w:tc>
          <w:tcPr>
            <w:tcW w:w="3523" w:type="dxa"/>
            <w:gridSpan w:val="2"/>
          </w:tcPr>
          <w:p w14:paraId="575BDE3A" w14:textId="7838414C" w:rsidR="0092612F" w:rsidRDefault="0092612F" w:rsidP="00B54BF9">
            <w:pPr>
              <w:bidi w:val="0"/>
              <w:spacing w:after="0" w:line="240" w:lineRule="auto"/>
              <w:jc w:val="left"/>
              <w:rPr>
                <w:rFonts w:ascii="Tahoma" w:hAnsi="Tahoma"/>
              </w:rPr>
            </w:pPr>
            <w:r>
              <w:rPr>
                <w:rFonts w:ascii="Tahoma" w:hAnsi="Tahoma"/>
              </w:rPr>
              <w:t>int</w:t>
            </w:r>
          </w:p>
        </w:tc>
        <w:tc>
          <w:tcPr>
            <w:tcW w:w="1574" w:type="dxa"/>
            <w:shd w:val="clear" w:color="auto" w:fill="auto"/>
          </w:tcPr>
          <w:p w14:paraId="7A694E99" w14:textId="212DFCC5" w:rsidR="0092612F" w:rsidRDefault="0092612F" w:rsidP="004820ED">
            <w:pPr>
              <w:bidi w:val="0"/>
              <w:spacing w:after="0" w:line="240" w:lineRule="auto"/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4</w:t>
            </w:r>
          </w:p>
        </w:tc>
      </w:tr>
      <w:tr w:rsidR="0092612F" w:rsidRPr="00E546C7" w14:paraId="3A2EC2B4" w14:textId="77777777" w:rsidTr="002A0A27">
        <w:tc>
          <w:tcPr>
            <w:tcW w:w="2044" w:type="dxa"/>
            <w:vMerge/>
          </w:tcPr>
          <w:p w14:paraId="79FB5CB0" w14:textId="77777777" w:rsidR="0092612F" w:rsidRDefault="0092612F" w:rsidP="004820ED">
            <w:pPr>
              <w:bidi w:val="0"/>
              <w:spacing w:after="0" w:line="240" w:lineRule="auto"/>
              <w:rPr>
                <w:rFonts w:ascii="Tahoma" w:hAnsi="Tahoma"/>
                <w:b/>
                <w:bCs/>
              </w:rPr>
            </w:pPr>
          </w:p>
        </w:tc>
        <w:tc>
          <w:tcPr>
            <w:tcW w:w="5727" w:type="dxa"/>
            <w:gridSpan w:val="4"/>
          </w:tcPr>
          <w:p w14:paraId="4F03FD06" w14:textId="2382E823" w:rsidR="0092612F" w:rsidRDefault="0092612F" w:rsidP="0092612F">
            <w:pPr>
              <w:bidi w:val="0"/>
              <w:spacing w:after="0" w:line="240" w:lineRule="auto"/>
              <w:jc w:val="center"/>
              <w:rPr>
                <w:rFonts w:ascii="Tahoma" w:hAnsi="Tahoma"/>
              </w:rPr>
            </w:pPr>
            <w:r w:rsidRPr="00E546C7">
              <w:rPr>
                <w:rFonts w:ascii="Tahoma" w:hAnsi="Tahoma"/>
                <w:b/>
                <w:bCs/>
              </w:rPr>
              <w:t xml:space="preserve">Total </w:t>
            </w:r>
            <w:r>
              <w:rPr>
                <w:rFonts w:ascii="Tahoma" w:hAnsi="Tahoma"/>
                <w:b/>
                <w:bCs/>
              </w:rPr>
              <w:t xml:space="preserve">Record </w:t>
            </w:r>
            <w:r w:rsidRPr="00E546C7">
              <w:rPr>
                <w:rFonts w:ascii="Tahoma" w:hAnsi="Tahoma"/>
                <w:b/>
                <w:bCs/>
              </w:rPr>
              <w:t>Size (Bytes)</w:t>
            </w:r>
          </w:p>
        </w:tc>
        <w:tc>
          <w:tcPr>
            <w:tcW w:w="1574" w:type="dxa"/>
            <w:shd w:val="clear" w:color="auto" w:fill="auto"/>
          </w:tcPr>
          <w:p w14:paraId="670EB47B" w14:textId="64C061DB" w:rsidR="0092612F" w:rsidRPr="0092612F" w:rsidRDefault="0092612F" w:rsidP="004820ED">
            <w:pPr>
              <w:bidi w:val="0"/>
              <w:spacing w:after="0" w:line="240" w:lineRule="auto"/>
              <w:jc w:val="right"/>
              <w:rPr>
                <w:rFonts w:ascii="Tahoma" w:hAnsi="Tahoma"/>
                <w:b/>
                <w:bCs/>
              </w:rPr>
            </w:pPr>
            <w:r w:rsidRPr="0092612F">
              <w:rPr>
                <w:rFonts w:ascii="Tahoma" w:hAnsi="Tahoma"/>
                <w:b/>
                <w:bCs/>
              </w:rPr>
              <w:t>166</w:t>
            </w:r>
          </w:p>
        </w:tc>
      </w:tr>
    </w:tbl>
    <w:p w14:paraId="1B2BBCD7" w14:textId="77777777" w:rsidR="00932FBB" w:rsidRPr="00932FBB" w:rsidRDefault="00932FBB" w:rsidP="00932FBB"/>
    <w:p w14:paraId="72C03446" w14:textId="7FC212BC" w:rsidR="00205C56" w:rsidRDefault="00FD37DF" w:rsidP="00CC10FA">
      <w:pPr>
        <w:pStyle w:val="Heading2"/>
        <w:rPr>
          <w:rFonts w:ascii="Tahoma" w:hAnsi="Tahoma" w:cs="Tahoma"/>
          <w:rtl/>
        </w:rPr>
      </w:pPr>
      <w:r w:rsidRPr="00E546C7">
        <w:rPr>
          <w:rFonts w:ascii="Tahoma" w:hAnsi="Tahoma" w:cs="Tahoma"/>
          <w:rtl/>
        </w:rPr>
        <w:t>פ</w:t>
      </w:r>
      <w:r w:rsidR="003C526A" w:rsidRPr="00E546C7">
        <w:rPr>
          <w:rFonts w:ascii="Tahoma" w:hAnsi="Tahoma" w:cs="Tahoma"/>
          <w:rtl/>
        </w:rPr>
        <w:t>ירוט הנחות ו</w:t>
      </w:r>
      <w:r w:rsidR="008D7470" w:rsidRPr="00E546C7">
        <w:rPr>
          <w:rFonts w:ascii="Tahoma" w:hAnsi="Tahoma" w:cs="Tahoma"/>
          <w:rtl/>
        </w:rPr>
        <w:t xml:space="preserve">הסברים נוספים לגבי </w:t>
      </w:r>
      <w:r w:rsidR="00C85E02">
        <w:rPr>
          <w:rFonts w:ascii="Tahoma" w:hAnsi="Tahoma" w:cs="Tahoma" w:hint="cs"/>
          <w:rtl/>
        </w:rPr>
        <w:t>שדות בסיסי הנתונים</w:t>
      </w:r>
    </w:p>
    <w:p w14:paraId="5355B41A" w14:textId="77777777" w:rsidR="00CC10FA" w:rsidRPr="00CC10FA" w:rsidRDefault="00CC10FA" w:rsidP="00CC10FA">
      <w:pPr>
        <w:rPr>
          <w:rtl/>
        </w:rPr>
      </w:pPr>
    </w:p>
    <w:p w14:paraId="40A0B557" w14:textId="7B94F887" w:rsidR="00FC3558" w:rsidRDefault="00FC3558" w:rsidP="00FC3558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 xml:space="preserve">בשדות בהם יש לשמור את התאריך בלבד השתמשנו ב- </w:t>
      </w:r>
      <w:r w:rsidR="00205C56">
        <w:t>- D</w:t>
      </w:r>
      <w:r>
        <w:t>ate</w:t>
      </w:r>
      <w:r>
        <w:rPr>
          <w:rFonts w:hint="cs"/>
          <w:rtl/>
        </w:rPr>
        <w:t xml:space="preserve"> </w:t>
      </w:r>
      <w:r w:rsidR="00CC10FA">
        <w:rPr>
          <w:rFonts w:hint="cs"/>
          <w:rtl/>
        </w:rPr>
        <w:t>(</w:t>
      </w:r>
      <w:r>
        <w:rPr>
          <w:rFonts w:hint="cs"/>
          <w:rtl/>
        </w:rPr>
        <w:t>4 ביטים</w:t>
      </w:r>
      <w:r w:rsidR="00CC10FA">
        <w:rPr>
          <w:rFonts w:hint="cs"/>
          <w:rtl/>
        </w:rPr>
        <w:t>)</w:t>
      </w:r>
      <w:r>
        <w:rPr>
          <w:rFonts w:hint="cs"/>
          <w:rtl/>
        </w:rPr>
        <w:t xml:space="preserve"> ובשדות בהם</w:t>
      </w:r>
      <w:r w:rsidR="00CC10FA">
        <w:rPr>
          <w:rFonts w:hint="cs"/>
          <w:rtl/>
        </w:rPr>
        <w:t xml:space="preserve"> מצאנו לנכון כי השעה רלוונטית </w:t>
      </w:r>
      <w:r>
        <w:rPr>
          <w:rFonts w:hint="cs"/>
          <w:rtl/>
        </w:rPr>
        <w:t xml:space="preserve">השתמשנו ב- </w:t>
      </w:r>
      <w:r w:rsidR="00205C56">
        <w:rPr>
          <w:rFonts w:hint="cs"/>
        </w:rPr>
        <w:t>D</w:t>
      </w:r>
      <w:r>
        <w:t>ate</w:t>
      </w:r>
      <w:r w:rsidR="00205C56">
        <w:t>T</w:t>
      </w:r>
      <w:r>
        <w:t>ime</w:t>
      </w:r>
      <w:r>
        <w:rPr>
          <w:rFonts w:hint="cs"/>
          <w:rtl/>
        </w:rPr>
        <w:t xml:space="preserve"> </w:t>
      </w:r>
      <w:r w:rsidR="00CC10FA">
        <w:rPr>
          <w:rFonts w:hint="cs"/>
          <w:rtl/>
        </w:rPr>
        <w:t xml:space="preserve">(8 </w:t>
      </w:r>
      <w:r>
        <w:rPr>
          <w:rFonts w:hint="cs"/>
          <w:rtl/>
        </w:rPr>
        <w:t>ביטים</w:t>
      </w:r>
      <w:r w:rsidR="00CC10FA">
        <w:rPr>
          <w:rFonts w:hint="cs"/>
          <w:rtl/>
        </w:rPr>
        <w:t>)</w:t>
      </w:r>
      <w:r>
        <w:rPr>
          <w:rFonts w:hint="cs"/>
          <w:rtl/>
        </w:rPr>
        <w:t>.</w:t>
      </w:r>
    </w:p>
    <w:p w14:paraId="3AFE853F" w14:textId="194EC727" w:rsidR="00FC3558" w:rsidRDefault="00FC3558" w:rsidP="00FC3558">
      <w:pPr>
        <w:pStyle w:val="ListParagraph"/>
        <w:numPr>
          <w:ilvl w:val="0"/>
          <w:numId w:val="13"/>
        </w:numPr>
      </w:pPr>
      <w:r>
        <w:rPr>
          <w:rFonts w:hint="cs"/>
        </w:rPr>
        <w:t>T</w:t>
      </w:r>
      <w:r>
        <w:t>racking ID</w:t>
      </w:r>
      <w:r>
        <w:rPr>
          <w:rFonts w:hint="cs"/>
          <w:rtl/>
        </w:rPr>
        <w:t xml:space="preserve"> מורכב מאותיות ומספרים לכן שמור כ- </w:t>
      </w:r>
      <w:r w:rsidR="00205C56">
        <w:t>V</w:t>
      </w:r>
      <w:r>
        <w:t>archar</w:t>
      </w:r>
      <w:r w:rsidR="00205C56">
        <w:rPr>
          <w:rFonts w:hint="cs"/>
          <w:rtl/>
        </w:rPr>
        <w:t>.</w:t>
      </w:r>
    </w:p>
    <w:p w14:paraId="23D4002B" w14:textId="7E3AD5D1" w:rsidR="00FC3558" w:rsidRDefault="00FC3558" w:rsidP="00FC3558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 xml:space="preserve">סיסמא תכיל אותיות ומספרים לכן מופיעה כ- </w:t>
      </w:r>
      <w:r w:rsidR="00205C56">
        <w:rPr>
          <w:rFonts w:hint="cs"/>
        </w:rPr>
        <w:t>V</w:t>
      </w:r>
      <w:r>
        <w:t>archar</w:t>
      </w:r>
      <w:r w:rsidR="00205C56">
        <w:rPr>
          <w:rFonts w:hint="cs"/>
          <w:rtl/>
        </w:rPr>
        <w:t>.</w:t>
      </w:r>
    </w:p>
    <w:p w14:paraId="069BA720" w14:textId="0DEB50F0" w:rsidR="00FC3558" w:rsidRDefault="00CC10FA" w:rsidP="00FC3558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ב</w:t>
      </w:r>
      <w:r w:rsidR="00C93FF5">
        <w:rPr>
          <w:rFonts w:hint="cs"/>
          <w:rtl/>
        </w:rPr>
        <w:t xml:space="preserve">מספר </w:t>
      </w:r>
      <w:r>
        <w:rPr>
          <w:rFonts w:hint="cs"/>
          <w:rtl/>
        </w:rPr>
        <w:t>ה</w:t>
      </w:r>
      <w:r w:rsidR="00C93FF5">
        <w:rPr>
          <w:rFonts w:hint="cs"/>
          <w:rtl/>
        </w:rPr>
        <w:t>טלפון עלול להופיע + בקידומת ו "-" לכ</w:t>
      </w:r>
      <w:r>
        <w:rPr>
          <w:rFonts w:hint="cs"/>
          <w:rtl/>
        </w:rPr>
        <w:t xml:space="preserve">ן מופיע כ- </w:t>
      </w:r>
      <w:r>
        <w:rPr>
          <w:rFonts w:hint="cs"/>
        </w:rPr>
        <w:t>V</w:t>
      </w:r>
      <w:r>
        <w:t>archar</w:t>
      </w:r>
      <w:r>
        <w:rPr>
          <w:rFonts w:hint="cs"/>
          <w:rtl/>
        </w:rPr>
        <w:t>.</w:t>
      </w:r>
      <w:r w:rsidR="00C93FF5">
        <w:rPr>
          <w:rFonts w:hint="cs"/>
          <w:rtl/>
        </w:rPr>
        <w:t xml:space="preserve"> </w:t>
      </w:r>
    </w:p>
    <w:p w14:paraId="5BA4D2D2" w14:textId="6C63AF42" w:rsidR="00C93FF5" w:rsidRDefault="00C93FF5" w:rsidP="00FC3558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 xml:space="preserve">מספר כרטיס </w:t>
      </w:r>
      <w:r w:rsidR="00CC10FA">
        <w:rPr>
          <w:rFonts w:hint="cs"/>
          <w:rtl/>
        </w:rPr>
        <w:t>ה</w:t>
      </w:r>
      <w:r>
        <w:rPr>
          <w:rFonts w:hint="cs"/>
          <w:rtl/>
        </w:rPr>
        <w:t xml:space="preserve">אשראי כולל 16 ספרות ורווחים לכן מופיע כ- </w:t>
      </w:r>
      <w:r w:rsidR="00CC10FA">
        <w:rPr>
          <w:rFonts w:hint="cs"/>
        </w:rPr>
        <w:t>V</w:t>
      </w:r>
      <w:r>
        <w:t>archar</w:t>
      </w:r>
      <w:r w:rsidR="00CC10FA">
        <w:rPr>
          <w:rFonts w:hint="cs"/>
          <w:rtl/>
        </w:rPr>
        <w:t>.</w:t>
      </w:r>
    </w:p>
    <w:p w14:paraId="69AD6F1D" w14:textId="77777777" w:rsidR="00C93FF5" w:rsidRPr="00FC3558" w:rsidRDefault="00C93FF5" w:rsidP="00D16838">
      <w:pPr>
        <w:pStyle w:val="ListParagraph"/>
        <w:ind w:left="360"/>
        <w:rPr>
          <w:rtl/>
        </w:rPr>
      </w:pPr>
    </w:p>
    <w:p w14:paraId="04ADFDF9" w14:textId="77777777" w:rsidR="00617D2C" w:rsidRDefault="00617D2C">
      <w:pPr>
        <w:bidi w:val="0"/>
        <w:spacing w:after="0" w:line="240" w:lineRule="auto"/>
        <w:jc w:val="left"/>
        <w:rPr>
          <w:rFonts w:ascii="Tahoma" w:eastAsia="Times New Roman" w:hAnsi="Tahoma"/>
          <w:b/>
          <w:bCs/>
          <w:color w:val="4F81BD"/>
          <w:sz w:val="26"/>
          <w:szCs w:val="26"/>
        </w:rPr>
      </w:pPr>
      <w:r>
        <w:rPr>
          <w:rFonts w:ascii="Tahoma" w:hAnsi="Tahoma"/>
          <w:rtl/>
        </w:rPr>
        <w:br w:type="page"/>
      </w:r>
    </w:p>
    <w:p w14:paraId="3C5BEC36" w14:textId="07065E64" w:rsidR="00883C6A" w:rsidRDefault="00883C6A" w:rsidP="00222D55">
      <w:pPr>
        <w:pStyle w:val="Heading2"/>
        <w:spacing w:before="0" w:after="120"/>
        <w:rPr>
          <w:rFonts w:ascii="Tahoma" w:hAnsi="Tahoma" w:cs="Tahoma"/>
          <w:rtl/>
        </w:rPr>
      </w:pPr>
      <w:r w:rsidRPr="00E546C7">
        <w:rPr>
          <w:rFonts w:ascii="Tahoma" w:hAnsi="Tahoma" w:cs="Tahoma"/>
          <w:rtl/>
        </w:rPr>
        <w:lastRenderedPageBreak/>
        <w:t xml:space="preserve">מטלה </w:t>
      </w:r>
      <w:r w:rsidR="005524B9" w:rsidRPr="00E546C7">
        <w:rPr>
          <w:rFonts w:ascii="Tahoma" w:hAnsi="Tahoma" w:cs="Tahoma"/>
          <w:rtl/>
        </w:rPr>
        <w:t xml:space="preserve">3 </w:t>
      </w:r>
      <w:r w:rsidRPr="00E546C7">
        <w:rPr>
          <w:rFonts w:ascii="Tahoma" w:hAnsi="Tahoma" w:cs="Tahoma"/>
          <w:rtl/>
        </w:rPr>
        <w:t>(</w:t>
      </w:r>
      <w:r w:rsidR="00105A0D" w:rsidRPr="00E546C7">
        <w:rPr>
          <w:rFonts w:ascii="Tahoma" w:hAnsi="Tahoma" w:cs="Tahoma"/>
          <w:rtl/>
        </w:rPr>
        <w:t>30</w:t>
      </w:r>
      <w:r w:rsidRPr="00E546C7">
        <w:rPr>
          <w:rFonts w:ascii="Tahoma" w:hAnsi="Tahoma" w:cs="Tahoma"/>
          <w:rtl/>
        </w:rPr>
        <w:t xml:space="preserve">%) - </w:t>
      </w:r>
      <w:r w:rsidR="00D4560B" w:rsidRPr="00E546C7">
        <w:rPr>
          <w:rFonts w:ascii="Tahoma" w:hAnsi="Tahoma" w:cs="Tahoma"/>
          <w:rtl/>
        </w:rPr>
        <w:t xml:space="preserve">עיצוב פיסי (בסיס </w:t>
      </w:r>
      <w:r w:rsidR="0003105F" w:rsidRPr="00E546C7">
        <w:rPr>
          <w:rFonts w:ascii="Tahoma" w:hAnsi="Tahoma" w:cs="Tahoma"/>
          <w:rtl/>
        </w:rPr>
        <w:t>נתונים</w:t>
      </w:r>
      <w:r w:rsidR="00D4560B" w:rsidRPr="00E546C7">
        <w:rPr>
          <w:rFonts w:ascii="Tahoma" w:hAnsi="Tahoma" w:cs="Tahoma"/>
          <w:rtl/>
        </w:rPr>
        <w:t xml:space="preserve"> פעיל</w:t>
      </w:r>
      <w:r w:rsidR="0003105F" w:rsidRPr="00E546C7">
        <w:rPr>
          <w:rFonts w:ascii="Tahoma" w:hAnsi="Tahoma" w:cs="Tahoma"/>
          <w:rtl/>
        </w:rPr>
        <w:t xml:space="preserve"> על שרת </w:t>
      </w:r>
      <w:r w:rsidR="0003105F" w:rsidRPr="00E546C7">
        <w:rPr>
          <w:rFonts w:ascii="Tahoma" w:hAnsi="Tahoma" w:cs="Tahoma"/>
        </w:rPr>
        <w:t>RDBMS</w:t>
      </w:r>
      <w:r w:rsidR="0003105F" w:rsidRPr="00E546C7">
        <w:rPr>
          <w:rFonts w:ascii="Tahoma" w:hAnsi="Tahoma" w:cs="Tahoma"/>
          <w:rtl/>
        </w:rPr>
        <w:t>)</w:t>
      </w:r>
    </w:p>
    <w:p w14:paraId="1A5FC433" w14:textId="3EA8F6BF" w:rsidR="00E2519F" w:rsidRPr="00E2519F" w:rsidRDefault="00E2519F" w:rsidP="00E2519F">
      <w:pPr>
        <w:rPr>
          <w:sz w:val="20"/>
          <w:szCs w:val="20"/>
          <w:rtl/>
        </w:rPr>
      </w:pPr>
      <w:r w:rsidRPr="00E2519F">
        <w:rPr>
          <w:rFonts w:hint="cs"/>
          <w:sz w:val="20"/>
          <w:szCs w:val="20"/>
          <w:rtl/>
        </w:rPr>
        <w:t xml:space="preserve">(*הקוד המלא </w:t>
      </w:r>
      <w:r w:rsidR="00CC10FA">
        <w:rPr>
          <w:rFonts w:hint="cs"/>
          <w:sz w:val="20"/>
          <w:szCs w:val="20"/>
          <w:rtl/>
        </w:rPr>
        <w:t xml:space="preserve">ללא הערות ביניים </w:t>
      </w:r>
      <w:r w:rsidRPr="00E2519F">
        <w:rPr>
          <w:rFonts w:hint="cs"/>
          <w:sz w:val="20"/>
          <w:szCs w:val="20"/>
          <w:rtl/>
        </w:rPr>
        <w:t>מצורף כנספח)</w:t>
      </w:r>
    </w:p>
    <w:p w14:paraId="539C10F6" w14:textId="298274F5" w:rsidR="00396ECB" w:rsidRPr="00AF51D1" w:rsidRDefault="00BF1099" w:rsidP="00396ECB">
      <w:pPr>
        <w:spacing w:after="120"/>
        <w:jc w:val="left"/>
        <w:rPr>
          <w:rFonts w:ascii="Tahoma" w:hAnsi="Tahoma"/>
          <w:b/>
          <w:bCs/>
          <w:color w:val="548DD4"/>
          <w:sz w:val="28"/>
          <w:szCs w:val="28"/>
          <w:rtl/>
        </w:rPr>
      </w:pPr>
      <w:r>
        <w:rPr>
          <w:rFonts w:ascii="Tahoma" w:hAnsi="Tahoma" w:hint="cs"/>
          <w:b/>
          <w:bCs/>
          <w:color w:val="548DD4"/>
          <w:sz w:val="28"/>
          <w:szCs w:val="28"/>
        </w:rPr>
        <w:t>SCRIPT</w:t>
      </w:r>
      <w:r w:rsidR="00396ECB" w:rsidRPr="00AF51D1">
        <w:rPr>
          <w:rFonts w:ascii="Tahoma" w:hAnsi="Tahoma" w:hint="cs"/>
          <w:b/>
          <w:bCs/>
          <w:color w:val="548DD4"/>
          <w:sz w:val="28"/>
          <w:szCs w:val="28"/>
          <w:rtl/>
        </w:rPr>
        <w:t xml:space="preserve"> ליצירת הטבלאות :</w:t>
      </w:r>
    </w:p>
    <w:p w14:paraId="05AD876F" w14:textId="77777777" w:rsidR="008B6033" w:rsidRDefault="008B6033" w:rsidP="008B60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--DROP TABLE COSTUMERS</w:t>
      </w:r>
    </w:p>
    <w:p w14:paraId="6D31540F" w14:textId="77777777" w:rsidR="008B6033" w:rsidRDefault="008B6033" w:rsidP="008B60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COSTUMERS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872C022" w14:textId="77777777" w:rsidR="008B6033" w:rsidRDefault="008B6033" w:rsidP="008B60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Email        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541956C" w14:textId="77777777" w:rsidR="008B6033" w:rsidRDefault="008B6033" w:rsidP="008B60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[name-first name]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00E0522" w14:textId="77777777" w:rsidR="008B6033" w:rsidRDefault="008B6033" w:rsidP="008B60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[name-last name]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4E7CC54" w14:textId="77777777" w:rsidR="008B6033" w:rsidRDefault="008B6033" w:rsidP="008B60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[password]   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B96B0B1" w14:textId="77777777" w:rsidR="008B6033" w:rsidRDefault="008B6033" w:rsidP="008B60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[surfer-weight]     </w:t>
      </w:r>
      <w:r>
        <w:rPr>
          <w:rFonts w:ascii="Consolas" w:hAnsi="Consolas" w:cs="Consolas"/>
          <w:color w:val="0000FF"/>
          <w:sz w:val="19"/>
          <w:szCs w:val="19"/>
        </w:rPr>
        <w:t>real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F057201" w14:textId="77777777" w:rsidR="008B6033" w:rsidRDefault="008B6033" w:rsidP="008B60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[surfer-height]     </w:t>
      </w:r>
      <w:r>
        <w:rPr>
          <w:rFonts w:ascii="Consolas" w:hAnsi="Consolas" w:cs="Consolas"/>
          <w:color w:val="0000FF"/>
          <w:sz w:val="19"/>
          <w:szCs w:val="19"/>
        </w:rPr>
        <w:t>real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EF38C5E" w14:textId="77777777" w:rsidR="008B6033" w:rsidRDefault="008B6033" w:rsidP="008B60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[surfer-gender]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05CE398" w14:textId="77777777" w:rsidR="008B6033" w:rsidRDefault="008B6033" w:rsidP="008B60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[surfer – fitness]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693F1FE" w14:textId="77777777" w:rsidR="008B6033" w:rsidRDefault="008B6033" w:rsidP="008B60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[surfer-skill]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4B78AD3" w14:textId="77777777" w:rsidR="008B6033" w:rsidRDefault="008B6033" w:rsidP="008B60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0556333" w14:textId="77777777" w:rsidR="008B6033" w:rsidRDefault="008B6033" w:rsidP="008B60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PK_COSTUMERS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6CB44E3" w14:textId="77777777" w:rsidR="008B6033" w:rsidRDefault="008B6033" w:rsidP="008B60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F1E9C7F" w14:textId="77777777" w:rsidR="008B6033" w:rsidRDefault="008B6033" w:rsidP="008B60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4667A6B" w14:textId="77777777" w:rsidR="008B6033" w:rsidRDefault="008B6033" w:rsidP="008B60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--DROP TABLE CREDITCARDS</w:t>
      </w:r>
    </w:p>
    <w:p w14:paraId="2A73433F" w14:textId="77777777" w:rsidR="008B6033" w:rsidRDefault="008B6033" w:rsidP="008B60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CREDITCARDS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2E7A2B4" w14:textId="77777777" w:rsidR="008B6033" w:rsidRDefault="008B6033" w:rsidP="008B60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Number          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B598C90" w14:textId="77777777" w:rsidR="008B6033" w:rsidRDefault="008B6033" w:rsidP="008B60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[Type]          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5723A7E" w14:textId="77777777" w:rsidR="008B6033" w:rsidRDefault="008B6033" w:rsidP="008B60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[Expiration – month]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A3AC6DF" w14:textId="77777777" w:rsidR="008B6033" w:rsidRDefault="008B6033" w:rsidP="008B60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[Expiration – year]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BEC1D59" w14:textId="77777777" w:rsidR="008B6033" w:rsidRDefault="008B6033" w:rsidP="008B60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CVV                    </w:t>
      </w:r>
      <w:r>
        <w:rPr>
          <w:rFonts w:ascii="Consolas" w:hAnsi="Consolas" w:cs="Consolas"/>
          <w:color w:val="0000FF"/>
          <w:sz w:val="19"/>
          <w:szCs w:val="19"/>
        </w:rPr>
        <w:t>Smallint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C2EABFC" w14:textId="77777777" w:rsidR="008B6033" w:rsidRDefault="008B6033" w:rsidP="008B60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588B56B" w14:textId="77777777" w:rsidR="008B6033" w:rsidRDefault="008B6033" w:rsidP="008B60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PK_CREDITCARDS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8A49FAA" w14:textId="77777777" w:rsidR="008B6033" w:rsidRDefault="008B6033" w:rsidP="008B60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E8E15C6" w14:textId="77777777" w:rsidR="008B6033" w:rsidRDefault="008B6033" w:rsidP="008B60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BE61EAD" w14:textId="77777777" w:rsidR="008B6033" w:rsidRDefault="008B6033" w:rsidP="008B60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--DROP TABLE SURFBOARDS</w:t>
      </w:r>
    </w:p>
    <w:p w14:paraId="0633B336" w14:textId="77777777" w:rsidR="008B6033" w:rsidRDefault="008B6033" w:rsidP="008B60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SURFBOARDS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86EC25D" w14:textId="77777777" w:rsidR="008B6033" w:rsidRDefault="008B6033" w:rsidP="008B60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[Surfboard ID]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C230F8D" w14:textId="77777777" w:rsidR="008B6033" w:rsidRDefault="008B6033" w:rsidP="008B60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[Model name]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8185CAF" w14:textId="77777777" w:rsidR="008B6033" w:rsidRDefault="008B6033" w:rsidP="008B60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[Description]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9A84B7D" w14:textId="77777777" w:rsidR="008B6033" w:rsidRDefault="008B6033" w:rsidP="008B60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864D0CE" w14:textId="77777777" w:rsidR="008B6033" w:rsidRDefault="008B6033" w:rsidP="008B60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PK_SURFBOARDS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[Surfboard 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EAB32E0" w14:textId="77777777" w:rsidR="008B6033" w:rsidRDefault="008B6033" w:rsidP="008B60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8CB6C27" w14:textId="77777777" w:rsidR="008B6033" w:rsidRDefault="008B6033" w:rsidP="008B60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F00F787" w14:textId="77777777" w:rsidR="008B6033" w:rsidRDefault="008B6033" w:rsidP="008B60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--DROP TABLE ORDERS</w:t>
      </w:r>
    </w:p>
    <w:p w14:paraId="3324A3FA" w14:textId="77777777" w:rsidR="008B6033" w:rsidRDefault="008B6033" w:rsidP="008B60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FB36E90" w14:textId="77777777" w:rsidR="008B6033" w:rsidRDefault="008B6033" w:rsidP="008B60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[Order ID]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1A53B64" w14:textId="7C3FA2CE" w:rsidR="008B6033" w:rsidRDefault="008B6033" w:rsidP="008B60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[Order DT]          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 w:rsidR="00F949AB"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AE44431" w14:textId="77777777" w:rsidR="008B6033" w:rsidRDefault="008B6033" w:rsidP="008B60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[Delivery Method]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218F5FA" w14:textId="77777777" w:rsidR="008B6033" w:rsidRDefault="008B6033" w:rsidP="008B60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Email    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2A13A22" w14:textId="77777777" w:rsidR="008B6033" w:rsidRDefault="008B6033" w:rsidP="008B60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[Credit Card]      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E3FFAAC" w14:textId="77777777" w:rsidR="008B6033" w:rsidRDefault="008B6033" w:rsidP="008B60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7808DE6" w14:textId="77777777" w:rsidR="008B6033" w:rsidRDefault="008B6033" w:rsidP="008B60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PK_ORDERS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[Order ID]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9D07C50" w14:textId="77777777" w:rsidR="008B6033" w:rsidRDefault="008B6033" w:rsidP="008B60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E3DAEAE" w14:textId="77777777" w:rsidR="008B6033" w:rsidRDefault="008B6033" w:rsidP="008B60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FK_COSTUMER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F6303BB" w14:textId="77777777" w:rsidR="008B6033" w:rsidRDefault="008B6033" w:rsidP="008B60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COSTUMERS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492F174" w14:textId="77777777" w:rsidR="008B6033" w:rsidRDefault="008B6033" w:rsidP="008B60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445C4C9" w14:textId="77777777" w:rsidR="008B6033" w:rsidRDefault="008B6033" w:rsidP="008B60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FK_CREDITCARDS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[Credit Card]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39B1E1A" w14:textId="77777777" w:rsidR="008B6033" w:rsidRDefault="008B6033" w:rsidP="008B60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 CREDITCARDS</w:t>
      </w: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0DE7F13" w14:textId="77777777" w:rsidR="008B6033" w:rsidRDefault="008B6033" w:rsidP="008B60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2BDB526" w14:textId="77777777" w:rsidR="008B6033" w:rsidRDefault="008B6033" w:rsidP="008B60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2DB43F5" w14:textId="77777777" w:rsidR="008B6033" w:rsidRDefault="008B6033" w:rsidP="008B60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--ORDER TABLE SEARCHES</w:t>
      </w:r>
    </w:p>
    <w:p w14:paraId="30CAB69E" w14:textId="77777777" w:rsidR="008B6033" w:rsidRDefault="008B6033" w:rsidP="008B60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SEARCHES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BCC901C" w14:textId="77777777" w:rsidR="008B6033" w:rsidRDefault="008B6033" w:rsidP="008B60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[IP Address]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1C1624F" w14:textId="77777777" w:rsidR="008B6033" w:rsidRDefault="008B6033" w:rsidP="008B60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[Search DT]     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2E525FA" w14:textId="77777777" w:rsidR="008B6033" w:rsidRDefault="008B6033" w:rsidP="008B60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[Product name]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BEEA0EA" w14:textId="77777777" w:rsidR="008B6033" w:rsidRDefault="008B6033" w:rsidP="008B60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Email     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CA01A96" w14:textId="77777777" w:rsidR="008B6033" w:rsidRDefault="008B6033" w:rsidP="008B60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[Order ID]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5289D6B" w14:textId="77777777" w:rsidR="008B6033" w:rsidRDefault="008B6033" w:rsidP="008B60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22C032A" w14:textId="77777777" w:rsidR="008B6033" w:rsidRDefault="008B6033" w:rsidP="008B60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PK_SEARCHES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[IP Address]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D822E4F" w14:textId="77777777" w:rsidR="008B6033" w:rsidRDefault="008B6033" w:rsidP="008B60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637748C" w14:textId="77777777" w:rsidR="008B6033" w:rsidRDefault="008B6033" w:rsidP="008B60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FK_COSTUMERSSEARCHES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87F159E" w14:textId="77777777" w:rsidR="008B6033" w:rsidRDefault="008B6033" w:rsidP="008B60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COSTUMERS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E6D4AC8" w14:textId="77777777" w:rsidR="008B6033" w:rsidRDefault="008B6033" w:rsidP="008B60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1DAA238" w14:textId="77777777" w:rsidR="008B6033" w:rsidRDefault="008B6033" w:rsidP="008B60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FK_ORDER_SEARCHES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[Order ID]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B8DDD5D" w14:textId="77777777" w:rsidR="008B6033" w:rsidRDefault="008B6033" w:rsidP="008B60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[Order 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C721A45" w14:textId="77777777" w:rsidR="008B6033" w:rsidRDefault="008B6033" w:rsidP="008B60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0669F9C" w14:textId="77777777" w:rsidR="008B6033" w:rsidRDefault="008B6033" w:rsidP="008B60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C05F5A6" w14:textId="77777777" w:rsidR="008B6033" w:rsidRDefault="008B6033" w:rsidP="008B60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--DROP TABLE SHIPPING</w:t>
      </w:r>
    </w:p>
    <w:p w14:paraId="5BAD89D7" w14:textId="77777777" w:rsidR="008B6033" w:rsidRDefault="008B6033" w:rsidP="008B60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SHIPPING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B8DE136" w14:textId="77777777" w:rsidR="008B6033" w:rsidRDefault="008B6033" w:rsidP="008B60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[Tracking ID]    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D05A1DD" w14:textId="77777777" w:rsidR="008B6033" w:rsidRDefault="008B6033" w:rsidP="008B60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[Supply date]          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C1FA5E7" w14:textId="77777777" w:rsidR="008B6033" w:rsidRDefault="008B6033" w:rsidP="008B60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[Address – state]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52C6A41" w14:textId="77777777" w:rsidR="008B6033" w:rsidRDefault="008B6033" w:rsidP="008B60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[Address – city] 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3F52990" w14:textId="77777777" w:rsidR="008B6033" w:rsidRDefault="008B6033" w:rsidP="008B60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[Address - zip code]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F484D01" w14:textId="77777777" w:rsidR="008B6033" w:rsidRDefault="008B6033" w:rsidP="008B60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[Address – country]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3BF1B73" w14:textId="77777777" w:rsidR="008B6033" w:rsidRDefault="008B6033" w:rsidP="008B60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[Address – street]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58CB676" w14:textId="77777777" w:rsidR="008B6033" w:rsidRDefault="008B6033" w:rsidP="008B60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[Name - first name]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240A2BD" w14:textId="77777777" w:rsidR="008B6033" w:rsidRDefault="008B6033" w:rsidP="008B60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[Name - last name]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4AFE648" w14:textId="77777777" w:rsidR="008B6033" w:rsidRDefault="008B6033" w:rsidP="008B60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Phone            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B2225C9" w14:textId="77777777" w:rsidR="008B6033" w:rsidRDefault="008B6033" w:rsidP="008B60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[Order ID]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8104A64" w14:textId="77777777" w:rsidR="008B6033" w:rsidRDefault="008B6033" w:rsidP="008B60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402A4E9" w14:textId="77777777" w:rsidR="008B6033" w:rsidRDefault="008B6033" w:rsidP="008B60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PK_SHIPPING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[Tracking ID]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47D5C87" w14:textId="77777777" w:rsidR="008B6033" w:rsidRDefault="008B6033" w:rsidP="008B60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85397BC" w14:textId="77777777" w:rsidR="008B6033" w:rsidRDefault="008B6033" w:rsidP="008B60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FK_ORDER_SHIPPING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[Order ID]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9F0E854" w14:textId="77777777" w:rsidR="008B6033" w:rsidRDefault="008B6033" w:rsidP="008B60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 Orders</w:t>
      </w: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[Order 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A0DC0F8" w14:textId="77777777" w:rsidR="008B6033" w:rsidRDefault="008B6033" w:rsidP="008B60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CB0DDDB" w14:textId="77777777" w:rsidR="008B6033" w:rsidRDefault="008B6033" w:rsidP="008B60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83C0CC1" w14:textId="77777777" w:rsidR="008B6033" w:rsidRDefault="008B6033" w:rsidP="008B60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2C1F4B3" w14:textId="77777777" w:rsidR="008B6033" w:rsidRDefault="008B6033" w:rsidP="008B60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--DROP TABLE VERSIONS</w:t>
      </w:r>
    </w:p>
    <w:p w14:paraId="65D52D6C" w14:textId="77777777" w:rsidR="008B6033" w:rsidRDefault="008B6033" w:rsidP="008B60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VERSIONS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E3C837F" w14:textId="77777777" w:rsidR="008B6033" w:rsidRDefault="008B6033" w:rsidP="008B60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[Surfboard ID]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28D61E6" w14:textId="77777777" w:rsidR="008B6033" w:rsidRDefault="008B6033" w:rsidP="008B60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[Version ID]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4F18852" w14:textId="77777777" w:rsidR="008B6033" w:rsidRDefault="008B6033" w:rsidP="008B60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[Size – length]        </w:t>
      </w:r>
      <w:r>
        <w:rPr>
          <w:rFonts w:ascii="Consolas" w:hAnsi="Consolas" w:cs="Consolas"/>
          <w:color w:val="0000FF"/>
          <w:sz w:val="19"/>
          <w:szCs w:val="19"/>
        </w:rPr>
        <w:t>real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107B4D6" w14:textId="77777777" w:rsidR="008B6033" w:rsidRDefault="008B6033" w:rsidP="008B60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[Size – width]         </w:t>
      </w:r>
      <w:r>
        <w:rPr>
          <w:rFonts w:ascii="Consolas" w:hAnsi="Consolas" w:cs="Consolas"/>
          <w:color w:val="0000FF"/>
          <w:sz w:val="19"/>
          <w:szCs w:val="19"/>
        </w:rPr>
        <w:t>real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FB16A1B" w14:textId="77777777" w:rsidR="008B6033" w:rsidRDefault="008B6033" w:rsidP="008B60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[Size – thickness]     </w:t>
      </w:r>
      <w:r>
        <w:rPr>
          <w:rFonts w:ascii="Consolas" w:hAnsi="Consolas" w:cs="Consolas"/>
          <w:color w:val="0000FF"/>
          <w:sz w:val="19"/>
          <w:szCs w:val="19"/>
        </w:rPr>
        <w:t>real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4406B18" w14:textId="77777777" w:rsidR="008B6033" w:rsidRDefault="008B6033" w:rsidP="008B60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[Size- volume]         </w:t>
      </w:r>
      <w:r>
        <w:rPr>
          <w:rFonts w:ascii="Consolas" w:hAnsi="Consolas" w:cs="Consolas"/>
          <w:color w:val="0000FF"/>
          <w:sz w:val="19"/>
          <w:szCs w:val="19"/>
        </w:rPr>
        <w:t>real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6595708" w14:textId="77777777" w:rsidR="008B6033" w:rsidRDefault="008B6033" w:rsidP="008B60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Color           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C6C832D" w14:textId="77777777" w:rsidR="008B6033" w:rsidRDefault="008B6033" w:rsidP="008B60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[Version Price]                 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9F15B2B" w14:textId="77777777" w:rsidR="008B6033" w:rsidRDefault="008B6033" w:rsidP="008B60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B436A58" w14:textId="77777777" w:rsidR="008B6033" w:rsidRDefault="008B6033" w:rsidP="008B60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PK_VERSIONS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[Surfboard 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[Version ID]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4539720" w14:textId="77777777" w:rsidR="008B6033" w:rsidRDefault="008B6033" w:rsidP="008B60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5D9627E" w14:textId="77777777" w:rsidR="008B6033" w:rsidRDefault="008B6033" w:rsidP="008B60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FK_SURFBOARD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[Surfboard ID]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FA45AA2" w14:textId="77777777" w:rsidR="008B6033" w:rsidRDefault="008B6033" w:rsidP="008B60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 SURFBOARDS</w:t>
      </w: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[Surfboard 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F35D10B" w14:textId="77777777" w:rsidR="008B6033" w:rsidRDefault="008B6033" w:rsidP="008B60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EA164D2" w14:textId="77777777" w:rsidR="008B6033" w:rsidRDefault="008B6033" w:rsidP="008B60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0A58D40" w14:textId="77777777" w:rsidR="008B6033" w:rsidRDefault="008B6033" w:rsidP="008B60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A28BC99" w14:textId="77777777" w:rsidR="008B6033" w:rsidRDefault="008B6033" w:rsidP="008B60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--DROP TABLE PERSONALDESIGNS</w:t>
      </w:r>
    </w:p>
    <w:p w14:paraId="17D80616" w14:textId="77777777" w:rsidR="008B6033" w:rsidRDefault="008B6033" w:rsidP="008B60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PERSONALDESIGNS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56E3EED" w14:textId="77777777" w:rsidR="008B6033" w:rsidRDefault="008B6033" w:rsidP="008B60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[Surfboard ID]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170E823" w14:textId="77777777" w:rsidR="008B6033" w:rsidRDefault="008B6033" w:rsidP="008B60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[Version ID]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386389E" w14:textId="77777777" w:rsidR="008B6033" w:rsidRDefault="008B6033" w:rsidP="008B60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Email                  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F36DE31" w14:textId="77777777" w:rsidR="008B6033" w:rsidRDefault="008B6033" w:rsidP="008B60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[Fin system]           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6F6C61B" w14:textId="77777777" w:rsidR="008B6033" w:rsidRDefault="008B6033" w:rsidP="008B60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[Deck color]           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41ADE84" w14:textId="77777777" w:rsidR="008B6033" w:rsidRDefault="008B6033" w:rsidP="008B60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[Bottom color]         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5D7263A" w14:textId="77777777" w:rsidR="008B6033" w:rsidRDefault="008B6033" w:rsidP="008B60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[Rail color]           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9E2425C" w14:textId="77777777" w:rsidR="008B6033" w:rsidRDefault="008B6033" w:rsidP="008B60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[Band color]           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8187B3F" w14:textId="77777777" w:rsidR="008B6033" w:rsidRDefault="008B6033" w:rsidP="008B60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Gear                   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E3CDFB9" w14:textId="77777777" w:rsidR="008B6033" w:rsidRDefault="008B6033" w:rsidP="008B60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[P.D Price]                  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05FB31F" w14:textId="77777777" w:rsidR="008B6033" w:rsidRDefault="008B6033" w:rsidP="008B60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26769ED" w14:textId="77777777" w:rsidR="008B6033" w:rsidRDefault="008B6033" w:rsidP="008B60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45795C0" w14:textId="77777777" w:rsidR="008B6033" w:rsidRDefault="008B6033" w:rsidP="008B60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PK_PERSONALDESIGNS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[Surfboard 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[Version 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[Fin system]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[Deck color]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[Bottom color]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[Rail color]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[Band color]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Gear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F1890C9" w14:textId="77777777" w:rsidR="008B6033" w:rsidRDefault="008B6033" w:rsidP="008B60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C774509" w14:textId="77777777" w:rsidR="008B6033" w:rsidRDefault="008B6033" w:rsidP="008B60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FK_VERSIONS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[Surfboard 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[Version ID]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6A05830" w14:textId="77777777" w:rsidR="008B6033" w:rsidRDefault="008B6033" w:rsidP="008B60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 VERSIONS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[Surfboard 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[Version ID]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0641530" w14:textId="77777777" w:rsidR="008B6033" w:rsidRDefault="008B6033" w:rsidP="008B60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A8D8D8F" w14:textId="77777777" w:rsidR="008B6033" w:rsidRDefault="008B6033" w:rsidP="008B60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FK_OWNER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37C667C" w14:textId="77777777" w:rsidR="008B6033" w:rsidRDefault="008B6033" w:rsidP="008B60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COSTUMERS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674A474" w14:textId="77777777" w:rsidR="008B6033" w:rsidRDefault="008B6033" w:rsidP="008B60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3D59DED" w14:textId="77777777" w:rsidR="008B6033" w:rsidRDefault="008B6033" w:rsidP="008B60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518783E" w14:textId="77777777" w:rsidR="008B6033" w:rsidRDefault="008B6033" w:rsidP="008B60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--DROP TABLE CONTAIN</w:t>
      </w:r>
    </w:p>
    <w:p w14:paraId="46C9D8FC" w14:textId="77777777" w:rsidR="008B6033" w:rsidRDefault="008B6033" w:rsidP="008B60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CONTAIN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8961C21" w14:textId="77777777" w:rsidR="008B6033" w:rsidRDefault="008B6033" w:rsidP="008B60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[Surfboard ID]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1C1FCFF" w14:textId="77777777" w:rsidR="008B6033" w:rsidRDefault="008B6033" w:rsidP="008B60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[Version ID]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A13A8C4" w14:textId="77777777" w:rsidR="008B6033" w:rsidRDefault="008B6033" w:rsidP="008B60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[Order ID]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F3E30C8" w14:textId="77777777" w:rsidR="008B6033" w:rsidRDefault="008B6033" w:rsidP="008B60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quantity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FE250BB" w14:textId="77777777" w:rsidR="008B6033" w:rsidRDefault="008B6033" w:rsidP="008B60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83FFB4F" w14:textId="77777777" w:rsidR="008B6033" w:rsidRDefault="008B6033" w:rsidP="008B60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PK_CONTAINS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[Surfboard 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[Version 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[Order ID]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998FCAF" w14:textId="77777777" w:rsidR="008B6033" w:rsidRDefault="008B6033" w:rsidP="008B60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D22B07E" w14:textId="77777777" w:rsidR="008B6033" w:rsidRDefault="008B6033" w:rsidP="008B60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FK_cont_version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[Surfboard 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[Version ID]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6D9D9C5" w14:textId="77777777" w:rsidR="008B6033" w:rsidRDefault="008B6033" w:rsidP="008B60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 VERSIONS</w:t>
      </w: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[Surfboard 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[Version ID]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E84281E" w14:textId="77777777" w:rsidR="008B6033" w:rsidRDefault="008B6033" w:rsidP="008B60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F03E0AA" w14:textId="77777777" w:rsidR="008B6033" w:rsidRDefault="008B6033" w:rsidP="008B60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FK_ORDER_CONT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[Order ID]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2CEA477" w14:textId="77777777" w:rsidR="008B6033" w:rsidRDefault="008B6033" w:rsidP="008B60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 ORDERS</w:t>
      </w: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[Order 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C882060" w14:textId="77777777" w:rsidR="008B6033" w:rsidRDefault="008B6033" w:rsidP="008B60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D4EF717" w14:textId="77777777" w:rsidR="008B6033" w:rsidRDefault="008B6033" w:rsidP="008B60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969FCB5" w14:textId="77777777" w:rsidR="008B6033" w:rsidRDefault="008B6033" w:rsidP="008B60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--DROP TABLE [INCLUDE]</w:t>
      </w:r>
    </w:p>
    <w:p w14:paraId="12106CF2" w14:textId="77777777" w:rsidR="008B6033" w:rsidRDefault="008B6033" w:rsidP="008B60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[INCLUDE]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B303471" w14:textId="77777777" w:rsidR="008B6033" w:rsidRDefault="008B6033" w:rsidP="008B60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[Surfboard ID]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3589331" w14:textId="77777777" w:rsidR="008B6033" w:rsidRDefault="008B6033" w:rsidP="008B60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[Version ID]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81384DD" w14:textId="77777777" w:rsidR="008B6033" w:rsidRDefault="008B6033" w:rsidP="008B60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Email          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FDCBF64" w14:textId="77777777" w:rsidR="008B6033" w:rsidRDefault="008B6033" w:rsidP="008B60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[Fin system]   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2A74682" w14:textId="77777777" w:rsidR="008B6033" w:rsidRDefault="008B6033" w:rsidP="008B60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[Deck color]   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648A146" w14:textId="77777777" w:rsidR="008B6033" w:rsidRDefault="008B6033" w:rsidP="008B60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[Bottom color] 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B5FCF2D" w14:textId="77777777" w:rsidR="008B6033" w:rsidRDefault="008B6033" w:rsidP="008B60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[Rail color]   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59BB588" w14:textId="77777777" w:rsidR="008B6033" w:rsidRDefault="008B6033" w:rsidP="008B60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[Band color]   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190077D" w14:textId="77777777" w:rsidR="008B6033" w:rsidRDefault="008B6033" w:rsidP="008B60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Gear           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D7BFB2A" w14:textId="77777777" w:rsidR="008B6033" w:rsidRDefault="008B6033" w:rsidP="008B60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[Order ID]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85F28F0" w14:textId="77777777" w:rsidR="008B6033" w:rsidRDefault="008B6033" w:rsidP="008B60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Units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5B26AC0" w14:textId="77777777" w:rsidR="008B6033" w:rsidRDefault="008B6033" w:rsidP="008B60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8B60497" w14:textId="77777777" w:rsidR="008B6033" w:rsidRDefault="008B6033" w:rsidP="008B60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PK_INCLUDE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[Surfboard 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[Version 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[Fin system]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[Deck color]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[Bottom color]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[Rail color]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[Band color]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[Order ID]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9DB0194" w14:textId="77777777" w:rsidR="008B6033" w:rsidRDefault="008B6033" w:rsidP="008B60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1D853BF" w14:textId="77777777" w:rsidR="008B6033" w:rsidRDefault="008B6033" w:rsidP="008B60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FK_INC_PERSONAL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[Surfboard 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[Version 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[Fin system]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[Deck color]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[Bottom color]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[Rail color]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[Band color]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Gear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3119D14" w14:textId="77777777" w:rsidR="008B6033" w:rsidRDefault="008B6033" w:rsidP="008B60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 PERSONALDESIGNS</w:t>
      </w: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[Surfboard 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[Version 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[Fin system]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[Deck color]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[Bottom color]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[Rail color]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[Band color]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Gear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5C3E82C" w14:textId="77777777" w:rsidR="008B6033" w:rsidRDefault="008B6033" w:rsidP="008B60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7AECD02" w14:textId="77777777" w:rsidR="008B6033" w:rsidRDefault="008B6033" w:rsidP="008B60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FK_INC_ORDER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[Order ID]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7FB8437" w14:textId="77777777" w:rsidR="008B6033" w:rsidRDefault="008B6033" w:rsidP="008B60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 ORDERS</w:t>
      </w: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[Order 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213C32E" w14:textId="070C1E8E" w:rsidR="00396ECB" w:rsidRDefault="008B6033" w:rsidP="008B60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4FB73D9" w14:textId="041E3C7E" w:rsidR="00AE3088" w:rsidRDefault="00AE3088" w:rsidP="00AE3088">
      <w:pPr>
        <w:spacing w:after="120"/>
        <w:rPr>
          <w:rFonts w:ascii="Tahoma" w:eastAsia="Times New Roman" w:hAnsi="Tahoma"/>
          <w:b/>
          <w:bCs/>
          <w:color w:val="4F81BD"/>
          <w:sz w:val="26"/>
          <w:szCs w:val="26"/>
          <w:rtl/>
        </w:rPr>
      </w:pPr>
      <w:r w:rsidRPr="00E546C7">
        <w:rPr>
          <w:rFonts w:ascii="Tahoma" w:eastAsia="Times New Roman" w:hAnsi="Tahoma"/>
          <w:b/>
          <w:bCs/>
          <w:color w:val="4F81BD"/>
          <w:sz w:val="26"/>
          <w:szCs w:val="26"/>
          <w:rtl/>
        </w:rPr>
        <w:t>הוספת אילוצי מרחב ערכים</w:t>
      </w:r>
    </w:p>
    <w:p w14:paraId="77C7E525" w14:textId="77777777" w:rsidR="00CC10FA" w:rsidRDefault="00CC10FA" w:rsidP="00CC10FA">
      <w:pPr>
        <w:pStyle w:val="ListParagraph"/>
        <w:spacing w:after="120"/>
        <w:ind w:left="0"/>
        <w:contextualSpacing w:val="0"/>
        <w:rPr>
          <w:rFonts w:ascii="Tahoma" w:hAnsi="Tahoma"/>
          <w:b/>
          <w:bCs/>
          <w:u w:val="single"/>
          <w:rtl/>
        </w:rPr>
      </w:pPr>
      <w:r w:rsidRPr="00E546C7">
        <w:rPr>
          <w:rFonts w:ascii="Tahoma" w:hAnsi="Tahoma"/>
          <w:b/>
          <w:bCs/>
          <w:rtl/>
        </w:rPr>
        <w:t>אילוצי בדיקה</w:t>
      </w:r>
      <w:r w:rsidRPr="00E546C7">
        <w:rPr>
          <w:rFonts w:ascii="Tahoma" w:hAnsi="Tahoma"/>
          <w:b/>
          <w:bCs/>
        </w:rPr>
        <w:t xml:space="preserve"> </w:t>
      </w:r>
      <w:r w:rsidRPr="00E546C7">
        <w:rPr>
          <w:rFonts w:ascii="Tahoma" w:hAnsi="Tahoma"/>
          <w:b/>
          <w:bCs/>
          <w:rtl/>
        </w:rPr>
        <w:t xml:space="preserve"> (</w:t>
      </w:r>
      <w:r w:rsidRPr="00E546C7">
        <w:rPr>
          <w:rFonts w:ascii="Tahoma" w:hAnsi="Tahoma"/>
          <w:b/>
          <w:bCs/>
        </w:rPr>
        <w:t>CHECK</w:t>
      </w:r>
      <w:r w:rsidRPr="00E546C7">
        <w:rPr>
          <w:rFonts w:ascii="Tahoma" w:hAnsi="Tahoma"/>
          <w:b/>
          <w:bCs/>
          <w:rtl/>
        </w:rPr>
        <w:t>):</w:t>
      </w:r>
    </w:p>
    <w:p w14:paraId="4AAEA378" w14:textId="0A68A3B6" w:rsidR="00CC10FA" w:rsidRDefault="00CC10FA" w:rsidP="00CC10FA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Tahoma" w:hAnsi="Tahoma"/>
          <w:color w:val="000000"/>
          <w:rtl/>
        </w:rPr>
      </w:pPr>
      <w:r>
        <w:rPr>
          <w:rFonts w:ascii="Tahoma" w:hAnsi="Tahoma" w:hint="cs"/>
          <w:color w:val="000000"/>
          <w:rtl/>
        </w:rPr>
        <w:t xml:space="preserve">בדיקת האימייל </w:t>
      </w:r>
      <w:r>
        <w:rPr>
          <w:rFonts w:ascii="Tahoma" w:hAnsi="Tahoma"/>
          <w:color w:val="000000"/>
          <w:rtl/>
        </w:rPr>
        <w:t>–</w:t>
      </w:r>
      <w:r>
        <w:rPr>
          <w:rFonts w:ascii="Tahoma" w:hAnsi="Tahoma" w:hint="cs"/>
          <w:color w:val="000000"/>
          <w:rtl/>
        </w:rPr>
        <w:t xml:space="preserve"> נוודא תקינות הכתובת איתה נרשם הלקוח, כיוון שהיא המזהה שלנו עבור הלקוח ודרך תקשורת עיקרית</w:t>
      </w:r>
      <w:r w:rsidR="00BF1099">
        <w:rPr>
          <w:rFonts w:ascii="Tahoma" w:hAnsi="Tahoma" w:hint="cs"/>
          <w:color w:val="000000"/>
          <w:rtl/>
        </w:rPr>
        <w:t xml:space="preserve"> עימו</w:t>
      </w:r>
      <w:r>
        <w:rPr>
          <w:rFonts w:ascii="Tahoma" w:hAnsi="Tahoma" w:hint="cs"/>
          <w:color w:val="000000"/>
          <w:rtl/>
        </w:rPr>
        <w:t>.</w:t>
      </w:r>
    </w:p>
    <w:p w14:paraId="28C20325" w14:textId="54CFE2F0" w:rsidR="00CC10FA" w:rsidRPr="00852757" w:rsidRDefault="00BF1099" w:rsidP="00CC10FA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nsolas" w:hAnsi="Consolas" w:cstheme="minorBidi"/>
          <w:color w:val="000000"/>
          <w:sz w:val="19"/>
          <w:szCs w:val="19"/>
          <w:rtl/>
        </w:rPr>
      </w:pPr>
      <w:r>
        <w:rPr>
          <w:rFonts w:ascii="Consolas" w:hAnsi="Consolas" w:cstheme="minorBidi"/>
          <w:color w:val="000000"/>
          <w:sz w:val="19"/>
          <w:szCs w:val="19"/>
        </w:rPr>
        <w:t xml:space="preserve"> </w:t>
      </w:r>
    </w:p>
    <w:p w14:paraId="35FF6009" w14:textId="77777777" w:rsidR="00CC10FA" w:rsidRDefault="00CC10FA" w:rsidP="00CC10F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COSTUMERS</w:t>
      </w:r>
    </w:p>
    <w:p w14:paraId="2113F896" w14:textId="77777777" w:rsidR="00CC10FA" w:rsidRDefault="00CC10FA" w:rsidP="00CC10F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Ck_email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Email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'%@%.%'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63458A1" w14:textId="77777777" w:rsidR="00CC10FA" w:rsidRDefault="00CC10FA" w:rsidP="00CC10F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138CC90" w14:textId="77777777" w:rsidR="00CC10FA" w:rsidRDefault="00CC10FA" w:rsidP="00CC10F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</w:rPr>
      </w:pPr>
    </w:p>
    <w:p w14:paraId="2B0C935F" w14:textId="0D184D61" w:rsidR="00CC10FA" w:rsidRPr="00855235" w:rsidRDefault="00CC10FA" w:rsidP="00CC10FA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Tahoma" w:hAnsi="Tahoma"/>
          <w:color w:val="000000" w:themeColor="text1"/>
          <w:rtl/>
        </w:rPr>
      </w:pPr>
      <w:r w:rsidRPr="00855235">
        <w:rPr>
          <w:rFonts w:ascii="Tahoma" w:hAnsi="Tahoma"/>
          <w:color w:val="000000" w:themeColor="text1"/>
          <w:rtl/>
        </w:rPr>
        <w:t>בדיקת הסיסמא  -</w:t>
      </w:r>
      <w:r>
        <w:rPr>
          <w:rFonts w:ascii="Tahoma" w:hAnsi="Tahoma" w:hint="cs"/>
          <w:color w:val="000000" w:themeColor="text1"/>
          <w:rtl/>
        </w:rPr>
        <w:t xml:space="preserve"> נגדיר מבנה לסיסמה שת</w:t>
      </w:r>
      <w:r w:rsidR="00BF1099">
        <w:rPr>
          <w:rFonts w:ascii="Tahoma" w:hAnsi="Tahoma" w:hint="cs"/>
          <w:color w:val="000000" w:themeColor="text1"/>
          <w:rtl/>
        </w:rPr>
        <w:t xml:space="preserve">אפשר שמירה </w:t>
      </w:r>
      <w:r>
        <w:rPr>
          <w:rFonts w:ascii="Tahoma" w:hAnsi="Tahoma" w:hint="cs"/>
          <w:color w:val="000000" w:themeColor="text1"/>
          <w:rtl/>
        </w:rPr>
        <w:t xml:space="preserve">על אבטחת מידע פרטי הלקוח ונוודא כי הזנת הסיסמה מתקיימת לפי הכללים. </w:t>
      </w:r>
    </w:p>
    <w:p w14:paraId="1C7E5C16" w14:textId="77777777" w:rsidR="00CC10FA" w:rsidRPr="00852757" w:rsidRDefault="00CC10FA" w:rsidP="00CC10F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theme="minorBidi"/>
          <w:color w:val="000000"/>
          <w:sz w:val="19"/>
          <w:szCs w:val="19"/>
          <w:rtl/>
        </w:rPr>
      </w:pPr>
    </w:p>
    <w:p w14:paraId="369F70CA" w14:textId="77777777" w:rsidR="00CC10FA" w:rsidRDefault="00CC10FA" w:rsidP="00CC10F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COSTUMERS</w:t>
      </w:r>
    </w:p>
    <w:p w14:paraId="1DB6C316" w14:textId="77777777" w:rsidR="00CC10FA" w:rsidRDefault="00CC10FA" w:rsidP="00CC10F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CK_password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[password]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'[A-Z][A-Z][0-9][0-9][0-9][0-9][0-9][0-9]'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766E455" w14:textId="77777777" w:rsidR="00CC10FA" w:rsidRDefault="00CC10FA" w:rsidP="00CC10FA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Tahoma" w:hAnsi="Tahoma"/>
          <w:color w:val="000000"/>
        </w:rPr>
      </w:pPr>
    </w:p>
    <w:p w14:paraId="11525358" w14:textId="77777777" w:rsidR="00CC10FA" w:rsidRDefault="00CC10FA" w:rsidP="00CC10FA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Tahoma" w:hAnsi="Tahoma"/>
          <w:color w:val="000000"/>
        </w:rPr>
      </w:pPr>
    </w:p>
    <w:p w14:paraId="1E540EDE" w14:textId="4A1CCE2A" w:rsidR="00CC10FA" w:rsidRPr="00A4399B" w:rsidRDefault="00CC10FA" w:rsidP="00CC10FA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Tahoma" w:hAnsi="Tahoma"/>
          <w:color w:val="000000"/>
        </w:rPr>
      </w:pPr>
      <w:r w:rsidRPr="00A4399B">
        <w:rPr>
          <w:rFonts w:ascii="Tahoma" w:hAnsi="Tahoma"/>
          <w:color w:val="000000"/>
          <w:rtl/>
        </w:rPr>
        <w:t xml:space="preserve">נאלץ את הנתונים משקל וגובה של גולש להיות גדולים מאפס </w:t>
      </w:r>
      <w:r w:rsidR="00B5289B">
        <w:rPr>
          <w:rFonts w:ascii="Tahoma" w:hAnsi="Tahoma" w:hint="cs"/>
          <w:color w:val="000000"/>
          <w:rtl/>
        </w:rPr>
        <w:t>על מנת לשמור על נכונות הנתונים:</w:t>
      </w:r>
    </w:p>
    <w:p w14:paraId="19CB2175" w14:textId="77777777" w:rsidR="00CC10FA" w:rsidRDefault="00CC10FA" w:rsidP="00CC10FA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nsolas" w:hAnsi="Consolas" w:cs="Consolas"/>
          <w:color w:val="000000"/>
          <w:sz w:val="19"/>
          <w:szCs w:val="19"/>
        </w:rPr>
      </w:pPr>
    </w:p>
    <w:p w14:paraId="20CF51EF" w14:textId="77777777" w:rsidR="00CC10FA" w:rsidRDefault="00CC10FA" w:rsidP="00CC10F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C86FBCA" w14:textId="77777777" w:rsidR="00CC10FA" w:rsidRDefault="00CC10FA" w:rsidP="00CC10F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COSTUMERS</w:t>
      </w:r>
    </w:p>
    <w:p w14:paraId="71765689" w14:textId="77777777" w:rsidR="00CC10FA" w:rsidRDefault="00CC10FA" w:rsidP="00CC10F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CK_weight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[surfer-weight]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3E2C406" w14:textId="77777777" w:rsidR="00CC10FA" w:rsidRDefault="00CC10FA" w:rsidP="00CC10F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D86F692" w14:textId="77777777" w:rsidR="00CC10FA" w:rsidRDefault="00CC10FA" w:rsidP="00CC10F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COSTUMERS</w:t>
      </w:r>
    </w:p>
    <w:p w14:paraId="0DADF118" w14:textId="77777777" w:rsidR="00CC10FA" w:rsidRDefault="00CC10FA" w:rsidP="00CC10F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CK_height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[surfer-height]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506E615" w14:textId="77777777" w:rsidR="00CC10FA" w:rsidRDefault="00CC10FA" w:rsidP="00CC10F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4B58E97" w14:textId="77777777" w:rsidR="00CC10FA" w:rsidRDefault="00CC10FA" w:rsidP="00CC10FA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nsolas" w:hAnsi="Consolas" w:cs="Consolas"/>
          <w:color w:val="000000"/>
          <w:sz w:val="19"/>
          <w:szCs w:val="19"/>
        </w:rPr>
      </w:pPr>
    </w:p>
    <w:p w14:paraId="542C2453" w14:textId="206CD322" w:rsidR="00CC10FA" w:rsidRPr="00A4399B" w:rsidRDefault="00B5289B" w:rsidP="00CC10FA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Tahoma" w:hAnsi="Tahoma"/>
          <w:color w:val="000000"/>
          <w:rtl/>
        </w:rPr>
      </w:pPr>
      <w:r>
        <w:rPr>
          <w:rFonts w:ascii="Tahoma" w:hAnsi="Tahoma" w:hint="cs"/>
          <w:color w:val="000000"/>
          <w:rtl/>
        </w:rPr>
        <w:t>ל</w:t>
      </w:r>
      <w:r w:rsidR="00CC10FA" w:rsidRPr="00A4399B">
        <w:rPr>
          <w:rFonts w:ascii="Tahoma" w:hAnsi="Tahoma"/>
          <w:color w:val="000000"/>
          <w:rtl/>
        </w:rPr>
        <w:t>כתובת איי פי יש מבנה מסוים נבדוק שאכן מתקיים</w:t>
      </w:r>
      <w:r>
        <w:rPr>
          <w:rFonts w:ascii="Tahoma" w:hAnsi="Tahoma" w:hint="cs"/>
          <w:color w:val="000000"/>
          <w:rtl/>
        </w:rPr>
        <w:t xml:space="preserve"> </w:t>
      </w:r>
      <w:r>
        <w:rPr>
          <w:rFonts w:ascii="Tahoma" w:hAnsi="Tahoma"/>
          <w:color w:val="000000"/>
          <w:rtl/>
        </w:rPr>
        <w:t>–</w:t>
      </w:r>
      <w:r>
        <w:rPr>
          <w:rFonts w:ascii="Tahoma" w:hAnsi="Tahoma" w:hint="cs"/>
          <w:color w:val="000000"/>
          <w:rtl/>
        </w:rPr>
        <w:t xml:space="preserve"> לכתובת האיי פי יש חשיבות גדולה כיוון שהיא משמשת כחלק ממזהה החיפושים</w:t>
      </w:r>
      <w:r w:rsidR="00CC10FA" w:rsidRPr="00A4399B">
        <w:rPr>
          <w:rFonts w:ascii="Tahoma" w:hAnsi="Tahoma"/>
          <w:color w:val="000000"/>
          <w:rtl/>
        </w:rPr>
        <w:t>:</w:t>
      </w:r>
    </w:p>
    <w:p w14:paraId="3C7A6C74" w14:textId="77777777" w:rsidR="00CC10FA" w:rsidRDefault="00CC10FA" w:rsidP="00CC10F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SEARCHES</w:t>
      </w:r>
    </w:p>
    <w:p w14:paraId="3F9F71FC" w14:textId="77777777" w:rsidR="00CC10FA" w:rsidRDefault="00CC10FA" w:rsidP="00CC10F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CK_IP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[IP Address]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'[0-9][0-9][0-9].[0-9][0-9][0-9].[0-9][0-9][0-9].[0-9][0-9][0-9]'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62E4B433" w14:textId="77777777" w:rsidR="00CC10FA" w:rsidRDefault="00CC10FA" w:rsidP="00CC10F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E5B5522" w14:textId="77777777" w:rsidR="00B5289B" w:rsidRDefault="00CC10FA" w:rsidP="00CC10FA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Tahoma" w:hAnsi="Tahoma"/>
          <w:color w:val="000000"/>
          <w:rtl/>
        </w:rPr>
      </w:pPr>
      <w:r w:rsidRPr="00B3450E">
        <w:rPr>
          <w:rFonts w:ascii="Tahoma" w:hAnsi="Tahoma"/>
          <w:color w:val="000000"/>
          <w:rtl/>
        </w:rPr>
        <w:t xml:space="preserve">נבדוק את תקינות נתוני כרטיס האשראי שהלקוח מזין </w:t>
      </w:r>
      <w:r w:rsidR="00B5289B">
        <w:rPr>
          <w:rFonts w:ascii="Tahoma" w:hAnsi="Tahoma" w:hint="cs"/>
          <w:color w:val="000000"/>
          <w:rtl/>
        </w:rPr>
        <w:t>:</w:t>
      </w:r>
      <w:r w:rsidRPr="00B3450E">
        <w:rPr>
          <w:rFonts w:ascii="Tahoma" w:hAnsi="Tahoma"/>
          <w:color w:val="000000"/>
          <w:rtl/>
        </w:rPr>
        <w:t xml:space="preserve"> מספר הכרטיס במבנה המתאים , הכרטיס אכן בתוקף והוזנו שלוש ספרות בלבד עבור המספר שבגב הכרטיס</w:t>
      </w:r>
      <w:r w:rsidR="00B5289B">
        <w:rPr>
          <w:rFonts w:ascii="Tahoma" w:hAnsi="Tahoma" w:hint="cs"/>
          <w:color w:val="000000"/>
          <w:rtl/>
        </w:rPr>
        <w:t>.</w:t>
      </w:r>
    </w:p>
    <w:p w14:paraId="7AE1F8B1" w14:textId="08FF0B3C" w:rsidR="00CC10FA" w:rsidRPr="00B3450E" w:rsidRDefault="00B5289B" w:rsidP="00B5289B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Tahoma" w:hAnsi="Tahoma"/>
          <w:color w:val="000000"/>
        </w:rPr>
      </w:pPr>
      <w:r>
        <w:rPr>
          <w:rFonts w:ascii="Tahoma" w:hAnsi="Tahoma" w:hint="cs"/>
          <w:color w:val="000000"/>
          <w:rtl/>
        </w:rPr>
        <w:t>תקינות פרטי האשראי חיונית כיוון שבאמצעותו החברה גובה את התשלום עבור ההזמנה :</w:t>
      </w:r>
      <w:r w:rsidR="00CC10FA" w:rsidRPr="00B3450E">
        <w:rPr>
          <w:rFonts w:ascii="Tahoma" w:hAnsi="Tahoma"/>
          <w:color w:val="000000"/>
        </w:rPr>
        <w:t xml:space="preserve"> </w:t>
      </w:r>
    </w:p>
    <w:p w14:paraId="4A0E9B48" w14:textId="77777777" w:rsidR="00CC10FA" w:rsidRPr="00B3450E" w:rsidRDefault="00CC10FA" w:rsidP="00CC10F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</w:p>
    <w:p w14:paraId="2D67F219" w14:textId="77777777" w:rsidR="00CC10FA" w:rsidRDefault="00CC10FA" w:rsidP="00CC10F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CREDITCARDS</w:t>
      </w:r>
    </w:p>
    <w:p w14:paraId="07BF73DD" w14:textId="77777777" w:rsidR="00CC10FA" w:rsidRDefault="00CC10FA" w:rsidP="00CC10F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CK_CCnumber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Number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'[0-9][0-9][0-9][0-9] [0-9][0-9][0-9][0-9] [0-9][0-9][0-9][0-9] [0-9][0-9][0-9][0-9]'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6CCA366" w14:textId="77777777" w:rsidR="00CC10FA" w:rsidRDefault="00CC10FA" w:rsidP="00CC10F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3A57027" w14:textId="77777777" w:rsidR="00CC10FA" w:rsidRDefault="00CC10FA" w:rsidP="00CC10F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CREDITCARDS</w:t>
      </w:r>
    </w:p>
    <w:p w14:paraId="7CCC3173" w14:textId="77777777" w:rsidR="00CC10FA" w:rsidRDefault="00CC10FA" w:rsidP="00CC10F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CK_ExpirationYear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[Expiration – year]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()))</w:t>
      </w:r>
    </w:p>
    <w:p w14:paraId="40920C34" w14:textId="77777777" w:rsidR="00CC10FA" w:rsidRDefault="00CC10FA" w:rsidP="00CC10F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DEAF172" w14:textId="77777777" w:rsidR="00CC10FA" w:rsidRDefault="00CC10FA" w:rsidP="00CC10F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CREDITCARDS</w:t>
      </w:r>
    </w:p>
    <w:p w14:paraId="793D71FC" w14:textId="77777777" w:rsidR="00CC10FA" w:rsidRDefault="00CC10FA" w:rsidP="00CC10F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CK_cvv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CVV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999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388DD02" w14:textId="77777777" w:rsidR="00B5289B" w:rsidRDefault="00B5289B" w:rsidP="00CC10FA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Tahoma" w:hAnsi="Tahoma"/>
          <w:color w:val="000000"/>
          <w:rtl/>
        </w:rPr>
      </w:pPr>
    </w:p>
    <w:p w14:paraId="454ACD01" w14:textId="61BA761F" w:rsidR="00CC10FA" w:rsidRDefault="00CC10FA" w:rsidP="00B5289B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Tahoma" w:hAnsi="Tahoma"/>
          <w:color w:val="000000"/>
        </w:rPr>
      </w:pPr>
      <w:r w:rsidRPr="00B3450E">
        <w:rPr>
          <w:rFonts w:ascii="Tahoma" w:hAnsi="Tahoma"/>
          <w:color w:val="000000"/>
          <w:rtl/>
        </w:rPr>
        <w:lastRenderedPageBreak/>
        <w:t>את נתוני מידות הגלשן נאלץ להיות חיוביים</w:t>
      </w:r>
      <w:r w:rsidR="00B5289B">
        <w:rPr>
          <w:rFonts w:ascii="Tahoma" w:hAnsi="Tahoma" w:hint="cs"/>
          <w:color w:val="000000"/>
          <w:rtl/>
        </w:rPr>
        <w:t xml:space="preserve"> כדי לשמור על היגיון ונכונות הנתונים</w:t>
      </w:r>
      <w:r w:rsidRPr="00B3450E">
        <w:rPr>
          <w:rFonts w:ascii="Tahoma" w:hAnsi="Tahoma"/>
          <w:color w:val="000000"/>
          <w:rtl/>
        </w:rPr>
        <w:t xml:space="preserve"> :</w:t>
      </w:r>
    </w:p>
    <w:p w14:paraId="61A76DF6" w14:textId="77777777" w:rsidR="00CC10FA" w:rsidRPr="00B3450E" w:rsidRDefault="00CC10FA" w:rsidP="00B5289B">
      <w:pPr>
        <w:autoSpaceDE w:val="0"/>
        <w:autoSpaceDN w:val="0"/>
        <w:bidi w:val="0"/>
        <w:adjustRightInd w:val="0"/>
        <w:spacing w:after="0" w:line="240" w:lineRule="auto"/>
        <w:rPr>
          <w:rFonts w:ascii="Tahoma" w:hAnsi="Tahoma"/>
          <w:color w:val="000000"/>
          <w:rtl/>
        </w:rPr>
      </w:pPr>
    </w:p>
    <w:p w14:paraId="6F3264F5" w14:textId="77777777" w:rsidR="00CC10FA" w:rsidRDefault="00CC10FA" w:rsidP="00CC10F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VERSIONS </w:t>
      </w:r>
    </w:p>
    <w:p w14:paraId="7B580F19" w14:textId="77777777" w:rsidR="00CC10FA" w:rsidRDefault="00CC10FA" w:rsidP="00CC10F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CK_length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[Size – length]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C483B46" w14:textId="77777777" w:rsidR="00CC10FA" w:rsidRDefault="00CC10FA" w:rsidP="00CC10F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A16DCBE" w14:textId="77777777" w:rsidR="00CC10FA" w:rsidRDefault="00CC10FA" w:rsidP="00CC10F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VERSIONS </w:t>
      </w:r>
    </w:p>
    <w:p w14:paraId="5A1F7004" w14:textId="77777777" w:rsidR="00CC10FA" w:rsidRDefault="00CC10FA" w:rsidP="00CC10F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CK_width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[Size – width]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3192133" w14:textId="77777777" w:rsidR="00CC10FA" w:rsidRDefault="00CC10FA" w:rsidP="00CC10F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61B4989" w14:textId="77777777" w:rsidR="00CC10FA" w:rsidRDefault="00CC10FA" w:rsidP="00CC10F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VERSIONS </w:t>
      </w:r>
    </w:p>
    <w:p w14:paraId="0FE10CD4" w14:textId="77777777" w:rsidR="00CC10FA" w:rsidRDefault="00CC10FA" w:rsidP="00CC10F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CK_thickness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[Size – thickness]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7B5D564" w14:textId="77777777" w:rsidR="00CC10FA" w:rsidRDefault="00CC10FA" w:rsidP="00CC10F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5C835E5" w14:textId="77777777" w:rsidR="00CC10FA" w:rsidRDefault="00CC10FA" w:rsidP="00CC10F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VERSIONS </w:t>
      </w:r>
    </w:p>
    <w:p w14:paraId="0CC8607F" w14:textId="77777777" w:rsidR="00CC10FA" w:rsidRDefault="00CC10FA" w:rsidP="00CC10F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CK_volume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[Size- volume]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E2A947E" w14:textId="77777777" w:rsidR="00CC10FA" w:rsidRDefault="00CC10FA" w:rsidP="00CC10F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C006F9E" w14:textId="77777777" w:rsidR="00B5289B" w:rsidRDefault="00B5289B" w:rsidP="00CC10FA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Tahoma" w:hAnsi="Tahoma"/>
          <w:color w:val="000000"/>
          <w:rtl/>
        </w:rPr>
      </w:pPr>
    </w:p>
    <w:p w14:paraId="428F93FE" w14:textId="4FBFCFE4" w:rsidR="00CC10FA" w:rsidRDefault="00CC10FA" w:rsidP="00B5289B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nsolas" w:hAnsi="Consolas" w:cs="Consolas"/>
          <w:color w:val="000000"/>
          <w:sz w:val="19"/>
          <w:szCs w:val="19"/>
        </w:rPr>
      </w:pPr>
      <w:r w:rsidRPr="00B3450E">
        <w:rPr>
          <w:rFonts w:ascii="Tahoma" w:hAnsi="Tahoma"/>
          <w:color w:val="000000"/>
          <w:rtl/>
        </w:rPr>
        <w:t xml:space="preserve">נאלץ את המחירים ואת מספר היחידות להיות חיובים שהרי לא אפשרי מחיר או מספר יחידות </w:t>
      </w:r>
      <w:r w:rsidR="00B5289B">
        <w:rPr>
          <w:rFonts w:ascii="Tahoma" w:hAnsi="Tahoma" w:hint="cs"/>
          <w:color w:val="000000"/>
          <w:rtl/>
        </w:rPr>
        <w:t>שלילי , האילוץ חשוב כדי לשמור על היגיון ונכונות הנתונים :</w:t>
      </w:r>
    </w:p>
    <w:p w14:paraId="192D589C" w14:textId="77777777" w:rsidR="00CC10FA" w:rsidRDefault="00CC10FA" w:rsidP="00CC10F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BAD0A45" w14:textId="77777777" w:rsidR="00CC10FA" w:rsidRDefault="00CC10FA" w:rsidP="00CC10F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VERSIONS </w:t>
      </w:r>
    </w:p>
    <w:p w14:paraId="387002B6" w14:textId="77777777" w:rsidR="00CC10FA" w:rsidRDefault="00CC10FA" w:rsidP="00CC10F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CK_VersionPrice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[Version Price]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C24CD85" w14:textId="77777777" w:rsidR="00CC10FA" w:rsidRDefault="00CC10FA" w:rsidP="00CC10F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AED3324" w14:textId="77777777" w:rsidR="00CC10FA" w:rsidRDefault="00CC10FA" w:rsidP="00CC10F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[PERSONALDESIGNS]</w:t>
      </w:r>
    </w:p>
    <w:p w14:paraId="28CFE564" w14:textId="77777777" w:rsidR="00CC10FA" w:rsidRDefault="00CC10FA" w:rsidP="00CC10F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CK_PD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[P.D Price]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A9FE3CD" w14:textId="77777777" w:rsidR="00CC10FA" w:rsidRDefault="00CC10FA" w:rsidP="00CC10F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2F30B55" w14:textId="77777777" w:rsidR="00CC10FA" w:rsidRDefault="00CC10FA" w:rsidP="00CC10F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[INCLUDE]</w:t>
      </w:r>
    </w:p>
    <w:p w14:paraId="7106B03D" w14:textId="77777777" w:rsidR="00CC10FA" w:rsidRDefault="00CC10FA" w:rsidP="00CC10F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CK_UNITS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UNITS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8A417D0" w14:textId="77777777" w:rsidR="00CC10FA" w:rsidRDefault="00CC10FA" w:rsidP="00CC10F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A323F95" w14:textId="77777777" w:rsidR="00CC10FA" w:rsidRDefault="00CC10FA" w:rsidP="00CC10F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CONTAIN </w:t>
      </w:r>
    </w:p>
    <w:p w14:paraId="34BE19BC" w14:textId="77777777" w:rsidR="00CC10FA" w:rsidRDefault="00CC10FA" w:rsidP="00CC10F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CK_quantity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quantity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BEE1CA2" w14:textId="77777777" w:rsidR="00CC10FA" w:rsidRDefault="00CC10FA" w:rsidP="00CC10F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8CD5CCC" w14:textId="5A07947A" w:rsidR="00CC10FA" w:rsidRPr="008B6586" w:rsidRDefault="00CC10FA" w:rsidP="00CC10FA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Tahoma" w:hAnsi="Tahoma"/>
          <w:color w:val="000000"/>
          <w:sz w:val="19"/>
          <w:szCs w:val="19"/>
        </w:rPr>
      </w:pPr>
      <w:r w:rsidRPr="008B6586">
        <w:rPr>
          <w:rFonts w:ascii="Tahoma" w:hAnsi="Tahoma"/>
          <w:color w:val="000000"/>
          <w:rtl/>
        </w:rPr>
        <w:t xml:space="preserve">מזהה המשלוח </w:t>
      </w:r>
      <w:r w:rsidR="00B5289B">
        <w:rPr>
          <w:rFonts w:ascii="Tahoma" w:hAnsi="Tahoma" w:hint="cs"/>
          <w:color w:val="000000"/>
          <w:rtl/>
        </w:rPr>
        <w:t>מאפשר מעקב וזיהוי חד ערכי של המשלוח ומכאן החשיבות ליצור עבורו תבנית קבועה ולוודא תקינותה :</w:t>
      </w:r>
    </w:p>
    <w:p w14:paraId="796DF850" w14:textId="77777777" w:rsidR="00CC10FA" w:rsidRDefault="00CC10FA" w:rsidP="00CC10F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ADC1F29" w14:textId="77777777" w:rsidR="00CC10FA" w:rsidRDefault="00CC10FA" w:rsidP="00CC10F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SHIPPING  </w:t>
      </w:r>
    </w:p>
    <w:p w14:paraId="39A41261" w14:textId="77777777" w:rsidR="00CC10FA" w:rsidRPr="00852757" w:rsidRDefault="00CC10FA" w:rsidP="00CC10FA">
      <w:pPr>
        <w:pStyle w:val="ListParagraph"/>
        <w:spacing w:after="120"/>
        <w:ind w:left="0"/>
        <w:contextualSpacing w:val="0"/>
        <w:rPr>
          <w:rFonts w:ascii="Tahoma" w:hAnsi="Tahoma"/>
          <w:b/>
          <w:bCs/>
          <w:u w:val="single"/>
          <w:rtl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CK_trackingID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[Tracking ID]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'[A-Z][A-Z][A-Z].[0-9][0-9][0-9].[0-9][0-9][0-9]'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661ECB3" w14:textId="77777777" w:rsidR="00CC10FA" w:rsidRDefault="00CC10FA" w:rsidP="00CC10F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5C28A95" w14:textId="77777777" w:rsidR="00CC10FA" w:rsidRDefault="00CC10FA" w:rsidP="00CC10F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34B6420" w14:textId="77777777" w:rsidR="00CC10FA" w:rsidRDefault="00CC10FA" w:rsidP="00CC10F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E4CEBFB" w14:textId="77777777" w:rsidR="00CC10FA" w:rsidRDefault="00CC10FA" w:rsidP="00CC10F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70361B4" w14:textId="0805B32F" w:rsidR="00CC10FA" w:rsidRDefault="00CC10FA" w:rsidP="00AE3088">
      <w:pPr>
        <w:spacing w:after="120"/>
        <w:rPr>
          <w:rFonts w:ascii="Tahoma" w:eastAsia="Times New Roman" w:hAnsi="Tahoma"/>
          <w:b/>
          <w:bCs/>
          <w:color w:val="4F81BD"/>
          <w:sz w:val="26"/>
          <w:szCs w:val="26"/>
          <w:rtl/>
        </w:rPr>
      </w:pPr>
    </w:p>
    <w:p w14:paraId="5DB7D1FD" w14:textId="6FFFAE6C" w:rsidR="00CC10FA" w:rsidRDefault="00CC10FA" w:rsidP="00AE3088">
      <w:pPr>
        <w:spacing w:after="120"/>
        <w:rPr>
          <w:rFonts w:ascii="Tahoma" w:eastAsia="Times New Roman" w:hAnsi="Tahoma"/>
          <w:b/>
          <w:bCs/>
          <w:color w:val="4F81BD"/>
          <w:sz w:val="26"/>
          <w:szCs w:val="26"/>
          <w:rtl/>
        </w:rPr>
      </w:pPr>
    </w:p>
    <w:p w14:paraId="3ED36B6E" w14:textId="4FCD4116" w:rsidR="00CC10FA" w:rsidRDefault="00CC10FA" w:rsidP="00AE3088">
      <w:pPr>
        <w:spacing w:after="120"/>
        <w:rPr>
          <w:rFonts w:ascii="Tahoma" w:eastAsia="Times New Roman" w:hAnsi="Tahoma"/>
          <w:b/>
          <w:bCs/>
          <w:color w:val="4F81BD"/>
          <w:sz w:val="26"/>
          <w:szCs w:val="26"/>
          <w:rtl/>
        </w:rPr>
      </w:pPr>
    </w:p>
    <w:p w14:paraId="1046D8F0" w14:textId="08FD30E7" w:rsidR="00CC10FA" w:rsidRDefault="00CC10FA" w:rsidP="00AE3088">
      <w:pPr>
        <w:spacing w:after="120"/>
        <w:rPr>
          <w:rFonts w:ascii="Tahoma" w:eastAsia="Times New Roman" w:hAnsi="Tahoma"/>
          <w:b/>
          <w:bCs/>
          <w:color w:val="4F81BD"/>
          <w:sz w:val="26"/>
          <w:szCs w:val="26"/>
          <w:rtl/>
        </w:rPr>
      </w:pPr>
    </w:p>
    <w:p w14:paraId="7449CCDB" w14:textId="4E44DD93" w:rsidR="00CC10FA" w:rsidRDefault="00CC10FA" w:rsidP="00AE3088">
      <w:pPr>
        <w:spacing w:after="120"/>
        <w:rPr>
          <w:rFonts w:ascii="Tahoma" w:eastAsia="Times New Roman" w:hAnsi="Tahoma"/>
          <w:b/>
          <w:bCs/>
          <w:color w:val="4F81BD"/>
          <w:sz w:val="26"/>
          <w:szCs w:val="26"/>
          <w:rtl/>
        </w:rPr>
      </w:pPr>
    </w:p>
    <w:p w14:paraId="42F53F85" w14:textId="5592B977" w:rsidR="00CC10FA" w:rsidRDefault="00CC10FA" w:rsidP="00AE3088">
      <w:pPr>
        <w:spacing w:after="120"/>
        <w:rPr>
          <w:rFonts w:ascii="Tahoma" w:eastAsia="Times New Roman" w:hAnsi="Tahoma"/>
          <w:b/>
          <w:bCs/>
          <w:color w:val="4F81BD"/>
          <w:sz w:val="26"/>
          <w:szCs w:val="26"/>
          <w:rtl/>
        </w:rPr>
      </w:pPr>
    </w:p>
    <w:p w14:paraId="78E1F680" w14:textId="0FBA7866" w:rsidR="00CC10FA" w:rsidRDefault="00CC10FA" w:rsidP="00AE3088">
      <w:pPr>
        <w:spacing w:after="120"/>
        <w:rPr>
          <w:rFonts w:ascii="Tahoma" w:eastAsia="Times New Roman" w:hAnsi="Tahoma"/>
          <w:b/>
          <w:bCs/>
          <w:color w:val="4F81BD"/>
          <w:sz w:val="26"/>
          <w:szCs w:val="26"/>
          <w:rtl/>
        </w:rPr>
      </w:pPr>
    </w:p>
    <w:p w14:paraId="490A200A" w14:textId="77777777" w:rsidR="00B5289B" w:rsidRDefault="00B5289B" w:rsidP="00AE3088">
      <w:pPr>
        <w:pStyle w:val="ListParagraph"/>
        <w:spacing w:after="120"/>
        <w:ind w:left="0"/>
        <w:contextualSpacing w:val="0"/>
        <w:rPr>
          <w:rFonts w:ascii="Tahoma" w:hAnsi="Tahoma"/>
          <w:b/>
          <w:bCs/>
          <w:rtl/>
        </w:rPr>
      </w:pPr>
    </w:p>
    <w:p w14:paraId="1D984A77" w14:textId="6FD7E8C7" w:rsidR="00AE3088" w:rsidRDefault="00AE3088" w:rsidP="00AE3088">
      <w:pPr>
        <w:pStyle w:val="ListParagraph"/>
        <w:spacing w:after="120"/>
        <w:ind w:left="0"/>
        <w:contextualSpacing w:val="0"/>
        <w:rPr>
          <w:rFonts w:ascii="Tahoma" w:hAnsi="Tahoma"/>
          <w:b/>
          <w:bCs/>
          <w:rtl/>
        </w:rPr>
      </w:pPr>
      <w:r w:rsidRPr="00E546C7">
        <w:rPr>
          <w:rFonts w:ascii="Tahoma" w:hAnsi="Tahoma"/>
          <w:b/>
          <w:bCs/>
          <w:rtl/>
        </w:rPr>
        <w:lastRenderedPageBreak/>
        <w:t>טבלאות חיפוש (</w:t>
      </w:r>
      <w:r w:rsidRPr="00E546C7">
        <w:rPr>
          <w:rFonts w:ascii="Tahoma" w:hAnsi="Tahoma"/>
          <w:b/>
          <w:bCs/>
        </w:rPr>
        <w:t>Lookup Tables</w:t>
      </w:r>
      <w:r w:rsidRPr="00E546C7">
        <w:rPr>
          <w:rFonts w:ascii="Tahoma" w:hAnsi="Tahoma"/>
          <w:b/>
          <w:bCs/>
          <w:rtl/>
        </w:rPr>
        <w:t xml:space="preserve">): </w:t>
      </w:r>
    </w:p>
    <w:p w14:paraId="285BCE06" w14:textId="63DB5849" w:rsidR="00AE3088" w:rsidRPr="00320F2D" w:rsidRDefault="00AE3088" w:rsidP="00320F2D">
      <w:pPr>
        <w:pStyle w:val="ListParagraph"/>
        <w:spacing w:after="120"/>
        <w:ind w:left="0"/>
        <w:contextualSpacing w:val="0"/>
        <w:rPr>
          <w:rFonts w:ascii="Tahoma" w:hAnsi="Tahoma"/>
          <w:rtl/>
        </w:rPr>
      </w:pPr>
      <w:r w:rsidRPr="00A323E1">
        <w:rPr>
          <w:rFonts w:ascii="Tahoma" w:hAnsi="Tahoma" w:hint="cs"/>
          <w:b/>
          <w:bCs/>
          <w:rtl/>
        </w:rPr>
        <w:t>טבלת</w:t>
      </w:r>
      <w:r w:rsidR="0020456A">
        <w:rPr>
          <w:rFonts w:ascii="Tahoma" w:hAnsi="Tahoma" w:hint="cs"/>
          <w:b/>
          <w:bCs/>
          <w:rtl/>
        </w:rPr>
        <w:t xml:space="preserve"> </w:t>
      </w:r>
      <w:r w:rsidRPr="00A323E1">
        <w:rPr>
          <w:rFonts w:ascii="Tahoma" w:hAnsi="Tahoma"/>
          <w:b/>
          <w:bCs/>
        </w:rPr>
        <w:t>surfer gender</w:t>
      </w:r>
      <w:r w:rsidRPr="00A323E1">
        <w:rPr>
          <w:rFonts w:ascii="Tahoma" w:hAnsi="Tahoma" w:hint="cs"/>
          <w:b/>
          <w:bCs/>
          <w:rtl/>
        </w:rPr>
        <w:t xml:space="preserve"> -</w:t>
      </w:r>
      <w:r>
        <w:rPr>
          <w:rFonts w:ascii="Tahoma" w:hAnsi="Tahoma" w:hint="cs"/>
          <w:rtl/>
        </w:rPr>
        <w:t xml:space="preserve"> עבור השדה </w:t>
      </w:r>
      <w:r w:rsidR="0020456A">
        <w:rPr>
          <w:rFonts w:ascii="Tahoma" w:hAnsi="Tahoma" w:hint="cs"/>
          <w:rtl/>
        </w:rPr>
        <w:t>[</w:t>
      </w:r>
      <w:r>
        <w:rPr>
          <w:rFonts w:ascii="Tahoma" w:hAnsi="Tahoma"/>
        </w:rPr>
        <w:t>surfer – gender</w:t>
      </w:r>
      <w:r w:rsidR="0020456A">
        <w:rPr>
          <w:rFonts w:ascii="Tahoma" w:hAnsi="Tahoma" w:hint="cs"/>
          <w:rtl/>
        </w:rPr>
        <w:t>]</w:t>
      </w:r>
      <w:r>
        <w:rPr>
          <w:rFonts w:ascii="Tahoma" w:hAnsi="Tahoma" w:hint="cs"/>
          <w:rtl/>
        </w:rPr>
        <w:t xml:space="preserve"> </w:t>
      </w:r>
      <w:r>
        <w:rPr>
          <w:rFonts w:ascii="Tahoma" w:hAnsi="Tahoma"/>
          <w:rtl/>
        </w:rPr>
        <w:t>–</w:t>
      </w:r>
      <w:r>
        <w:rPr>
          <w:rFonts w:ascii="Tahoma" w:hAnsi="Tahoma" w:hint="cs"/>
          <w:rtl/>
        </w:rPr>
        <w:t xml:space="preserve"> נגדיר טבלת חיפוש המכילה את האפשרויות </w:t>
      </w:r>
      <w:r>
        <w:rPr>
          <w:rFonts w:ascii="Tahoma" w:hAnsi="Tahoma"/>
        </w:rPr>
        <w:t xml:space="preserve">male </w:t>
      </w:r>
      <w:r>
        <w:rPr>
          <w:rFonts w:ascii="Tahoma" w:hAnsi="Tahoma" w:hint="cs"/>
          <w:rtl/>
        </w:rPr>
        <w:t xml:space="preserve"> ו </w:t>
      </w:r>
      <w:r>
        <w:rPr>
          <w:rFonts w:ascii="Tahoma" w:hAnsi="Tahoma"/>
        </w:rPr>
        <w:t>female-</w:t>
      </w:r>
      <w:r w:rsidR="00CD3394">
        <w:rPr>
          <w:rFonts w:ascii="Tahoma" w:hAnsi="Tahoma" w:hint="cs"/>
          <w:rtl/>
        </w:rPr>
        <w:t>. נאפשר בחירה מתוך שתי האפשרויות הקיימות כדי להסיק על פרטי הלקוח.</w:t>
      </w:r>
    </w:p>
    <w:p w14:paraId="297D81C1" w14:textId="77777777" w:rsidR="00E36F2E" w:rsidRDefault="00E36F2E" w:rsidP="00E36F2E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--DROP TABLE GENDER</w:t>
      </w:r>
    </w:p>
    <w:p w14:paraId="4EE77F5C" w14:textId="77777777" w:rsidR="00E36F2E" w:rsidRDefault="00E36F2E" w:rsidP="00E36F2E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 GENDER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20DD9BF" w14:textId="77777777" w:rsidR="00E36F2E" w:rsidRDefault="00E36F2E" w:rsidP="00E36F2E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gender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</w:p>
    <w:p w14:paraId="08672864" w14:textId="77777777" w:rsidR="00E36F2E" w:rsidRDefault="00E36F2E" w:rsidP="00E36F2E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8853A0C" w14:textId="77777777" w:rsidR="00E36F2E" w:rsidRDefault="00E36F2E" w:rsidP="00E36F2E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A10E7A1" w14:textId="77777777" w:rsidR="00E36F2E" w:rsidRDefault="00E36F2E" w:rsidP="00E36F2E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GENDER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gender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'female'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592DC55" w14:textId="77777777" w:rsidR="00E36F2E" w:rsidRDefault="00E36F2E" w:rsidP="00E36F2E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E1BA8B5" w14:textId="77777777" w:rsidR="00E36F2E" w:rsidRDefault="00E36F2E" w:rsidP="00E36F2E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COSTUMERS</w:t>
      </w:r>
    </w:p>
    <w:p w14:paraId="1623FCF3" w14:textId="77777777" w:rsidR="00E36F2E" w:rsidRDefault="00E36F2E" w:rsidP="00E36F2E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FK_COSTUMERS1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[surfer-gender]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F37DD84" w14:textId="13C6A076" w:rsidR="00F37949" w:rsidRDefault="00E36F2E" w:rsidP="00E36F2E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GENDER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gender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6069693" w14:textId="77777777" w:rsidR="00E36F2E" w:rsidRDefault="00E36F2E" w:rsidP="00E36F2E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88B7373" w14:textId="565CDE4C" w:rsidR="00F37949" w:rsidRPr="00320F2D" w:rsidRDefault="00320F2D" w:rsidP="00320F2D">
      <w:pPr>
        <w:pStyle w:val="ListParagraph"/>
        <w:spacing w:after="120"/>
        <w:ind w:left="0"/>
        <w:contextualSpacing w:val="0"/>
        <w:rPr>
          <w:rFonts w:ascii="Tahoma" w:hAnsi="Tahoma"/>
        </w:rPr>
      </w:pPr>
      <w:r w:rsidRPr="00763B3B">
        <w:rPr>
          <w:rFonts w:ascii="Tahoma" w:hAnsi="Tahoma" w:hint="cs"/>
          <w:b/>
          <w:bCs/>
          <w:rtl/>
        </w:rPr>
        <w:t xml:space="preserve">טבלת </w:t>
      </w:r>
      <w:r w:rsidRPr="00763B3B">
        <w:rPr>
          <w:rFonts w:ascii="Tahoma" w:hAnsi="Tahoma"/>
          <w:b/>
          <w:bCs/>
        </w:rPr>
        <w:t xml:space="preserve">delivery </w:t>
      </w:r>
      <w:r>
        <w:rPr>
          <w:rFonts w:ascii="Tahoma" w:hAnsi="Tahoma"/>
          <w:rtl/>
        </w:rPr>
        <w:t>–</w:t>
      </w:r>
      <w:r>
        <w:rPr>
          <w:rFonts w:ascii="Tahoma" w:hAnsi="Tahoma" w:hint="cs"/>
          <w:rtl/>
        </w:rPr>
        <w:t xml:space="preserve"> על הלקוח לבחור מבין האופציות את שיטת המשלוח </w:t>
      </w:r>
      <w:r w:rsidR="00CD3394">
        <w:rPr>
          <w:rFonts w:ascii="Tahoma" w:hAnsi="Tahoma" w:hint="cs"/>
          <w:rtl/>
        </w:rPr>
        <w:t>שבה הוא מעוניין</w:t>
      </w:r>
      <w:r>
        <w:rPr>
          <w:rFonts w:ascii="Tahoma" w:hAnsi="Tahoma" w:hint="cs"/>
          <w:rtl/>
        </w:rPr>
        <w:t>, נתונות מספר שיטות משלוח מוגדרות מראש.</w:t>
      </w:r>
    </w:p>
    <w:p w14:paraId="3C6BBD77" w14:textId="77777777" w:rsidR="0069230E" w:rsidRDefault="0069230E" w:rsidP="0069230E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--DROP TABLE [Delivery]</w:t>
      </w:r>
    </w:p>
    <w:p w14:paraId="0C5051B4" w14:textId="77777777" w:rsidR="0069230E" w:rsidRDefault="0069230E" w:rsidP="0069230E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 Delivery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05B2735" w14:textId="77777777" w:rsidR="0069230E" w:rsidRDefault="0069230E" w:rsidP="0069230E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DeliveryMethod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</w:p>
    <w:p w14:paraId="43FBD44D" w14:textId="77777777" w:rsidR="0069230E" w:rsidRDefault="0069230E" w:rsidP="0069230E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F0C62B8" w14:textId="77777777" w:rsidR="0069230E" w:rsidRDefault="0069230E" w:rsidP="0069230E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933FF6B" w14:textId="77777777" w:rsidR="0069230E" w:rsidRDefault="0069230E" w:rsidP="0069230E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Delivery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DeliveryMethod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'self-pick up'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'regular delivery'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'Express delivery'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DA65CB" w14:textId="77777777" w:rsidR="0069230E" w:rsidRDefault="0069230E" w:rsidP="0069230E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77FDFE2" w14:textId="77777777" w:rsidR="0069230E" w:rsidRDefault="0069230E" w:rsidP="0069230E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1FBCB15A" w14:textId="77777777" w:rsidR="0069230E" w:rsidRDefault="0069230E" w:rsidP="0069230E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FK_DELIVERYMETHOD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[Delivery Method]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A2ED4E3" w14:textId="1FCDC7DF" w:rsidR="00F37949" w:rsidRDefault="0069230E" w:rsidP="0069230E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Delivery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DeliveryMethod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4797780" w14:textId="77777777" w:rsidR="0069230E" w:rsidRDefault="0069230E" w:rsidP="0069230E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E0E426B" w14:textId="2FC2D2F2" w:rsidR="00320F2D" w:rsidRDefault="00320F2D" w:rsidP="00320F2D">
      <w:pPr>
        <w:pStyle w:val="ListParagraph"/>
        <w:spacing w:after="120"/>
        <w:ind w:left="0"/>
        <w:contextualSpacing w:val="0"/>
        <w:rPr>
          <w:rFonts w:ascii="Tahoma" w:hAnsi="Tahoma"/>
          <w:rtl/>
        </w:rPr>
      </w:pPr>
      <w:r w:rsidRPr="00763B3B">
        <w:rPr>
          <w:rFonts w:ascii="Tahoma" w:hAnsi="Tahoma" w:hint="cs"/>
          <w:b/>
          <w:bCs/>
          <w:rtl/>
        </w:rPr>
        <w:t xml:space="preserve">טבלת </w:t>
      </w:r>
      <w:r w:rsidRPr="00763B3B">
        <w:rPr>
          <w:rFonts w:ascii="Tahoma" w:hAnsi="Tahoma"/>
          <w:b/>
          <w:bCs/>
        </w:rPr>
        <w:t>colors</w:t>
      </w:r>
      <w:r>
        <w:rPr>
          <w:rFonts w:ascii="Tahoma" w:hAnsi="Tahoma" w:hint="cs"/>
          <w:rtl/>
        </w:rPr>
        <w:t xml:space="preserve"> </w:t>
      </w:r>
      <w:r>
        <w:rPr>
          <w:rFonts w:ascii="Tahoma" w:hAnsi="Tahoma"/>
          <w:rtl/>
        </w:rPr>
        <w:t>–</w:t>
      </w:r>
      <w:r>
        <w:rPr>
          <w:rFonts w:ascii="Tahoma" w:hAnsi="Tahoma" w:hint="cs"/>
          <w:rtl/>
        </w:rPr>
        <w:t xml:space="preserve"> בשלבים שונים בעיצוב גלשן או בבחירת הגרסה הלקוח מתבקש לבחור צבע מבין רשימת הצבעים הזמינים באתר. </w:t>
      </w:r>
    </w:p>
    <w:p w14:paraId="74C18B62" w14:textId="77777777" w:rsidR="0069230E" w:rsidRDefault="0069230E" w:rsidP="0069230E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--DROP TABLE COLORS</w:t>
      </w:r>
    </w:p>
    <w:p w14:paraId="400D1973" w14:textId="77777777" w:rsidR="0069230E" w:rsidRDefault="0069230E" w:rsidP="0069230E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 COLORS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1962B84" w14:textId="77777777" w:rsidR="0069230E" w:rsidRDefault="0069230E" w:rsidP="0069230E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Color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</w:p>
    <w:p w14:paraId="09103F86" w14:textId="77777777" w:rsidR="0069230E" w:rsidRDefault="0069230E" w:rsidP="0069230E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F619F9E" w14:textId="77777777" w:rsidR="0069230E" w:rsidRDefault="0069230E" w:rsidP="0069230E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F35431E" w14:textId="77777777" w:rsidR="0069230E" w:rsidRDefault="0069230E" w:rsidP="0069230E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COLORS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Color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'black'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'white'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'grey'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'blue'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'green'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'yellow'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'red'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'pink'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'purple'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'orange'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95CC41E" w14:textId="77777777" w:rsidR="0069230E" w:rsidRDefault="0069230E" w:rsidP="0069230E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6DC943B" w14:textId="77777777" w:rsidR="0069230E" w:rsidRDefault="0069230E" w:rsidP="0069230E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VERSIONS</w:t>
      </w:r>
    </w:p>
    <w:p w14:paraId="772F7365" w14:textId="77777777" w:rsidR="0069230E" w:rsidRDefault="0069230E" w:rsidP="0069230E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FK_COLOR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Color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26AF355" w14:textId="77777777" w:rsidR="0069230E" w:rsidRDefault="0069230E" w:rsidP="0069230E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COLORS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Color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C05F7A6" w14:textId="77777777" w:rsidR="0069230E" w:rsidRDefault="0069230E" w:rsidP="0069230E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BFA40D8" w14:textId="77777777" w:rsidR="0069230E" w:rsidRDefault="0069230E" w:rsidP="0069230E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PERSONALDESIGNS</w:t>
      </w:r>
    </w:p>
    <w:p w14:paraId="2A967862" w14:textId="77777777" w:rsidR="0069230E" w:rsidRDefault="0069230E" w:rsidP="0069230E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FK_DeckColor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[Deck color]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995203D" w14:textId="77777777" w:rsidR="0069230E" w:rsidRDefault="0069230E" w:rsidP="0069230E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COLORS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Color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902BFCB" w14:textId="77777777" w:rsidR="0069230E" w:rsidRDefault="0069230E" w:rsidP="0069230E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9849D59" w14:textId="77777777" w:rsidR="0069230E" w:rsidRDefault="0069230E" w:rsidP="0069230E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PERSONALDESIGNS</w:t>
      </w:r>
    </w:p>
    <w:p w14:paraId="0F952791" w14:textId="77777777" w:rsidR="0069230E" w:rsidRDefault="0069230E" w:rsidP="0069230E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FK_BottomColor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[Bottom color]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81B9D0C" w14:textId="77777777" w:rsidR="0069230E" w:rsidRDefault="0069230E" w:rsidP="0069230E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COLORS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Color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664B81E" w14:textId="77777777" w:rsidR="0069230E" w:rsidRDefault="0069230E" w:rsidP="0069230E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0F819CF" w14:textId="77777777" w:rsidR="0069230E" w:rsidRDefault="0069230E" w:rsidP="0069230E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PERSONALDESIGNS</w:t>
      </w:r>
    </w:p>
    <w:p w14:paraId="2902FBE8" w14:textId="77777777" w:rsidR="0069230E" w:rsidRDefault="0069230E" w:rsidP="0069230E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FK_RailColor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[Rail color]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286C7B9" w14:textId="77777777" w:rsidR="0069230E" w:rsidRDefault="0069230E" w:rsidP="0069230E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COLORS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Color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7A8F93F" w14:textId="77777777" w:rsidR="0069230E" w:rsidRDefault="0069230E" w:rsidP="0069230E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86EB53C" w14:textId="77777777" w:rsidR="0069230E" w:rsidRDefault="0069230E" w:rsidP="0069230E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PERSONALDESIGNS</w:t>
      </w:r>
    </w:p>
    <w:p w14:paraId="7A2BA658" w14:textId="77777777" w:rsidR="0069230E" w:rsidRDefault="0069230E" w:rsidP="0069230E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FK_BandColor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[Band color]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C835F64" w14:textId="36EF6B60" w:rsidR="0069230E" w:rsidRDefault="0069230E" w:rsidP="0069230E">
      <w:pPr>
        <w:spacing w:after="120"/>
        <w:jc w:val="right"/>
        <w:rPr>
          <w:rFonts w:ascii="Tahoma" w:hAnsi="Tahoma"/>
          <w:b/>
          <w:bCs/>
          <w:color w:val="000000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COLORS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Color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ED23505" w14:textId="1DFF43FB" w:rsidR="001F5C9A" w:rsidRDefault="001F5C9A" w:rsidP="0069230E">
      <w:pPr>
        <w:spacing w:after="120"/>
        <w:jc w:val="left"/>
        <w:rPr>
          <w:rFonts w:ascii="Tahoma" w:hAnsi="Tahoma"/>
          <w:color w:val="000000"/>
          <w:rtl/>
        </w:rPr>
      </w:pPr>
      <w:r w:rsidRPr="001F5C9A">
        <w:rPr>
          <w:rFonts w:ascii="Tahoma" w:hAnsi="Tahoma"/>
          <w:b/>
          <w:bCs/>
          <w:color w:val="000000"/>
          <w:rtl/>
        </w:rPr>
        <w:t xml:space="preserve">טבלת </w:t>
      </w:r>
      <w:r w:rsidRPr="001F5C9A">
        <w:rPr>
          <w:rFonts w:ascii="Tahoma" w:hAnsi="Tahoma"/>
          <w:b/>
          <w:bCs/>
          <w:color w:val="000000"/>
        </w:rPr>
        <w:t>fitness</w:t>
      </w:r>
      <w:r w:rsidRPr="001F5C9A">
        <w:rPr>
          <w:rFonts w:ascii="Tahoma" w:hAnsi="Tahoma"/>
          <w:color w:val="000000"/>
          <w:rtl/>
        </w:rPr>
        <w:t xml:space="preserve"> – הלקוח מתבקש לדרג את </w:t>
      </w:r>
      <w:r w:rsidR="00CD3394">
        <w:rPr>
          <w:rFonts w:ascii="Tahoma" w:hAnsi="Tahoma" w:hint="cs"/>
          <w:color w:val="000000"/>
          <w:rtl/>
        </w:rPr>
        <w:t xml:space="preserve">רמת </w:t>
      </w:r>
      <w:r w:rsidRPr="001F5C9A">
        <w:rPr>
          <w:rFonts w:ascii="Tahoma" w:hAnsi="Tahoma"/>
          <w:color w:val="000000"/>
          <w:rtl/>
        </w:rPr>
        <w:t>הכושר הגופני שלו על פי סקלה נתונה.</w:t>
      </w:r>
    </w:p>
    <w:p w14:paraId="1395967F" w14:textId="77777777" w:rsidR="00BC612D" w:rsidRDefault="00BC612D" w:rsidP="00BC612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--DROP TABLE fitness</w:t>
      </w:r>
    </w:p>
    <w:p w14:paraId="6CBB41A1" w14:textId="77777777" w:rsidR="00BC612D" w:rsidRDefault="00BC612D" w:rsidP="00BC612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fitness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6D19FDE" w14:textId="77777777" w:rsidR="00BC612D" w:rsidRDefault="00BC612D" w:rsidP="00BC612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fitness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</w:p>
    <w:p w14:paraId="12EEF486" w14:textId="77777777" w:rsidR="00BC612D" w:rsidRDefault="00BC612D" w:rsidP="00BC612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427693B" w14:textId="77777777" w:rsidR="00BC612D" w:rsidRDefault="00BC612D" w:rsidP="00BC612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6FCF140" w14:textId="77777777" w:rsidR="00BC612D" w:rsidRDefault="00BC612D" w:rsidP="00BC612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fitness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fitness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'poor'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'average'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'good'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'excellent'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0BFDE9E" w14:textId="77777777" w:rsidR="00BC612D" w:rsidRDefault="00BC612D" w:rsidP="00BC612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BCC4058" w14:textId="77777777" w:rsidR="00BC612D" w:rsidRDefault="00BC612D" w:rsidP="00BC612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COSTUMERS </w:t>
      </w:r>
    </w:p>
    <w:p w14:paraId="15CD4DDB" w14:textId="77777777" w:rsidR="00BC612D" w:rsidRDefault="00BC612D" w:rsidP="00BC612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FK_Fitness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[surfer – fitness]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03094F7" w14:textId="77777777" w:rsidR="00BC612D" w:rsidRDefault="00BC612D" w:rsidP="00BC612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fitness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fitness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E0BCC75" w14:textId="77777777" w:rsidR="00BC612D" w:rsidRDefault="00BC612D" w:rsidP="00320F2D">
      <w:pPr>
        <w:pStyle w:val="ListParagraph"/>
        <w:spacing w:after="120"/>
        <w:ind w:left="0"/>
        <w:contextualSpacing w:val="0"/>
        <w:rPr>
          <w:rFonts w:ascii="Tahoma" w:hAnsi="Tahoma"/>
          <w:b/>
          <w:bCs/>
          <w:rtl/>
        </w:rPr>
      </w:pPr>
    </w:p>
    <w:p w14:paraId="3B39C9A5" w14:textId="69F3EE59" w:rsidR="00320F2D" w:rsidRDefault="00320F2D" w:rsidP="00320F2D">
      <w:pPr>
        <w:pStyle w:val="ListParagraph"/>
        <w:spacing w:after="120"/>
        <w:ind w:left="0"/>
        <w:contextualSpacing w:val="0"/>
        <w:rPr>
          <w:rFonts w:ascii="Tahoma" w:hAnsi="Tahoma"/>
          <w:rtl/>
        </w:rPr>
      </w:pPr>
      <w:r w:rsidRPr="00BA126F">
        <w:rPr>
          <w:rFonts w:ascii="Tahoma" w:hAnsi="Tahoma" w:hint="cs"/>
          <w:b/>
          <w:bCs/>
          <w:rtl/>
        </w:rPr>
        <w:t xml:space="preserve">טבלת </w:t>
      </w:r>
      <w:r w:rsidRPr="00BA126F">
        <w:rPr>
          <w:rFonts w:ascii="Tahoma" w:hAnsi="Tahoma"/>
          <w:b/>
          <w:bCs/>
        </w:rPr>
        <w:t>skill level</w:t>
      </w:r>
      <w:r>
        <w:rPr>
          <w:rFonts w:ascii="Tahoma" w:hAnsi="Tahoma" w:hint="cs"/>
          <w:rtl/>
        </w:rPr>
        <w:t xml:space="preserve"> </w:t>
      </w:r>
      <w:r>
        <w:rPr>
          <w:rFonts w:ascii="Tahoma" w:hAnsi="Tahoma"/>
          <w:rtl/>
        </w:rPr>
        <w:t>–</w:t>
      </w:r>
      <w:r>
        <w:rPr>
          <w:rFonts w:ascii="Tahoma" w:hAnsi="Tahoma" w:hint="cs"/>
          <w:rtl/>
        </w:rPr>
        <w:t xml:space="preserve"> הלקוח</w:t>
      </w:r>
      <w:r w:rsidR="00865497">
        <w:rPr>
          <w:rFonts w:ascii="Tahoma" w:hAnsi="Tahoma" w:hint="cs"/>
          <w:rtl/>
        </w:rPr>
        <w:t xml:space="preserve"> </w:t>
      </w:r>
      <w:r>
        <w:rPr>
          <w:rFonts w:ascii="Tahoma" w:hAnsi="Tahoma" w:hint="cs"/>
          <w:rtl/>
        </w:rPr>
        <w:t>מתבקש לדרג את יכולות הגלישה שלו על פי סקלה נתונה.</w:t>
      </w:r>
    </w:p>
    <w:p w14:paraId="6BF1EDB9" w14:textId="77777777" w:rsidR="00320F2D" w:rsidRPr="00E5200E" w:rsidRDefault="00320F2D" w:rsidP="00320F2D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Tahoma" w:hAnsi="Tahoma"/>
          <w:b/>
          <w:bCs/>
          <w:color w:val="000000" w:themeColor="text1"/>
          <w:rtl/>
        </w:rPr>
      </w:pPr>
    </w:p>
    <w:p w14:paraId="5645A1D6" w14:textId="77777777" w:rsidR="00E615D2" w:rsidRDefault="00E615D2" w:rsidP="00E615D2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--DROP TABLE [skill level] </w:t>
      </w:r>
    </w:p>
    <w:p w14:paraId="485E7206" w14:textId="77777777" w:rsidR="00E615D2" w:rsidRDefault="00E615D2" w:rsidP="00E615D2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[skill level]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A491D81" w14:textId="77777777" w:rsidR="00E615D2" w:rsidRDefault="00E615D2" w:rsidP="00E615D2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[level]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</w:p>
    <w:p w14:paraId="11FDC917" w14:textId="77777777" w:rsidR="00E615D2" w:rsidRDefault="00E615D2" w:rsidP="00E615D2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018280F" w14:textId="77777777" w:rsidR="00E615D2" w:rsidRDefault="00E615D2" w:rsidP="00E615D2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9C5A3D6" w14:textId="77777777" w:rsidR="00E615D2" w:rsidRDefault="00E615D2" w:rsidP="00E615D2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[skill level]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[level]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'Beginner'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'intermediate'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'advanced'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'pro'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E2B2128" w14:textId="77777777" w:rsidR="00E615D2" w:rsidRDefault="00E615D2" w:rsidP="00E615D2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7A3E243" w14:textId="77777777" w:rsidR="00E615D2" w:rsidRDefault="00E615D2" w:rsidP="00E615D2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COSTUMERS </w:t>
      </w:r>
    </w:p>
    <w:p w14:paraId="052BD8F2" w14:textId="77777777" w:rsidR="00E615D2" w:rsidRDefault="00E615D2" w:rsidP="00E615D2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FK_SKILL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[surfer-skill]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246C8DD" w14:textId="77777777" w:rsidR="00E615D2" w:rsidRDefault="00E615D2" w:rsidP="00E615D2">
      <w:pPr>
        <w:spacing w:after="120"/>
        <w:jc w:val="righ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[skill level]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[level]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F5D9C37" w14:textId="70D04DD5" w:rsidR="00E5200E" w:rsidRDefault="001F0789" w:rsidP="00E615D2">
      <w:pPr>
        <w:spacing w:after="120"/>
        <w:jc w:val="right"/>
        <w:rPr>
          <w:rFonts w:ascii="Consolas" w:hAnsi="Consolas" w:cstheme="minorBidi"/>
          <w:color w:val="808080"/>
          <w:sz w:val="19"/>
          <w:szCs w:val="19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12026795" w14:textId="37347F5F" w:rsidR="00E5200E" w:rsidRPr="00E5200E" w:rsidRDefault="00E5200E" w:rsidP="00E5200E">
      <w:pPr>
        <w:spacing w:after="120"/>
        <w:rPr>
          <w:rFonts w:ascii="Tahoma" w:hAnsi="Tahoma"/>
          <w:b/>
          <w:bCs/>
          <w:color w:val="000000" w:themeColor="text1"/>
          <w:rtl/>
        </w:rPr>
      </w:pPr>
      <w:r w:rsidRPr="00E5200E">
        <w:rPr>
          <w:rFonts w:ascii="Tahoma" w:hAnsi="Tahoma"/>
          <w:b/>
          <w:bCs/>
          <w:color w:val="000000" w:themeColor="text1"/>
          <w:rtl/>
        </w:rPr>
        <w:t xml:space="preserve">טבלת </w:t>
      </w:r>
      <w:r w:rsidR="00865497">
        <w:rPr>
          <w:rFonts w:ascii="Tahoma" w:hAnsi="Tahoma"/>
          <w:b/>
          <w:bCs/>
          <w:color w:val="000000" w:themeColor="text1"/>
        </w:rPr>
        <w:t>Fin system</w:t>
      </w:r>
      <w:r w:rsidR="00865497">
        <w:rPr>
          <w:rFonts w:ascii="Tahoma" w:hAnsi="Tahoma" w:hint="cs"/>
          <w:b/>
          <w:bCs/>
          <w:color w:val="000000" w:themeColor="text1"/>
          <w:rtl/>
        </w:rPr>
        <w:t xml:space="preserve"> </w:t>
      </w:r>
      <w:r w:rsidR="00865497">
        <w:rPr>
          <w:rFonts w:ascii="Tahoma" w:hAnsi="Tahoma"/>
          <w:b/>
          <w:bCs/>
          <w:color w:val="000000" w:themeColor="text1"/>
          <w:rtl/>
        </w:rPr>
        <w:t>–</w:t>
      </w:r>
      <w:r w:rsidR="00865497">
        <w:rPr>
          <w:rFonts w:ascii="Tahoma" w:hAnsi="Tahoma" w:hint="cs"/>
          <w:b/>
          <w:bCs/>
          <w:color w:val="000000" w:themeColor="text1"/>
          <w:rtl/>
        </w:rPr>
        <w:t xml:space="preserve"> </w:t>
      </w:r>
      <w:r w:rsidR="00865497" w:rsidRPr="00865497">
        <w:rPr>
          <w:rFonts w:ascii="Tahoma" w:hAnsi="Tahoma" w:hint="cs"/>
          <w:color w:val="000000" w:themeColor="text1"/>
          <w:rtl/>
        </w:rPr>
        <w:t>הלקוח מתבקש לבחור את מערכת הסנפירים לגלשן שלו מתוך האופציות הנתונות באתר.</w:t>
      </w:r>
    </w:p>
    <w:p w14:paraId="77D28C99" w14:textId="77777777" w:rsidR="00BC612D" w:rsidRDefault="00BC612D" w:rsidP="00BC612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--DROP TABLE [Fin system]</w:t>
      </w:r>
    </w:p>
    <w:p w14:paraId="6368D21A" w14:textId="77777777" w:rsidR="00BC612D" w:rsidRDefault="00BC612D" w:rsidP="00BC612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[Fin system]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7511E6A" w14:textId="77777777" w:rsidR="00BC612D" w:rsidRDefault="00BC612D" w:rsidP="00BC612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[Fin system]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</w:p>
    <w:p w14:paraId="0E08A2BA" w14:textId="77777777" w:rsidR="00BC612D" w:rsidRDefault="00BC612D" w:rsidP="00BC612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C57615B" w14:textId="77777777" w:rsidR="00BC612D" w:rsidRDefault="00BC612D" w:rsidP="00BC612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F3ECB35" w14:textId="77777777" w:rsidR="00BC612D" w:rsidRDefault="00BC612D" w:rsidP="00BC612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[Fin system]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[Fin system]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'Thruster'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'Quad'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'5 plugs'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7068080" w14:textId="77777777" w:rsidR="00BC612D" w:rsidRDefault="00BC612D" w:rsidP="00BC612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F7C9CF1" w14:textId="77777777" w:rsidR="00BC612D" w:rsidRDefault="00BC612D" w:rsidP="00BC612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PERSONALDESIGNS </w:t>
      </w:r>
    </w:p>
    <w:p w14:paraId="6A9DBFB6" w14:textId="77777777" w:rsidR="00BC612D" w:rsidRDefault="00BC612D" w:rsidP="00BC612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FK_Fin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[Fin system]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217DA98" w14:textId="2B09E2D2" w:rsidR="00865497" w:rsidRDefault="00BC612D" w:rsidP="00BC612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[Fin system]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[Fin system]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8923934" w14:textId="77777777" w:rsidR="00BC612D" w:rsidRDefault="00BC612D" w:rsidP="00CD33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4E4D0C" w14:textId="77777777" w:rsidR="00CD3394" w:rsidRDefault="00CD3394" w:rsidP="00BC612D">
      <w:pPr>
        <w:autoSpaceDE w:val="0"/>
        <w:autoSpaceDN w:val="0"/>
        <w:bidi w:val="0"/>
        <w:adjustRightInd w:val="0"/>
        <w:spacing w:after="0" w:line="240" w:lineRule="auto"/>
        <w:ind w:left="300"/>
        <w:jc w:val="right"/>
        <w:rPr>
          <w:rFonts w:ascii="Consolas" w:hAnsi="Consolas" w:cs="Consolas"/>
          <w:color w:val="000000"/>
          <w:sz w:val="19"/>
          <w:szCs w:val="19"/>
          <w:rtl/>
        </w:rPr>
      </w:pPr>
    </w:p>
    <w:p w14:paraId="367BA5F2" w14:textId="77777777" w:rsidR="00CD3394" w:rsidRDefault="00CD3394" w:rsidP="00CD3394">
      <w:pPr>
        <w:autoSpaceDE w:val="0"/>
        <w:autoSpaceDN w:val="0"/>
        <w:bidi w:val="0"/>
        <w:adjustRightInd w:val="0"/>
        <w:spacing w:after="0" w:line="240" w:lineRule="auto"/>
        <w:ind w:left="300"/>
        <w:jc w:val="right"/>
        <w:rPr>
          <w:rFonts w:ascii="Consolas" w:hAnsi="Consolas" w:cs="Consolas"/>
          <w:color w:val="000000"/>
          <w:sz w:val="19"/>
          <w:szCs w:val="19"/>
          <w:rtl/>
        </w:rPr>
      </w:pPr>
    </w:p>
    <w:p w14:paraId="721AE070" w14:textId="77777777" w:rsidR="00CD3394" w:rsidRDefault="00CD3394" w:rsidP="00CD3394">
      <w:pPr>
        <w:autoSpaceDE w:val="0"/>
        <w:autoSpaceDN w:val="0"/>
        <w:bidi w:val="0"/>
        <w:adjustRightInd w:val="0"/>
        <w:spacing w:after="0" w:line="240" w:lineRule="auto"/>
        <w:ind w:left="300"/>
        <w:jc w:val="right"/>
        <w:rPr>
          <w:rFonts w:ascii="Consolas" w:hAnsi="Consolas" w:cs="Consolas"/>
          <w:color w:val="000000"/>
          <w:sz w:val="19"/>
          <w:szCs w:val="19"/>
          <w:rtl/>
        </w:rPr>
      </w:pPr>
    </w:p>
    <w:p w14:paraId="70135A06" w14:textId="77777777" w:rsidR="00CD3394" w:rsidRDefault="00CD3394" w:rsidP="00CD3394">
      <w:pPr>
        <w:autoSpaceDE w:val="0"/>
        <w:autoSpaceDN w:val="0"/>
        <w:bidi w:val="0"/>
        <w:adjustRightInd w:val="0"/>
        <w:spacing w:after="0" w:line="240" w:lineRule="auto"/>
        <w:ind w:left="300"/>
        <w:jc w:val="right"/>
        <w:rPr>
          <w:rFonts w:ascii="Consolas" w:hAnsi="Consolas" w:cs="Consolas"/>
          <w:color w:val="000000"/>
          <w:sz w:val="19"/>
          <w:szCs w:val="19"/>
          <w:rtl/>
        </w:rPr>
      </w:pPr>
    </w:p>
    <w:p w14:paraId="69D688A0" w14:textId="77777777" w:rsidR="00CD3394" w:rsidRDefault="00CD3394" w:rsidP="00CD3394">
      <w:pPr>
        <w:autoSpaceDE w:val="0"/>
        <w:autoSpaceDN w:val="0"/>
        <w:bidi w:val="0"/>
        <w:adjustRightInd w:val="0"/>
        <w:spacing w:after="0" w:line="240" w:lineRule="auto"/>
        <w:ind w:left="300"/>
        <w:jc w:val="right"/>
        <w:rPr>
          <w:rFonts w:ascii="Consolas" w:hAnsi="Consolas" w:cs="Consolas"/>
          <w:color w:val="000000"/>
          <w:sz w:val="19"/>
          <w:szCs w:val="19"/>
          <w:rtl/>
        </w:rPr>
      </w:pPr>
    </w:p>
    <w:p w14:paraId="65F63F49" w14:textId="77777777" w:rsidR="00CD3394" w:rsidRDefault="00CD3394" w:rsidP="00CD3394">
      <w:pPr>
        <w:autoSpaceDE w:val="0"/>
        <w:autoSpaceDN w:val="0"/>
        <w:bidi w:val="0"/>
        <w:adjustRightInd w:val="0"/>
        <w:spacing w:after="0" w:line="240" w:lineRule="auto"/>
        <w:ind w:left="300"/>
        <w:jc w:val="right"/>
        <w:rPr>
          <w:rFonts w:ascii="Consolas" w:hAnsi="Consolas" w:cs="Consolas"/>
          <w:color w:val="000000"/>
          <w:sz w:val="19"/>
          <w:szCs w:val="19"/>
          <w:rtl/>
        </w:rPr>
      </w:pPr>
    </w:p>
    <w:p w14:paraId="577E499E" w14:textId="77777777" w:rsidR="00CD3394" w:rsidRDefault="00CD3394" w:rsidP="00CD3394">
      <w:pPr>
        <w:autoSpaceDE w:val="0"/>
        <w:autoSpaceDN w:val="0"/>
        <w:bidi w:val="0"/>
        <w:adjustRightInd w:val="0"/>
        <w:spacing w:after="0" w:line="240" w:lineRule="auto"/>
        <w:ind w:left="300"/>
        <w:jc w:val="right"/>
        <w:rPr>
          <w:rFonts w:ascii="Consolas" w:hAnsi="Consolas" w:cs="Consolas"/>
          <w:color w:val="000000"/>
          <w:sz w:val="19"/>
          <w:szCs w:val="19"/>
          <w:rtl/>
        </w:rPr>
      </w:pPr>
    </w:p>
    <w:p w14:paraId="4A17DED2" w14:textId="77777777" w:rsidR="00CD3394" w:rsidRDefault="00CD3394" w:rsidP="00CD3394">
      <w:pPr>
        <w:autoSpaceDE w:val="0"/>
        <w:autoSpaceDN w:val="0"/>
        <w:bidi w:val="0"/>
        <w:adjustRightInd w:val="0"/>
        <w:spacing w:after="0" w:line="240" w:lineRule="auto"/>
        <w:ind w:left="300"/>
        <w:jc w:val="right"/>
        <w:rPr>
          <w:rFonts w:ascii="Consolas" w:hAnsi="Consolas" w:cs="Consolas"/>
          <w:color w:val="000000"/>
          <w:sz w:val="19"/>
          <w:szCs w:val="19"/>
          <w:rtl/>
        </w:rPr>
      </w:pPr>
    </w:p>
    <w:p w14:paraId="38BF4951" w14:textId="22DB1741" w:rsidR="001F0789" w:rsidRPr="00865497" w:rsidRDefault="00447FD6" w:rsidP="00CD3394">
      <w:pPr>
        <w:autoSpaceDE w:val="0"/>
        <w:autoSpaceDN w:val="0"/>
        <w:bidi w:val="0"/>
        <w:adjustRightInd w:val="0"/>
        <w:spacing w:after="0" w:line="240" w:lineRule="auto"/>
        <w:ind w:left="300"/>
        <w:jc w:val="right"/>
        <w:rPr>
          <w:rFonts w:ascii="Tahoma" w:hAnsi="Tahoma"/>
          <w:b/>
          <w:bCs/>
          <w:color w:val="000000" w:themeColor="text1"/>
          <w:rtl/>
        </w:rPr>
      </w:pPr>
      <w:r>
        <w:rPr>
          <w:rFonts w:ascii="Tahoma" w:hAnsi="Tahoma" w:hint="cs"/>
          <w:b/>
          <w:bCs/>
          <w:color w:val="000000" w:themeColor="text1"/>
          <w:rtl/>
        </w:rPr>
        <w:t>-</w:t>
      </w:r>
      <w:r w:rsidR="00865497">
        <w:rPr>
          <w:rFonts w:ascii="Tahoma" w:hAnsi="Tahoma" w:hint="cs"/>
          <w:b/>
          <w:bCs/>
          <w:color w:val="000000" w:themeColor="text1"/>
          <w:rtl/>
        </w:rPr>
        <w:t xml:space="preserve"> </w:t>
      </w:r>
      <w:r w:rsidRPr="00447FD6">
        <w:rPr>
          <w:rFonts w:ascii="Tahoma" w:hAnsi="Tahoma" w:hint="cs"/>
          <w:color w:val="000000" w:themeColor="text1"/>
          <w:rtl/>
        </w:rPr>
        <w:t>הלקוח מתבקש לבחור</w:t>
      </w:r>
      <w:r w:rsidR="00CD3394">
        <w:rPr>
          <w:rFonts w:ascii="Tahoma" w:hAnsi="Tahoma" w:hint="cs"/>
          <w:color w:val="000000" w:themeColor="text1"/>
          <w:rtl/>
        </w:rPr>
        <w:t xml:space="preserve"> את הגדרה זו</w:t>
      </w:r>
      <w:r w:rsidRPr="00447FD6">
        <w:rPr>
          <w:rFonts w:ascii="Tahoma" w:hAnsi="Tahoma" w:hint="cs"/>
          <w:color w:val="000000" w:themeColor="text1"/>
          <w:rtl/>
        </w:rPr>
        <w:t xml:space="preserve"> מבין שתי אופציות נתונות.</w:t>
      </w:r>
      <w:r w:rsidR="00865497" w:rsidRPr="00865497">
        <w:rPr>
          <w:rFonts w:ascii="Tahoma" w:hAnsi="Tahoma" w:hint="cs"/>
          <w:b/>
          <w:bCs/>
          <w:color w:val="000000" w:themeColor="text1"/>
        </w:rPr>
        <w:t>G</w:t>
      </w:r>
      <w:r w:rsidR="00865497" w:rsidRPr="00865497">
        <w:rPr>
          <w:rFonts w:ascii="Tahoma" w:hAnsi="Tahoma"/>
          <w:b/>
          <w:bCs/>
          <w:color w:val="000000" w:themeColor="text1"/>
        </w:rPr>
        <w:t xml:space="preserve">ear  </w:t>
      </w:r>
      <w:r w:rsidR="00865497" w:rsidRPr="00865497">
        <w:rPr>
          <w:rFonts w:ascii="Tahoma" w:hAnsi="Tahoma" w:hint="cs"/>
          <w:b/>
          <w:bCs/>
          <w:color w:val="000000" w:themeColor="text1"/>
          <w:rtl/>
        </w:rPr>
        <w:t>טבלת</w:t>
      </w:r>
    </w:p>
    <w:p w14:paraId="5842B4C5" w14:textId="77777777" w:rsidR="00BC612D" w:rsidRDefault="00BC612D" w:rsidP="00BC612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--DROP TABLE Gear</w:t>
      </w:r>
    </w:p>
    <w:p w14:paraId="121DCD4D" w14:textId="77777777" w:rsidR="00BC612D" w:rsidRDefault="00BC612D" w:rsidP="00BC612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Gear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C59AD62" w14:textId="77777777" w:rsidR="00BC612D" w:rsidRDefault="00BC612D" w:rsidP="00BC612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Gear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</w:p>
    <w:p w14:paraId="375D5B19" w14:textId="77777777" w:rsidR="00BC612D" w:rsidRDefault="00BC612D" w:rsidP="00BC612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37CA766" w14:textId="77777777" w:rsidR="00BC612D" w:rsidRDefault="00BC612D" w:rsidP="00BC612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02EBB50" w14:textId="77777777" w:rsidR="00BC612D" w:rsidRDefault="00BC612D" w:rsidP="00BC612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Gear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Gear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'Tail'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'Front'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BD4BBF1" w14:textId="77777777" w:rsidR="00BC612D" w:rsidRDefault="00BC612D" w:rsidP="00BC612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B3AB1C9" w14:textId="77777777" w:rsidR="00BC612D" w:rsidRDefault="00BC612D" w:rsidP="00BC612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PERSONALDESIGNS </w:t>
      </w:r>
    </w:p>
    <w:p w14:paraId="15C376CA" w14:textId="77777777" w:rsidR="00BC612D" w:rsidRDefault="00BC612D" w:rsidP="00BC612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FK_Gear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Gear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49BF35F" w14:textId="06B0E626" w:rsidR="001F0789" w:rsidRDefault="00BC612D" w:rsidP="00BC612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Gear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Gear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DE9C17E" w14:textId="3442F574" w:rsidR="00F37949" w:rsidRDefault="00F37949" w:rsidP="00F37949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theme="minorBidi"/>
          <w:color w:val="000000"/>
          <w:sz w:val="19"/>
          <w:szCs w:val="19"/>
        </w:rPr>
      </w:pPr>
    </w:p>
    <w:p w14:paraId="58B0B45F" w14:textId="10CBFFB3" w:rsidR="00B4490C" w:rsidRDefault="00B4490C" w:rsidP="008B6586">
      <w:pPr>
        <w:spacing w:after="120"/>
        <w:rPr>
          <w:rFonts w:ascii="Consolas" w:hAnsi="Consolas" w:cstheme="minorBidi"/>
          <w:color w:val="808080"/>
          <w:sz w:val="19"/>
          <w:szCs w:val="19"/>
          <w:rtl/>
        </w:rPr>
      </w:pPr>
      <w:r>
        <w:rPr>
          <w:rFonts w:ascii="Tahoma" w:hAnsi="Tahoma" w:hint="cs"/>
          <w:b/>
          <w:bCs/>
          <w:u w:val="single"/>
          <w:rtl/>
        </w:rPr>
        <w:t>הקוד להוספת נתונים לטבלאות :</w:t>
      </w:r>
    </w:p>
    <w:p w14:paraId="037E163B" w14:textId="77777777" w:rsidR="00AF51D1" w:rsidRDefault="00AF51D1" w:rsidP="008B6586">
      <w:pPr>
        <w:spacing w:after="120"/>
        <w:rPr>
          <w:rFonts w:ascii="Consolas" w:hAnsi="Consolas" w:cstheme="minorBidi"/>
          <w:color w:val="808080"/>
          <w:sz w:val="19"/>
          <w:szCs w:val="19"/>
          <w:rtl/>
        </w:rPr>
      </w:pPr>
    </w:p>
    <w:p w14:paraId="15189577" w14:textId="77777777" w:rsidR="00973D50" w:rsidRDefault="00973D50" w:rsidP="00973D50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COSTUMERS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[name-first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[name-last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[password]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[surfer-weight]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[surfer-height]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[surfer-gender]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[surfer – fitness]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[surfer-skill]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B2ABC83" w14:textId="77777777" w:rsidR="00973D50" w:rsidRDefault="00973D50" w:rsidP="00973D50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'alon@gmail.com'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'Kigler'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'DM511593'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'Beginner'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18ED5F7" w14:textId="77777777" w:rsidR="00973D50" w:rsidRDefault="00973D50" w:rsidP="00973D50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'gal@gmail.com'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'ithch'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'AS234567'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'female'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'good'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'intermediate'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FB33F9E" w14:textId="77777777" w:rsidR="00973D50" w:rsidRDefault="00973D50" w:rsidP="00973D50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'YEGDEN@gmail.com'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'Yarden'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'KK092837'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'female'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'good'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'intermediate'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A9C76E6" w14:textId="77777777" w:rsidR="00973D50" w:rsidRDefault="00973D50" w:rsidP="00973D50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'EREZ@gmail.com'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'Erez'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'Kigler'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'YY789374'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180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'average'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'advanced'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FB9CE34" w14:textId="1488C673" w:rsidR="008B6586" w:rsidRDefault="00973D50" w:rsidP="00973D50">
      <w:pPr>
        <w:spacing w:after="120"/>
        <w:jc w:val="right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'doron@gmail.com'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'Sitbon'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'SD789463'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'excellent'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E31DB9A" w14:textId="39C29B22" w:rsidR="00127B99" w:rsidRDefault="00127B99" w:rsidP="00973D50">
      <w:pPr>
        <w:spacing w:after="120"/>
        <w:jc w:val="right"/>
        <w:rPr>
          <w:rFonts w:ascii="Consolas" w:hAnsi="Consolas" w:cs="Consolas"/>
          <w:color w:val="808080"/>
          <w:sz w:val="19"/>
          <w:szCs w:val="19"/>
        </w:rPr>
      </w:pPr>
    </w:p>
    <w:p w14:paraId="2F49E8C5" w14:textId="77777777" w:rsidR="00127B99" w:rsidRDefault="00127B99" w:rsidP="00127B99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CREDITCARDS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[Type]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[Expiration – month]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[Expiration – year]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CVV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17397D2" w14:textId="77777777" w:rsidR="00127B99" w:rsidRDefault="00127B99" w:rsidP="00127B99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'2687 9150 3456 2847'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'master card'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333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A942D5B" w14:textId="77777777" w:rsidR="00127B99" w:rsidRDefault="00127B99" w:rsidP="00127B99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'3238 7915 7645 9834'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'leomi'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856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19CBC45" w14:textId="77777777" w:rsidR="00127B99" w:rsidRDefault="00127B99" w:rsidP="00127B99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'3563 5615 8957 0943'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585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4EF9675" w14:textId="77777777" w:rsidR="00127B99" w:rsidRDefault="00127B99" w:rsidP="00127B99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'1237 9152 7854 0942'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'master card'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279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9C62850" w14:textId="166BD5DB" w:rsidR="00127B99" w:rsidRDefault="00127B99" w:rsidP="00127B99">
      <w:pPr>
        <w:spacing w:after="120"/>
        <w:jc w:val="right"/>
        <w:rPr>
          <w:rFonts w:ascii="Consolas" w:hAnsi="Consolas" w:cstheme="minorBidi"/>
          <w:color w:val="808080"/>
          <w:sz w:val="19"/>
          <w:szCs w:val="19"/>
          <w:rtl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'2686 2623 4928 9874'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'master card'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879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A5AE536" w14:textId="32722B64" w:rsidR="008B6586" w:rsidRDefault="008B6586" w:rsidP="008B6586">
      <w:pPr>
        <w:spacing w:after="120"/>
        <w:rPr>
          <w:rFonts w:ascii="Consolas" w:hAnsi="Consolas" w:cstheme="minorBidi"/>
          <w:color w:val="808080"/>
          <w:sz w:val="19"/>
          <w:szCs w:val="19"/>
          <w:rtl/>
        </w:rPr>
      </w:pPr>
    </w:p>
    <w:p w14:paraId="33BB202A" w14:textId="77777777" w:rsidR="00127B99" w:rsidRDefault="00127B99" w:rsidP="00127B99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SURFBOARDS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[Surfboard 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[Model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[Description]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CCDB237" w14:textId="77777777" w:rsidR="00127B99" w:rsidRDefault="00127B99" w:rsidP="00127B99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103048802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'New Traveler'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'The New Traveler is a step-up with a design that sits between the original Traveler and the Blackbird.'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A3AC257" w14:textId="77777777" w:rsidR="00127B99" w:rsidRDefault="00127B99" w:rsidP="00127B99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232048802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 MIN'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 few years back Rusty designed a board called the Neil and it has gotten more interest in the last year or so.'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B3E860E" w14:textId="77777777" w:rsidR="00127B99" w:rsidRDefault="00127B99" w:rsidP="00127B99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642048802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'Miso'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'The MISO is an all around board. Not a fish, but kinda fishy.'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8A9A9FD" w14:textId="77777777" w:rsidR="00127B99" w:rsidRDefault="00127B99" w:rsidP="00127B99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987448802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'YES THANKS'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'The Yes Thanks is a wider, fuller performance shortboard designed for knee-high to solid-overhead surf.'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0F77012" w14:textId="4E2B4EA8" w:rsidR="00127B99" w:rsidRDefault="00127B99" w:rsidP="00127B99">
      <w:pPr>
        <w:spacing w:after="120"/>
        <w:jc w:val="right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475148802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'DWART TOO'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'We can’t really build a “better Dwart,” in fact plenty of people have tried and failed.'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E756E67" w14:textId="639182BD" w:rsidR="00127B99" w:rsidRDefault="00127B99" w:rsidP="00127B99">
      <w:pPr>
        <w:spacing w:after="120"/>
        <w:jc w:val="right"/>
        <w:rPr>
          <w:rFonts w:ascii="Consolas" w:hAnsi="Consolas" w:cs="Consolas"/>
          <w:color w:val="808080"/>
          <w:sz w:val="19"/>
          <w:szCs w:val="19"/>
          <w:rtl/>
        </w:rPr>
      </w:pPr>
    </w:p>
    <w:p w14:paraId="605180DF" w14:textId="31C9E0A6" w:rsidR="00CD3394" w:rsidRDefault="00CD3394" w:rsidP="00127B99">
      <w:pPr>
        <w:spacing w:after="120"/>
        <w:jc w:val="right"/>
        <w:rPr>
          <w:rFonts w:ascii="Consolas" w:hAnsi="Consolas" w:cs="Consolas"/>
          <w:color w:val="808080"/>
          <w:sz w:val="19"/>
          <w:szCs w:val="19"/>
          <w:rtl/>
        </w:rPr>
      </w:pPr>
    </w:p>
    <w:p w14:paraId="28BC20E4" w14:textId="54468379" w:rsidR="00CD3394" w:rsidRDefault="00CD3394" w:rsidP="00127B99">
      <w:pPr>
        <w:spacing w:after="120"/>
        <w:jc w:val="right"/>
        <w:rPr>
          <w:rFonts w:ascii="Consolas" w:hAnsi="Consolas" w:cs="Consolas"/>
          <w:color w:val="808080"/>
          <w:sz w:val="19"/>
          <w:szCs w:val="19"/>
          <w:rtl/>
        </w:rPr>
      </w:pPr>
    </w:p>
    <w:p w14:paraId="302E9F16" w14:textId="0799D893" w:rsidR="00CD3394" w:rsidRDefault="00CD3394" w:rsidP="00127B99">
      <w:pPr>
        <w:spacing w:after="120"/>
        <w:jc w:val="right"/>
        <w:rPr>
          <w:rFonts w:ascii="Consolas" w:hAnsi="Consolas" w:cs="Consolas"/>
          <w:color w:val="808080"/>
          <w:sz w:val="19"/>
          <w:szCs w:val="19"/>
          <w:rtl/>
        </w:rPr>
      </w:pPr>
    </w:p>
    <w:p w14:paraId="3416411E" w14:textId="77777777" w:rsidR="00CD3394" w:rsidRDefault="00CD3394" w:rsidP="00127B99">
      <w:pPr>
        <w:spacing w:after="120"/>
        <w:jc w:val="right"/>
        <w:rPr>
          <w:rFonts w:ascii="Consolas" w:hAnsi="Consolas" w:cs="Consolas"/>
          <w:color w:val="808080"/>
          <w:sz w:val="19"/>
          <w:szCs w:val="19"/>
        </w:rPr>
      </w:pPr>
    </w:p>
    <w:p w14:paraId="45CBFC8D" w14:textId="77777777" w:rsidR="00C33F68" w:rsidRDefault="00C33F68" w:rsidP="00C33F6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[Order 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[Order DT]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[Delivery Method]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[Credit Card]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DA49214" w14:textId="77777777" w:rsidR="00C33F68" w:rsidRDefault="00C33F68" w:rsidP="00C33F6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56859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'2021-10-27'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'self-pick up'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'alon@gmail.com'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'2687 9150 3456 2847'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D84CF79" w14:textId="77777777" w:rsidR="00C33F68" w:rsidRDefault="00C33F68" w:rsidP="00C33F6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78594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'1900-03-05'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'regular delivery'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'gal@gmail.com'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'3238 7915 7645 9834'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B18365E" w14:textId="77777777" w:rsidR="00C33F68" w:rsidRDefault="00C33F68" w:rsidP="00C33F6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78457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'1999-04-15'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'Express delivery'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'YEGDEN@gmail.com'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'3563 5615 8957 0943'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AEA6CB9" w14:textId="77777777" w:rsidR="00C33F68" w:rsidRDefault="00C33F68" w:rsidP="00C33F6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42581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'2000-05-11'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'Express delivery'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'EREZ@gmail.com'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'1237 9152 7854 0942'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E59AE00" w14:textId="77777777" w:rsidR="00C33F68" w:rsidRDefault="00C33F68" w:rsidP="00C33F6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89647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'2015-06-15'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'self-pick up'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'doron@gmail.com'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'2686 2623 4928 9874'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1752A11" w14:textId="77777777" w:rsidR="00C33F68" w:rsidRDefault="00C33F68" w:rsidP="00C33F6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79094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'1900-03-26'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'regular delivery'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'gal@gmail.com'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'3238 7915 7645 9834'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6FE5FB1" w14:textId="702E92DC" w:rsidR="00640F00" w:rsidRDefault="00C33F68" w:rsidP="00C33F68">
      <w:pPr>
        <w:spacing w:after="120"/>
        <w:jc w:val="right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78845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'1999-04-28'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'Express delivery'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'YEGDEN@gmail.com'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'3563 5615 8957 0943'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5C4E713" w14:textId="77777777" w:rsidR="00C33F68" w:rsidRDefault="00C33F68" w:rsidP="00C33F68">
      <w:pPr>
        <w:spacing w:after="120"/>
        <w:jc w:val="right"/>
        <w:rPr>
          <w:rFonts w:ascii="Consolas" w:hAnsi="Consolas" w:cs="Consolas"/>
          <w:color w:val="808080"/>
          <w:sz w:val="19"/>
          <w:szCs w:val="19"/>
        </w:rPr>
      </w:pPr>
    </w:p>
    <w:p w14:paraId="6915695D" w14:textId="77777777" w:rsidR="00640F00" w:rsidRDefault="00640F00" w:rsidP="00640F00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SEARCHES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[IP Address]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[Search DT]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[Product name]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Email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[Order 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578161C" w14:textId="77777777" w:rsidR="00640F00" w:rsidRDefault="00640F00" w:rsidP="00640F00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'157.855.748.686'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'2021-10-07 02:30:50'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'Heckler'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'alon@gmail.com'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56859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AF51DA5" w14:textId="77777777" w:rsidR="00640F00" w:rsidRDefault="00640F00" w:rsidP="00640F00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'256.236.480.969'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'2021-11-08 02:30:50'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'Heco'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'doron@gmail.com'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89647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87F04F4" w14:textId="77777777" w:rsidR="00640F00" w:rsidRDefault="00640F00" w:rsidP="00640F00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'984.855.797.686'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'2021-09-010 02:30:50'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'The Blade'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'gal@gmail.com'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78594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BEDDF74" w14:textId="77777777" w:rsidR="00640F00" w:rsidRDefault="00640F00" w:rsidP="00640F00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'451.785.858.588'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'2021-11-05 02:30:50'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'Smoothie'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'YEGDEN@gmail.com'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78457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EEE260C" w14:textId="7FA244AC" w:rsidR="00640F00" w:rsidRDefault="00640F00" w:rsidP="00640F00">
      <w:pPr>
        <w:spacing w:after="120"/>
        <w:jc w:val="right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'789.456.236.686'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'2021-12-06 02:30:50'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'Dwart Too'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'EREZ@gmail.com'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42581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7396868" w14:textId="77777777" w:rsidR="00207333" w:rsidRDefault="00207333" w:rsidP="002073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</w:p>
    <w:p w14:paraId="253C60EA" w14:textId="0CCD9E2A" w:rsidR="00207333" w:rsidRDefault="00207333" w:rsidP="002073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SHIPPING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85EBD36" w14:textId="77777777" w:rsidR="00207333" w:rsidRDefault="00207333" w:rsidP="002073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[Tracking 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[Supply date]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[Address – state]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[Address – city]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[Address - zip code]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[Address – country]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[Address – street]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[Name - first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[Name - last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[Order ID]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14:paraId="058D900C" w14:textId="77777777" w:rsidR="00207333" w:rsidRDefault="00207333" w:rsidP="002073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'ABC.789.123'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'1900-03-25'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 YORK'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'F11702'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 YORK'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'50 EAST MAIN'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'Jesika'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'Parker'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'+6316611526'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78594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2DBBE27" w14:textId="77777777" w:rsidR="00207333" w:rsidRDefault="00207333" w:rsidP="002073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'KFG.345.246'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'1999-04-22'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 YORK'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'G15602'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 YORK'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'247 A WEST MAIN'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'YEGDEN'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'+6093427500'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78457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31AB4EF" w14:textId="77777777" w:rsidR="00207333" w:rsidRDefault="00207333" w:rsidP="002073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'RSD.348.954'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'2000-05-20'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 YORK'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'N08260'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 YORK'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'RIO GRANDE &amp; NJ AVE'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'EREZ'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'Kigler'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'+6095227899'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42581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29C1BB4" w14:textId="77777777" w:rsidR="00207333" w:rsidRDefault="00207333" w:rsidP="002073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'VYH.253.970'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'1900-04-15'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 YORK'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'G17032'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 YORK'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'250 A WEST MAIN'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'ithch'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'+6316611526'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79094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70A8ADB" w14:textId="00672BA3" w:rsidR="00127B99" w:rsidRDefault="00207333" w:rsidP="00207333">
      <w:pPr>
        <w:spacing w:after="120"/>
        <w:jc w:val="right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'TGH.498.202'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'1999-05-12'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 YORK'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'G15602'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 YORK'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'247 A WEST MAIN'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'YEGDEN'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'+6093427500'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78845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101B521" w14:textId="098E6D36" w:rsidR="00207333" w:rsidRDefault="00207333" w:rsidP="00207333">
      <w:pPr>
        <w:spacing w:after="120"/>
        <w:jc w:val="right"/>
        <w:rPr>
          <w:rFonts w:ascii="Consolas" w:hAnsi="Consolas" w:cs="Consolas"/>
          <w:color w:val="808080"/>
          <w:sz w:val="19"/>
          <w:szCs w:val="19"/>
        </w:rPr>
      </w:pPr>
    </w:p>
    <w:p w14:paraId="61843CC9" w14:textId="77777777" w:rsidR="00207333" w:rsidRDefault="00207333" w:rsidP="002073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91CC589" w14:textId="77777777" w:rsidR="00207333" w:rsidRDefault="00207333" w:rsidP="002073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VERSIONS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[Surfboard 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[Version 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[Size – length]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[Size – width]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[Size – thickness]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[Size- volume]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Color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[Version Price]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4FD2DC6E" w14:textId="77777777" w:rsidR="00207333" w:rsidRDefault="00207333" w:rsidP="002073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103048802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559681278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2.30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19.0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2.10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23.0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'white'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75F429F" w14:textId="77777777" w:rsidR="00207333" w:rsidRDefault="00207333" w:rsidP="002073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232048802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312548612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19.25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2.19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25.0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'green'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C8BC5B9" w14:textId="77777777" w:rsidR="00207333" w:rsidRDefault="00207333" w:rsidP="002073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642048802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891534888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2.15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19.68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2.29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28.0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92D1CA1" w14:textId="77777777" w:rsidR="00207333" w:rsidRDefault="00207333" w:rsidP="002073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987448802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252545448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2.40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20.0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2.39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30.0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'purple'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780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80077A2" w14:textId="300C9140" w:rsidR="00207333" w:rsidRDefault="00207333" w:rsidP="00207333">
      <w:pPr>
        <w:spacing w:after="1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475148802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357574185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2.25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20.37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2.47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34.0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'grey'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D2D073C" w14:textId="737B7178" w:rsidR="00207333" w:rsidRDefault="00207333" w:rsidP="00207333">
      <w:pPr>
        <w:spacing w:after="120"/>
        <w:rPr>
          <w:rFonts w:ascii="Consolas" w:hAnsi="Consolas" w:cs="Consolas"/>
          <w:color w:val="808080"/>
          <w:sz w:val="19"/>
          <w:szCs w:val="19"/>
        </w:rPr>
      </w:pPr>
    </w:p>
    <w:p w14:paraId="4F867DFC" w14:textId="77777777" w:rsidR="00207333" w:rsidRDefault="00207333" w:rsidP="002073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PERSONALDESIGNS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[Surfboard 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[Version 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[Fin system]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[Deck color]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[Bottom color]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[Rail color]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[Band color]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Gear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[P.D Price]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759BFF1D" w14:textId="77777777" w:rsidR="00207333" w:rsidRDefault="00207333" w:rsidP="002073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103048802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559681278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'alon@gmail.com'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'Thruster'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'white'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'black'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'white'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'white'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'Tail'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C97022E" w14:textId="77777777" w:rsidR="00207333" w:rsidRDefault="00207333" w:rsidP="002073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232048802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312548612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'doron@gmail.com'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'black'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'white'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'black'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'orange'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'Front'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83B8849" w14:textId="77777777" w:rsidR="00207333" w:rsidRDefault="00207333" w:rsidP="002073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642048802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891534888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'gal@gmail.com'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'Thruster'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'white'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'white'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'white'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'black'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'Front'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EE82FD0" w14:textId="77777777" w:rsidR="00207333" w:rsidRDefault="00207333" w:rsidP="002073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987448802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252545448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'YEGDEN@gmail.com'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'orange'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'black'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'orange'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'white'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'Tail'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990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1BCFF5A" w14:textId="42358B28" w:rsidR="00207333" w:rsidRDefault="00207333" w:rsidP="00207333">
      <w:pPr>
        <w:spacing w:after="120"/>
        <w:jc w:val="right"/>
        <w:rPr>
          <w:rFonts w:ascii="Consolas" w:hAnsi="Consolas" w:cstheme="minorBidi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475148802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357574185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'EREZ@gmail.com'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 plugs'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'white'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'black'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'black'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'white'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'Front'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B286370" w14:textId="777B745C" w:rsidR="00207333" w:rsidRDefault="00207333" w:rsidP="00207333">
      <w:pPr>
        <w:spacing w:after="120"/>
        <w:jc w:val="right"/>
        <w:rPr>
          <w:rFonts w:ascii="Consolas" w:hAnsi="Consolas" w:cstheme="minorBidi"/>
          <w:color w:val="808080"/>
          <w:sz w:val="19"/>
          <w:szCs w:val="19"/>
        </w:rPr>
      </w:pPr>
    </w:p>
    <w:p w14:paraId="62BD2773" w14:textId="77777777" w:rsidR="00207333" w:rsidRDefault="00207333" w:rsidP="002073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D9F4112" w14:textId="77777777" w:rsidR="00207333" w:rsidRDefault="00207333" w:rsidP="002073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CONTAIN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[Surfboard 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[Version 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[Order 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18FFE4C" w14:textId="77777777" w:rsidR="00207333" w:rsidRDefault="00207333" w:rsidP="002073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103048802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559681278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56859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C1B6A45" w14:textId="77777777" w:rsidR="00207333" w:rsidRDefault="00207333" w:rsidP="002073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232048802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312548612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78457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2C8CFE7" w14:textId="77777777" w:rsidR="00207333" w:rsidRDefault="00207333" w:rsidP="002073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642048802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891534888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89647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CDCAE0E" w14:textId="77777777" w:rsidR="00207333" w:rsidRDefault="00207333" w:rsidP="002073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987448802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252545448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78594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62BE1DC" w14:textId="290E2076" w:rsidR="00207333" w:rsidRPr="00207333" w:rsidRDefault="00207333" w:rsidP="00207333">
      <w:pPr>
        <w:spacing w:after="120"/>
        <w:jc w:val="right"/>
        <w:rPr>
          <w:rFonts w:ascii="Consolas" w:hAnsi="Consolas" w:cstheme="minorBidi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475148802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357574185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78845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599E1C0" w14:textId="77777777" w:rsidR="00207333" w:rsidRDefault="00207333" w:rsidP="002073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4A29562" w14:textId="77777777" w:rsidR="00207333" w:rsidRDefault="00207333" w:rsidP="002073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[INCLUDE]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[Surfboard 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[Version 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Email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[Fin system]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[Deck color]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[Bottom color]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[Rail color]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[Band color]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[Order 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Units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C499A2E" w14:textId="77777777" w:rsidR="00207333" w:rsidRDefault="00207333" w:rsidP="002073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103048802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559681278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'alon@gmail.com'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'Thruster'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'white'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'black'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'white'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'white'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'Tail'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56859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EACBECA" w14:textId="77777777" w:rsidR="00207333" w:rsidRDefault="00207333" w:rsidP="002073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232048802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312548612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'doron@gmail.com'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'black'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'white'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'black'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'orange'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'Front'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78594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4200A53" w14:textId="77777777" w:rsidR="00207333" w:rsidRDefault="00207333" w:rsidP="002073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642048802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891534888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'gal@gmail.com'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'Thruster'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'white'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'white'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'white'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'black'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'Front'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42581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C38DBCF" w14:textId="77777777" w:rsidR="00207333" w:rsidRDefault="00207333" w:rsidP="0020733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987448802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252545448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'YEGDEN@gmail.com'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'orange'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'black'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'orange'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'white'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'Tail'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79094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728EA4A" w14:textId="1C555CE2" w:rsidR="00973D50" w:rsidRPr="008B6586" w:rsidRDefault="00207333" w:rsidP="00207333">
      <w:pPr>
        <w:spacing w:after="120"/>
        <w:jc w:val="right"/>
        <w:rPr>
          <w:rFonts w:ascii="Consolas" w:hAnsi="Consolas" w:cstheme="minorBidi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475148802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357574185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'EREZ@gmail.com'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 plugs'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'white'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'black'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'black'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'white'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'Front'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78845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BE24B5C" w14:textId="77777777" w:rsidR="00B4490C" w:rsidRDefault="00B4490C" w:rsidP="00A4188A">
      <w:pPr>
        <w:spacing w:after="120"/>
        <w:jc w:val="left"/>
        <w:rPr>
          <w:rFonts w:ascii="Tahoma" w:hAnsi="Tahoma"/>
          <w:b/>
          <w:bCs/>
          <w:u w:val="single"/>
          <w:rtl/>
        </w:rPr>
      </w:pPr>
    </w:p>
    <w:p w14:paraId="3A4E12B6" w14:textId="44677E97" w:rsidR="00F47329" w:rsidRDefault="00A4188A" w:rsidP="00F47329">
      <w:pPr>
        <w:spacing w:after="120"/>
        <w:jc w:val="left"/>
        <w:rPr>
          <w:rFonts w:ascii="Tahoma" w:hAnsi="Tahoma"/>
          <w:b/>
          <w:bCs/>
          <w:u w:val="single"/>
          <w:rtl/>
        </w:rPr>
      </w:pPr>
      <w:r w:rsidRPr="00B4490C">
        <w:rPr>
          <w:rFonts w:ascii="Tahoma" w:hAnsi="Tahoma" w:hint="cs"/>
          <w:b/>
          <w:bCs/>
          <w:u w:val="single"/>
          <w:rtl/>
        </w:rPr>
        <w:t>הקוד למחיקת הטבלאות :</w:t>
      </w:r>
    </w:p>
    <w:p w14:paraId="51E05FCE" w14:textId="51F433C2" w:rsidR="00F47329" w:rsidRDefault="00F47329" w:rsidP="00F47329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D3394" w:rsidRPr="00CD3394">
        <w:rPr>
          <w:rFonts w:ascii="Consolas" w:hAnsi="Consolas" w:cs="Consolas"/>
          <w:sz w:val="19"/>
          <w:szCs w:val="19"/>
        </w:rPr>
        <w:t>[</w:t>
      </w:r>
      <w:r w:rsidRPr="00CD3394">
        <w:rPr>
          <w:rFonts w:ascii="Consolas" w:hAnsi="Consolas" w:cs="Consolas"/>
          <w:sz w:val="19"/>
          <w:szCs w:val="19"/>
        </w:rPr>
        <w:t>INCLUDE</w:t>
      </w:r>
      <w:r w:rsidR="00CD3394" w:rsidRPr="00CD3394">
        <w:rPr>
          <w:rFonts w:ascii="Consolas" w:hAnsi="Consolas" w:cs="Consolas"/>
          <w:sz w:val="19"/>
          <w:szCs w:val="19"/>
        </w:rPr>
        <w:t>]</w:t>
      </w:r>
    </w:p>
    <w:p w14:paraId="27C844BE" w14:textId="77777777" w:rsidR="00F47329" w:rsidRDefault="00F47329" w:rsidP="00F47329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CONTAIN</w:t>
      </w:r>
    </w:p>
    <w:p w14:paraId="4901FDDF" w14:textId="77777777" w:rsidR="00F47329" w:rsidRDefault="00F47329" w:rsidP="00F47329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PERSONALDESIGNS</w:t>
      </w:r>
    </w:p>
    <w:p w14:paraId="6C752D79" w14:textId="77777777" w:rsidR="00F47329" w:rsidRDefault="00F47329" w:rsidP="00F47329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VERSIONS</w:t>
      </w:r>
    </w:p>
    <w:p w14:paraId="665E7683" w14:textId="77777777" w:rsidR="00F47329" w:rsidRDefault="00F47329" w:rsidP="00F47329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SEARCHES</w:t>
      </w:r>
    </w:p>
    <w:p w14:paraId="50F56DA9" w14:textId="77777777" w:rsidR="00F47329" w:rsidRDefault="00F47329" w:rsidP="00F47329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SHIPPING</w:t>
      </w:r>
    </w:p>
    <w:p w14:paraId="727CBFB6" w14:textId="77777777" w:rsidR="00F47329" w:rsidRDefault="00F47329" w:rsidP="00F47329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36D3A8B9" w14:textId="77777777" w:rsidR="00F47329" w:rsidRDefault="00F47329" w:rsidP="00F47329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CREDITCARDS</w:t>
      </w:r>
    </w:p>
    <w:p w14:paraId="70FC8191" w14:textId="77777777" w:rsidR="00F47329" w:rsidRDefault="00F47329" w:rsidP="00F47329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COSTUMERS</w:t>
      </w:r>
    </w:p>
    <w:p w14:paraId="22039901" w14:textId="77777777" w:rsidR="00F47329" w:rsidRDefault="00F47329" w:rsidP="00F47329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SURFBOARDS</w:t>
      </w:r>
    </w:p>
    <w:p w14:paraId="7F11829E" w14:textId="77777777" w:rsidR="00F47329" w:rsidRDefault="00F47329" w:rsidP="00F47329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DCCDDA2" w14:textId="77777777" w:rsidR="00F47329" w:rsidRDefault="00F47329" w:rsidP="00F47329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GENDER</w:t>
      </w:r>
    </w:p>
    <w:p w14:paraId="175F81F8" w14:textId="77777777" w:rsidR="00F47329" w:rsidRDefault="00F47329" w:rsidP="00F47329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Delivery</w:t>
      </w:r>
    </w:p>
    <w:p w14:paraId="4609D312" w14:textId="77777777" w:rsidR="00F47329" w:rsidRDefault="00F47329" w:rsidP="00F47329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COLORS</w:t>
      </w:r>
    </w:p>
    <w:p w14:paraId="01F33A6D" w14:textId="77777777" w:rsidR="00F47329" w:rsidRDefault="00F47329" w:rsidP="00F47329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[skill level]</w:t>
      </w:r>
    </w:p>
    <w:p w14:paraId="6B1515C0" w14:textId="77777777" w:rsidR="00F47329" w:rsidRDefault="00F47329" w:rsidP="00F47329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[fitness]</w:t>
      </w:r>
    </w:p>
    <w:p w14:paraId="22F062C3" w14:textId="77777777" w:rsidR="00F47329" w:rsidRDefault="00F47329" w:rsidP="00F47329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[Fin system]</w:t>
      </w:r>
    </w:p>
    <w:p w14:paraId="460ECC83" w14:textId="7B098E8E" w:rsidR="00F47329" w:rsidRDefault="00F47329" w:rsidP="00F47329">
      <w:pPr>
        <w:spacing w:after="120"/>
        <w:jc w:val="right"/>
        <w:rPr>
          <w:rFonts w:ascii="Tahoma" w:hAnsi="Tahoma"/>
          <w:b/>
          <w:bCs/>
          <w:u w:val="single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Gear</w:t>
      </w:r>
    </w:p>
    <w:p w14:paraId="44DC74C5" w14:textId="77777777" w:rsidR="00207333" w:rsidRPr="00B4490C" w:rsidRDefault="00207333" w:rsidP="00207333">
      <w:pPr>
        <w:spacing w:after="120"/>
        <w:jc w:val="right"/>
        <w:rPr>
          <w:rFonts w:ascii="Tahoma" w:hAnsi="Tahoma"/>
          <w:b/>
          <w:bCs/>
          <w:u w:val="single"/>
          <w:rtl/>
        </w:rPr>
      </w:pPr>
    </w:p>
    <w:p w14:paraId="3A4AFD5E" w14:textId="69E6C32E" w:rsidR="00396ECB" w:rsidRPr="00207333" w:rsidRDefault="00396ECB" w:rsidP="00222D55">
      <w:pPr>
        <w:spacing w:after="120"/>
        <w:jc w:val="center"/>
        <w:rPr>
          <w:rFonts w:ascii="Tahoma" w:hAnsi="Tahoma" w:cstheme="minorBidi"/>
          <w:b/>
          <w:bCs/>
          <w:color w:val="548DD4"/>
          <w:sz w:val="32"/>
          <w:szCs w:val="32"/>
          <w:rtl/>
        </w:rPr>
      </w:pPr>
    </w:p>
    <w:p w14:paraId="54DAB937" w14:textId="66005655" w:rsidR="00396ECB" w:rsidRDefault="00396ECB" w:rsidP="00222D55">
      <w:pPr>
        <w:spacing w:after="120"/>
        <w:jc w:val="center"/>
        <w:rPr>
          <w:rFonts w:ascii="Tahoma" w:hAnsi="Tahoma"/>
          <w:b/>
          <w:bCs/>
          <w:color w:val="548DD4"/>
          <w:sz w:val="32"/>
          <w:szCs w:val="32"/>
          <w:rtl/>
        </w:rPr>
      </w:pPr>
    </w:p>
    <w:p w14:paraId="38128EB8" w14:textId="3D23C758" w:rsidR="00C33F68" w:rsidRPr="005E68D5" w:rsidRDefault="00E63EA8" w:rsidP="005E68D5">
      <w:pPr>
        <w:spacing w:after="120"/>
        <w:jc w:val="left"/>
        <w:rPr>
          <w:rFonts w:ascii="Tahoma" w:hAnsi="Tahoma"/>
          <w:b/>
          <w:bCs/>
          <w:color w:val="548DD4"/>
          <w:sz w:val="32"/>
          <w:szCs w:val="32"/>
          <w:rtl/>
        </w:rPr>
      </w:pPr>
      <w:r>
        <w:rPr>
          <w:rFonts w:ascii="Tahoma" w:hAnsi="Tahoma" w:hint="cs"/>
          <w:b/>
          <w:bCs/>
          <w:color w:val="548DD4"/>
          <w:sz w:val="32"/>
          <w:szCs w:val="32"/>
          <w:rtl/>
        </w:rPr>
        <w:lastRenderedPageBreak/>
        <w:t>נספחים :</w:t>
      </w:r>
      <w:r w:rsidRPr="00C9264D">
        <w:rPr>
          <w:rFonts w:ascii="Tahoma" w:hAnsi="Tahoma" w:hint="cs"/>
          <w:b/>
          <w:bCs/>
          <w:sz w:val="28"/>
          <w:szCs w:val="28"/>
          <w:rtl/>
        </w:rPr>
        <w:t xml:space="preserve"> </w:t>
      </w:r>
    </w:p>
    <w:p w14:paraId="44AF4536" w14:textId="22C2EF37" w:rsidR="00E63EA8" w:rsidRDefault="00C33F68" w:rsidP="001A68BD">
      <w:pPr>
        <w:spacing w:after="0" w:line="240" w:lineRule="auto"/>
        <w:jc w:val="left"/>
        <w:rPr>
          <w:rFonts w:ascii="Tahoma" w:hAnsi="Tahoma"/>
          <w:b/>
          <w:bCs/>
          <w:rtl/>
        </w:rPr>
      </w:pPr>
      <w:r w:rsidRPr="00C33F68">
        <w:rPr>
          <w:rFonts w:ascii="Tahoma" w:hAnsi="Tahoma" w:hint="cs"/>
          <w:b/>
          <w:bCs/>
          <w:rtl/>
        </w:rPr>
        <w:t xml:space="preserve">הקוד בשלמותו : </w:t>
      </w:r>
    </w:p>
    <w:p w14:paraId="2B5FC80E" w14:textId="148A87F9" w:rsidR="00C33F68" w:rsidRDefault="00C33F68" w:rsidP="001A68BD">
      <w:pPr>
        <w:spacing w:after="0" w:line="240" w:lineRule="auto"/>
        <w:jc w:val="left"/>
        <w:rPr>
          <w:rFonts w:ascii="Tahoma" w:hAnsi="Tahoma"/>
          <w:b/>
          <w:bCs/>
          <w:rtl/>
        </w:rPr>
      </w:pPr>
    </w:p>
    <w:p w14:paraId="1A6DFEB6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--DROP TABLE COSTUMERS</w:t>
      </w:r>
    </w:p>
    <w:p w14:paraId="08D14CA2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COSTUMERS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075A563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Email        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C56AC32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[name-first name]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418BCDA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[name-last name]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411C400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[password]   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898EE72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[surfer-weight]     </w:t>
      </w:r>
      <w:r>
        <w:rPr>
          <w:rFonts w:ascii="Consolas" w:hAnsi="Consolas" w:cs="Consolas"/>
          <w:color w:val="0000FF"/>
          <w:sz w:val="19"/>
          <w:szCs w:val="19"/>
        </w:rPr>
        <w:t>real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E0058F7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[surfer-height]     </w:t>
      </w:r>
      <w:r>
        <w:rPr>
          <w:rFonts w:ascii="Consolas" w:hAnsi="Consolas" w:cs="Consolas"/>
          <w:color w:val="0000FF"/>
          <w:sz w:val="19"/>
          <w:szCs w:val="19"/>
        </w:rPr>
        <w:t>real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E61D57E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[surfer-gender]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A4833D8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[surfer – fitness]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EF99C9D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[surfer-skill]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8FA2740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FC09187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PK_COSTUMERS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99BA243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2ACC35A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8CF1375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--DROP TABLE CREDITCARDS</w:t>
      </w:r>
    </w:p>
    <w:p w14:paraId="1B2A5F73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CREDITCARDS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39C807D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Number          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5FA20B6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[Type]          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7C5D623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[Expiration – month]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BB4C566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[Expiration – year]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10594E0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CVV                    </w:t>
      </w:r>
      <w:r>
        <w:rPr>
          <w:rFonts w:ascii="Consolas" w:hAnsi="Consolas" w:cs="Consolas"/>
          <w:color w:val="0000FF"/>
          <w:sz w:val="19"/>
          <w:szCs w:val="19"/>
        </w:rPr>
        <w:t>Smallint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E2D1F68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41A9DF0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PK_CREDITCARDS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C29F320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06104E5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50578D1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--DROP TABLE SURFBOARDS</w:t>
      </w:r>
    </w:p>
    <w:p w14:paraId="7DF8C988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SURFBOARDS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C585DEB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[Surfboard ID]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517CF6B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[Model name]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D7D2DEA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[Description]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6572F2B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9B95133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PK_SURFBOARDS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[Surfboard 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56CDD6E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C779EE1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416D004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--DROP TABLE ORDERS</w:t>
      </w:r>
    </w:p>
    <w:p w14:paraId="6A36FEB8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AD6CDCE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[Order ID]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DA2466D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[Order DT]          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574C7B2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[Delivery Method]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C1DDA7E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Email    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0540405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[Credit Card]      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22AEB30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38D7331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PK_ORDERS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[Order ID]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4890812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807A29C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FK_COSTUMER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7F60F1D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COSTUMERS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5AEC092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C1E9699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FK_CREDITCARDS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[Credit Card]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C846B8F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 CREDITCARDS</w:t>
      </w: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F1F3014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845505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1BE6DEB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--ORDER TABLE SEARCHES</w:t>
      </w:r>
    </w:p>
    <w:p w14:paraId="718BA6B0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SEARCHES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586915F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[IP Address]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6839E7C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[Search DT]     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263E4FE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[Product name]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D54DE55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Email     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BE23899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[Order ID]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0A217A1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571515C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PK_SEARCHES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[IP Address]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74AF00A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0E7A39F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FK_COSTUMERSSEARCHES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17CEB7F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COSTUMERS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0632DB9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7DDC9BA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FK_ORDER_SEARCHES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[Order ID]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290D544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[Order 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9525AC2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770A223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708F480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--DROP TABLE SHIPPING</w:t>
      </w:r>
    </w:p>
    <w:p w14:paraId="3D98BFE5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SHIPPING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8069586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[Tracking ID]    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FA30DA6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[Supply date]          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D4F5639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[Address – state]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7AB9608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[Address – city] 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CA79C22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[Address - zip code]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51D7522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[Address – country]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6235658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[Address – street]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4B44244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[Name - first name]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25EEB72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[Name - last name]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E7B257F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Phone            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55A2BA5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[Order ID]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F490D65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09394DE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PK_SHIPPING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[Tracking ID]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8C2AC77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F5F2454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FK_ORDER_SHIPPING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[Order ID]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0017A51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 Orders</w:t>
      </w: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[Order 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3BE3A0F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3C639F9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6AAEE48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6841E6B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--DROP TABLE VERSIONS</w:t>
      </w:r>
    </w:p>
    <w:p w14:paraId="358FB5AE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VERSIONS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539A0A3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[Surfboard ID]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ED4718B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[Version ID]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714C3A6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[Size – length]        </w:t>
      </w:r>
      <w:r>
        <w:rPr>
          <w:rFonts w:ascii="Consolas" w:hAnsi="Consolas" w:cs="Consolas"/>
          <w:color w:val="0000FF"/>
          <w:sz w:val="19"/>
          <w:szCs w:val="19"/>
        </w:rPr>
        <w:t>real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2A2B5B6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[Size – width]         </w:t>
      </w:r>
      <w:r>
        <w:rPr>
          <w:rFonts w:ascii="Consolas" w:hAnsi="Consolas" w:cs="Consolas"/>
          <w:color w:val="0000FF"/>
          <w:sz w:val="19"/>
          <w:szCs w:val="19"/>
        </w:rPr>
        <w:t>real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721CB00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[Size – thickness]     </w:t>
      </w:r>
      <w:r>
        <w:rPr>
          <w:rFonts w:ascii="Consolas" w:hAnsi="Consolas" w:cs="Consolas"/>
          <w:color w:val="0000FF"/>
          <w:sz w:val="19"/>
          <w:szCs w:val="19"/>
        </w:rPr>
        <w:t>real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675AE91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[Size- volume]         </w:t>
      </w:r>
      <w:r>
        <w:rPr>
          <w:rFonts w:ascii="Consolas" w:hAnsi="Consolas" w:cs="Consolas"/>
          <w:color w:val="0000FF"/>
          <w:sz w:val="19"/>
          <w:szCs w:val="19"/>
        </w:rPr>
        <w:t>real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BB6DC46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Color           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12D3CFA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[Version Price]                 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F890A9A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768903C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PK_VERSIONS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[Surfboard 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[Version ID]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17222EA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2B25209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FK_SURFBOARD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[Surfboard ID]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E01F3D1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 SURFBOARDS</w:t>
      </w: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[Surfboard 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BF37CE1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70AA96B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F123401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861E4CD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--DROP TABLE PERSONALDESIGNS</w:t>
      </w:r>
    </w:p>
    <w:p w14:paraId="1E936F88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PERSONALDESIGNS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92A6CD4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[Surfboard ID]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B9DD23E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[Version ID]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097441A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Email                  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61C8067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[Fin system]           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E769290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[Deck color]           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5E1590E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[Bottom color]         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1225782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[Rail color]           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D8405F1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[Band color]           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CE4E816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Gear                   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4A85F73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[P.D Price]                  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A626EE2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D449F1B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C98A1D5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PK_PERSONALDESIGNS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[Surfboard 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[Version 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[Fin system]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[Deck color]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[Bottom color]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[Rail color]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[Band color]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Gear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68525BE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D05E129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FK_VERSIONS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[Surfboard 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[Version ID]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59BB463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 VERSIONS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[Surfboard 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[Version ID]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16439A4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D043633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FK_OWNER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5A0127B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COSTUMERS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8F1A4E4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94F9F1D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E97DEAB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--DROP TABLE CONTAIN</w:t>
      </w:r>
    </w:p>
    <w:p w14:paraId="53463CBB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CONTAIN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894C074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[Surfboard ID]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DA7F8E9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[Version ID]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004C329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[Order ID]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1BFBE6E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quantity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3F96731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1F89359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PK_CONTAINS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[Surfboard 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[Version 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[Order ID]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839A149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5ED5332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FK_cont_version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[Surfboard 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[Version ID]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C9D91A9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 VERSIONS</w:t>
      </w: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[Surfboard 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[Version ID]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3E9DAD6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D7D006F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FK_ORDER_CONT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[Order ID]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F86811C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 ORDERS</w:t>
      </w: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[Order 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613E066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39458A2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D1925CE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--DROP TABLE [INCLUDE]</w:t>
      </w:r>
    </w:p>
    <w:p w14:paraId="38CC1957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[INCLUDE]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8F4FFB7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[Surfboard ID]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A02D28B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[Version ID]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953E7C7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Email          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2EF897F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[Fin system]   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A7A9C8F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[Deck color]   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CD50878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[Bottom color] 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3B2BA70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[Rail color]   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AA7222C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[Band color]   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8D6B067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Gear           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F3A1EA7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[Order ID]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3B6F88E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Units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D6A6495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5A191DB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PK_INCLUDE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[Surfboard 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[Version 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[Fin system]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[Deck color]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[Bottom color]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[Rail color]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[Band color]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[Order ID]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2653D5A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0EF616A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FK_INC_PERSONAL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[Surfboard 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[Version 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[Fin system]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[Deck color]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[Bottom color]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[Rail color]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[Band color]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Gear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A78F06F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 PERSONALDESIGNS</w:t>
      </w: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[Surfboard 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[Version 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[Fin system]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[Deck color]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[Bottom color]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[Rail color]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[Band color]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Gear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CAC8C65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292CFC3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FK_INC_ORDER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[Order ID]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5395A37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 ORDERS</w:t>
      </w: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[Order 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4469287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26FEE68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B19C973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--DROP TABLE GENDER</w:t>
      </w:r>
    </w:p>
    <w:p w14:paraId="6752070F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 GENDER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0E5B2D3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gender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</w:p>
    <w:p w14:paraId="170A2378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AFF6BC3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3D60862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GENDER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gender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'female'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50C6AD9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86BD91B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COSTUMERS</w:t>
      </w:r>
    </w:p>
    <w:p w14:paraId="1C74A538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FK_COSTUMERS1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[surfer-gender]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1F328F7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GENDER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gender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8775A7B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5D6F6DB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--DROP TABLE [Delivery]</w:t>
      </w:r>
    </w:p>
    <w:p w14:paraId="22C8DEB1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 Delivery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F13E972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DeliveryMethod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</w:p>
    <w:p w14:paraId="09EF7649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2998704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6DD7CA6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Delivery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DeliveryMethod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'self-pick up'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'regular delivery'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'Express delivery'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A0397C3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6E1FB2B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266D669B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FK_DELIVERYMETHOD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[Delivery Method]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E0614CF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Delivery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DeliveryMethod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A59347F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B3FCA2C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93BD240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6FDBA0B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--DROP TABLE COLORS</w:t>
      </w:r>
    </w:p>
    <w:p w14:paraId="1ED6F4D7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 COLORS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77BA277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Color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</w:p>
    <w:p w14:paraId="1D147837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554864F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6B1649C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COLORS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Color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'black'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'white'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'grey'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'blue'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'green'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'yellow'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'red'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'pink'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'purple'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'orange'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E6D7B54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9212A5F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VERSIONS</w:t>
      </w:r>
    </w:p>
    <w:p w14:paraId="786344B7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FK_COLOR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Color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3502841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COLORS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Color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524FE30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738303B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PERSONALDESIGNS</w:t>
      </w:r>
    </w:p>
    <w:p w14:paraId="419F3B7F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FK_DeckColor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[Deck color]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4BA5EEA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COLORS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Color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CD80070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595A2D4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PERSONALDESIGNS</w:t>
      </w:r>
    </w:p>
    <w:p w14:paraId="28946633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FK_BottomColor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[Bottom color]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0217B6E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COLORS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Color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F89210B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AC5AD63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PERSONALDESIGNS</w:t>
      </w:r>
    </w:p>
    <w:p w14:paraId="1C999BB0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FK_RailColor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[Rail color]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BF677EB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COLORS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Color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9634910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0F6CABA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PERSONALDESIGNS</w:t>
      </w:r>
    </w:p>
    <w:p w14:paraId="16CBE1DE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FK_BandColor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[Band color]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6A4C024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COLORS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Color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96BF6CA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DE76D13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2505140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--DROP TABLE [skill level] </w:t>
      </w:r>
    </w:p>
    <w:p w14:paraId="2E49D03B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[skill level]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0C621F3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[level]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</w:p>
    <w:p w14:paraId="2C116229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1EF948A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F223D36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[skill level]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[level]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'Beginner'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'intermediate'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'advanced'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'pro'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F931A9A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9708BEA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COSTUMERS </w:t>
      </w:r>
    </w:p>
    <w:p w14:paraId="6DB48784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FK_SKILL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[surfer-skill]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1BFC85E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[skill level]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[level]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57689E6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F952EE5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934E838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DBDB529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--DROP TABLE fitness</w:t>
      </w:r>
    </w:p>
    <w:p w14:paraId="71DBD9CE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fitness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A3FB40A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fitness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</w:p>
    <w:p w14:paraId="18EAB562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F3D2A98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897F9AF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fitness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fitness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'poor'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'average'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'good'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'excellent'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952A124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1FCB180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COSTUMERS </w:t>
      </w:r>
    </w:p>
    <w:p w14:paraId="36326A05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FK_Fitness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[surfer – fitness]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71A1895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fitness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fitness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F2DF301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0D05644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38A2D91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702FCBA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--DROP TABLE [Fin system]</w:t>
      </w:r>
    </w:p>
    <w:p w14:paraId="38A6385F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[Fin system]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BCD7551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[Fin system]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</w:p>
    <w:p w14:paraId="741A9856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B531B5F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E4DD65D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[Fin system]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[Fin system]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'Thruster'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'Quad'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'5 plugs'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B25993C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C74588E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PERSONALDESIGNS </w:t>
      </w:r>
    </w:p>
    <w:p w14:paraId="56761D8C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FK_Fin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[Fin system]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C585529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[Fin system]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[Fin system]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3C7BC72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0951DE2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--DROP TABLE Gear</w:t>
      </w:r>
    </w:p>
    <w:p w14:paraId="43A830FB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Gear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66BEAC5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Gear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</w:p>
    <w:p w14:paraId="151A5C63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F570D1F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99F18DB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Gear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Gear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'Tail'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'Front'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789650C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CF64EE1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PERSONALDESIGNS </w:t>
      </w:r>
    </w:p>
    <w:p w14:paraId="703CFF8D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FK_Gear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Gear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18F087E" w14:textId="0F840244" w:rsidR="00C33F68" w:rsidRDefault="00CE7C6B" w:rsidP="00CE7C6B">
      <w:pPr>
        <w:spacing w:after="0" w:line="240" w:lineRule="auto"/>
        <w:jc w:val="right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Gear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Gear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657A6DF" w14:textId="7BA98D61" w:rsidR="00CE7C6B" w:rsidRDefault="00CE7C6B" w:rsidP="00CE7C6B">
      <w:pPr>
        <w:spacing w:after="0" w:line="240" w:lineRule="auto"/>
        <w:jc w:val="right"/>
        <w:rPr>
          <w:rFonts w:ascii="Consolas" w:hAnsi="Consolas" w:cs="Consolas"/>
          <w:color w:val="808080"/>
          <w:sz w:val="19"/>
          <w:szCs w:val="19"/>
        </w:rPr>
      </w:pPr>
    </w:p>
    <w:p w14:paraId="6DEB6A8D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COSTUMERS</w:t>
      </w:r>
    </w:p>
    <w:p w14:paraId="7B63A239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Ck_email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Email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'%@%.%'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853606A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1A69826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COSTUMERS</w:t>
      </w:r>
    </w:p>
    <w:p w14:paraId="1F27DB40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CK_password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[password]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'[A-Z][A-Z][0-9][0-9][0-9][0-9][0-9][0-9]'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712DA06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94305BA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COSTUMERS</w:t>
      </w:r>
    </w:p>
    <w:p w14:paraId="6B3F7979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CK_weight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[surfer-weight]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D240D0A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B154306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COSTUMERS</w:t>
      </w:r>
    </w:p>
    <w:p w14:paraId="29B929E7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CK_height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[surfer-height]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F894BF9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1346D1F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SEARCHES</w:t>
      </w:r>
    </w:p>
    <w:p w14:paraId="234AF3B0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CK_IP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[IP Address]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'[0-9][0-9][0-9].[0-9][0-9][0-9].[0-9][0-9][0-9].[0-9][0-9][0-9]'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0D736DF9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04EA46E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CREDITCARDS</w:t>
      </w:r>
    </w:p>
    <w:p w14:paraId="0406C191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CK_CCnumber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Number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'[0-9][0-9][0-9][0-9] [0-9][0-9][0-9][0-9] [0-9][0-9][0-9][0-9] [0-9][0-9][0-9][0-9]'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23C9498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91D588C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CREDITCARDS</w:t>
      </w:r>
    </w:p>
    <w:p w14:paraId="35DAB7B8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CK_ExpirationYear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[Expiration – year]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()))</w:t>
      </w:r>
    </w:p>
    <w:p w14:paraId="22C6E4EA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3489B08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CREDITCARDS</w:t>
      </w:r>
    </w:p>
    <w:p w14:paraId="53705A52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CK_cvv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CVV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999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845E285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C0FBCEA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VERSIONS </w:t>
      </w:r>
    </w:p>
    <w:p w14:paraId="12CF4A7B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CK_length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[Size – length]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569129F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AFC319C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VERSIONS </w:t>
      </w:r>
    </w:p>
    <w:p w14:paraId="5807EAF6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CK_width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[Size – width]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2CDCF89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C9F9162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VERSIONS </w:t>
      </w:r>
    </w:p>
    <w:p w14:paraId="40995BE8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CK_thickness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[Size – thickness]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6679E22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02A69CC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VERSIONS </w:t>
      </w:r>
    </w:p>
    <w:p w14:paraId="5629A314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CK_volume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[Size- volume]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6622CA8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F57DC35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VERSIONS </w:t>
      </w:r>
    </w:p>
    <w:p w14:paraId="78A7B96A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CK_VersionPrice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[Version Price]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5810161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11ED967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[PERSONALDESIGNS]</w:t>
      </w:r>
    </w:p>
    <w:p w14:paraId="2787253A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CK_PD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[P.D Price]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6ABEFA0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D148087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[INCLUDE]</w:t>
      </w:r>
    </w:p>
    <w:p w14:paraId="669385BF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CK_UNITS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UNITS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47ECDE6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FADBE68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CONTAIN </w:t>
      </w:r>
    </w:p>
    <w:p w14:paraId="576E6B0E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CK_quantity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quantity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20DD8AB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83DF722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SHIPPING  </w:t>
      </w:r>
    </w:p>
    <w:p w14:paraId="32A1B04F" w14:textId="79CA5FE3" w:rsidR="00CE7C6B" w:rsidRDefault="00CE7C6B" w:rsidP="00CE7C6B">
      <w:pPr>
        <w:spacing w:after="0" w:line="240" w:lineRule="auto"/>
        <w:jc w:val="right"/>
        <w:rPr>
          <w:rFonts w:ascii="Tahoma" w:hAnsi="Tahoma"/>
          <w:b/>
          <w:bCs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CK_trackingID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[Tracking ID]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'[A-Z][A-Z][A-Z].[0-9][0-9][0-9].[0-9][0-9][0-9]'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3CD772E" w14:textId="5C621951" w:rsidR="00CE7C6B" w:rsidRDefault="00CE7C6B" w:rsidP="00CE7C6B">
      <w:pPr>
        <w:spacing w:after="0" w:line="240" w:lineRule="auto"/>
        <w:jc w:val="right"/>
        <w:rPr>
          <w:rFonts w:ascii="Tahoma" w:hAnsi="Tahoma"/>
          <w:b/>
          <w:bCs/>
        </w:rPr>
      </w:pPr>
    </w:p>
    <w:p w14:paraId="6CB53A9F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COSTUMERS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[name-first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[name-last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[password]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[surfer-weight]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[surfer-height]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[surfer-gender]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[surfer – fitness]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[surfer-skill]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F96CA16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'alon@gmail.com'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'Kigler'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'DM511593'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'Beginner'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6D3B696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'gal@gmail.com'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'ithch'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'AS234567'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'female'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'good'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'intermediate'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310776E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'YEGDEN@gmail.com'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'Yarden'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'KK092837'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'female'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'good'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'intermediate'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9C26FC1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'EREZ@gmail.com'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'Erez'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'Kigler'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'YY789374'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180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'average'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'advanced'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346332E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'doron@gmail.com'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'Sitbon'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'SD789463'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'excellent'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7262D20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E9DEE0D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BC2693A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C4B9D54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CREDITCARDS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[Type]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[Expiration – month]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[Expiration – year]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CVV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BDF6F64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'2687 9150 3456 2847'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'master card'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333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5C11AEF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'3238 7915 7645 9834'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'leomi'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856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C3300DD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'3563 5615 8957 0943'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585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BB50769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'1237 9152 7854 0942'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'master card'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279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AEA1AEA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'2686 2623 4928 9874'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'master card'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879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2175FB1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5BEFD97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SURFBOARDS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[Surfboard 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[Model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[Description]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B136018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103048802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'New Traveler'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'The New Traveler is a step-up with a design that sits between the original Traveler and the Blackbird.'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15A7B8B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232048802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 MIN'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 few years back Rusty designed a board called the Neil and it has gotten more interest in the last year or so.'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7426307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642048802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'Miso'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'The MISO is an all around board. Not a fish, but kinda fishy.'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8DDF416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987448802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'YES THANKS'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'The Yes Thanks is a wider, fuller performance shortboard designed for knee-high to solid-overhead surf.'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5E9C33E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475148802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'DWART TOO'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'We can’t really build a “better Dwart,” in fact plenty of people have tried and failed.'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3F3CD6E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B1CDFBB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[Order 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[Order DT]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[Delivery Method]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[Credit Card]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DC002FE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56859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'2021-10-27'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'self-pick up'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'alon@gmail.com'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'2687 9150 3456 2847'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A3FA011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78594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'1900-03-05'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'regular delivery'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'gal@gmail.com'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'3238 7915 7645 9834'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5EC8531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78457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'1999-04-15'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'Express delivery'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'YEGDEN@gmail.com'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'3563 5615 8957 0943'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DBE7A8C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42581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'2000-05-11'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'Express delivery'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'EREZ@gmail.com'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'1237 9152 7854 0942'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F702D38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89647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'2015-06-15'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'self-pick up'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'doron@gmail.com'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'2686 2623 4928 9874'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D838799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79094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'1900-03-26'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'regular delivery'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'gal@gmail.com'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'3238 7915 7645 9834'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9F5D2A5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78845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'1999-04-28'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'Express delivery'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'YEGDEN@gmail.com'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'3563 5615 8957 0943'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69EEA84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997BD58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SEARCHES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[IP Address]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[Search DT]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[Product name]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Email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[Order 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D47A851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'157.855.748.686'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'2021-10-07 02:30:50'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'Heckler'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'alon@gmail.com'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56859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11112FB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'256.236.480.969'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'2021-11-08 02:30:50'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'Heco'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'doron@gmail.com'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89647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711DBB6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'984.855.797.686'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'2021-09-010 02:30:50'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'The Blade'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'gal@gmail.com'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78594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3269541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'451.785.858.588'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'2021-11-05 02:30:50'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'Smoothie'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'YEGDEN@gmail.com'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78457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A38CB09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'789.456.236.686'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'2021-12-06 02:30:50'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'Dwart Too'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'EREZ@gmail.com'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42581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FD1EBD0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35078B6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133920C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SHIPPING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276851E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[Tracking 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[Supply date]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[Address – state]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[Address – city]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[Address - zip code]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[Address – country]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[Address – street]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[Name - first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[Name - last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[Order ID]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14:paraId="17DD9090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'ABC.789.123'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'1900-03-25'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 YORK'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'F11702'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 YORK'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'50 EAST MAIN'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'Jesika'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'Parker'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'+6316611526'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78594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9FFB4CA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'KFG.345.246'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'1999-04-22'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 YORK'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'G15602'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 YORK'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'247 A WEST MAIN'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'YEGDEN'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'+6093427500'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78457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1C77702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'RSD.348.954'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'2000-05-20'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 YORK'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'N08260'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 YORK'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'RIO GRANDE &amp; NJ AVE'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'EREZ'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'Kigler'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'+6095227899'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42581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C2D6875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'VYH.253.970'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'1900-04-15'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 YORK'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'G17032'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 YORK'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'250 A WEST MAIN'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'ithch'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'+6316611526'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79094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50D3D74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'TGH.498.202'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'1999-05-12'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 YORK'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'G15602'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 YORK'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'247 A WEST MAIN'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'YEGDEN'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'+6093427500'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78845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7FB42D1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D3EFDD4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49C86CF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VERSIONS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[Surfboard 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[Version 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[Size – length]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[Size – width]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[Size – thickness]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[Size- volume]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Color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[Version Price]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03EC700C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103048802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559681278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2.30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19.0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2.10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23.0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'white'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0931C5B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232048802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312548612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19.25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2.19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25.0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'green'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6B3980A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642048802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891534888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2.15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19.68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2.29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28.0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2DC8E52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987448802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252545448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2.40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20.0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2.39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30.0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'purple'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780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24CE610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475148802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357574185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2.25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20.37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2.47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34.0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'grey'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B22BA79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E587272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PERSONALDESIGNS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[Surfboard 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[Version 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[Fin system]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[Deck color]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[Bottom color]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[Rail color]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[Band color]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Gear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[P.D Price]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522B6BFC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103048802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559681278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'alon@gmail.com'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'Thruster'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'white'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'black'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'white'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'white'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'Tail'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6DA8407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232048802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312548612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'doron@gmail.com'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'black'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'white'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'black'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'orange'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'Front'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807E671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642048802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891534888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'gal@gmail.com'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'Thruster'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'white'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'white'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'white'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'black'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'Front'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2207E74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987448802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252545448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'YEGDEN@gmail.com'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'orange'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'black'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'orange'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'white'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'Tail'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990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39FF638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475148802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357574185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'EREZ@gmail.com'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 plugs'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'white'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'black'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'black'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'white'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'Front'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B58029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002791E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CONTAIN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[Surfboard 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[Version 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[Order 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9ED2DAB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103048802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559681278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56859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AFDD4AF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232048802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312548612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78457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6D51610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642048802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891534888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89647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7BC5183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987448802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252545448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78594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E8FBF12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475148802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357574185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78845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BA1DD05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BA8ED98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AAFC5D2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[INCLUDE]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[Surfboard 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[Version 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Email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[Fin system]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[Deck color]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[Bottom color]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[Rail color]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[Band color]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[Order 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Units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444EED1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103048802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559681278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'alon@gmail.com'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'Thruster'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'white'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'black'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'white'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'white'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'Tail'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56859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38AA67C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232048802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312548612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'doron@gmail.com'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'black'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'white'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'black'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'orange'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'Front'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78594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921C5BB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642048802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891534888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'gal@gmail.com'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'Thruster'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'white'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'white'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'white'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'black'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'Front'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42581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FAB52F4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987448802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252545448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'YEGDEN@gmail.com'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'orange'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'black'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'orange'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'white'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'Tail'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79094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A9A2113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475148802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357574185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'EREZ@gmail.com'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 plugs'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'white'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'black'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'black'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'white'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'Front'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78845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5F3A5DA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F2E6EC5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235C357D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[INCLUDE]</w:t>
      </w:r>
    </w:p>
    <w:p w14:paraId="237CBF8C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CONTAIN</w:t>
      </w:r>
    </w:p>
    <w:p w14:paraId="03CD2E1D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PERSONALDESIGNS</w:t>
      </w:r>
    </w:p>
    <w:p w14:paraId="716EB040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VERSIONS</w:t>
      </w:r>
    </w:p>
    <w:p w14:paraId="3E6C7D6A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SEARCHES</w:t>
      </w:r>
    </w:p>
    <w:p w14:paraId="63141037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SHIPPING</w:t>
      </w:r>
    </w:p>
    <w:p w14:paraId="13BEFD7A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210EEF97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CREDITCARDS</w:t>
      </w:r>
    </w:p>
    <w:p w14:paraId="550A2528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COSTUMERS</w:t>
      </w:r>
    </w:p>
    <w:p w14:paraId="01405D4E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SURFBOARDS</w:t>
      </w:r>
    </w:p>
    <w:p w14:paraId="1D4830C9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5845261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GENDER</w:t>
      </w:r>
    </w:p>
    <w:p w14:paraId="705943E4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Delivery</w:t>
      </w:r>
    </w:p>
    <w:p w14:paraId="2B8E7299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COLORS</w:t>
      </w:r>
    </w:p>
    <w:p w14:paraId="12CF194C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[skill level]</w:t>
      </w:r>
    </w:p>
    <w:p w14:paraId="2E0A378D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[fitness]</w:t>
      </w:r>
    </w:p>
    <w:p w14:paraId="5901E5E0" w14:textId="77777777" w:rsidR="00CE7C6B" w:rsidRDefault="00CE7C6B" w:rsidP="00CE7C6B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[Fin system]</w:t>
      </w:r>
    </w:p>
    <w:p w14:paraId="3A723110" w14:textId="1763ADAB" w:rsidR="00CE7C6B" w:rsidRPr="00C33F68" w:rsidRDefault="00CE7C6B" w:rsidP="00CE7C6B">
      <w:pPr>
        <w:spacing w:after="0" w:line="240" w:lineRule="auto"/>
        <w:jc w:val="right"/>
        <w:rPr>
          <w:rFonts w:ascii="Tahoma" w:hAnsi="Tahoma"/>
          <w:b/>
          <w:bCs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Gear</w:t>
      </w:r>
    </w:p>
    <w:sectPr w:rsidR="00CE7C6B" w:rsidRPr="00C33F68" w:rsidSect="001C3F5D">
      <w:headerReference w:type="default" r:id="rId14"/>
      <w:footerReference w:type="default" r:id="rId15"/>
      <w:pgSz w:w="12240" w:h="15840"/>
      <w:pgMar w:top="1440" w:right="1467" w:bottom="1276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173B26" w14:textId="77777777" w:rsidR="00C20B7B" w:rsidRDefault="00C20B7B" w:rsidP="00B75740">
      <w:pPr>
        <w:spacing w:after="0" w:line="240" w:lineRule="auto"/>
      </w:pPr>
      <w:r>
        <w:separator/>
      </w:r>
    </w:p>
  </w:endnote>
  <w:endnote w:type="continuationSeparator" w:id="0">
    <w:p w14:paraId="54ABAB6F" w14:textId="77777777" w:rsidR="00C20B7B" w:rsidRDefault="00C20B7B" w:rsidP="00B757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uttman Adii">
    <w:altName w:val="Segoe UI Semilight"/>
    <w:panose1 w:val="020B0604020202020204"/>
    <w:charset w:val="B1"/>
    <w:family w:val="auto"/>
    <w:pitch w:val="variable"/>
    <w:sig w:usb0="00000801" w:usb1="40000000" w:usb2="00000000" w:usb3="00000000" w:csb0="00000020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B80741" w14:textId="77777777" w:rsidR="009F04DC" w:rsidRDefault="009F04DC" w:rsidP="006D46E5">
    <w:pPr>
      <w:pStyle w:val="Footer"/>
      <w:jc w:val="center"/>
    </w:pPr>
    <w:r>
      <w:fldChar w:fldCharType="begin"/>
    </w:r>
    <w:r>
      <w:instrText xml:space="preserve"> PAGE  \* ArabicDash  \* MERGEFORMAT </w:instrText>
    </w:r>
    <w:r>
      <w:fldChar w:fldCharType="separate"/>
    </w:r>
    <w:r w:rsidR="00B667C0">
      <w:rPr>
        <w:noProof/>
      </w:rPr>
      <w:t>- 4 -</w:t>
    </w:r>
    <w:r>
      <w:rPr>
        <w:noProof/>
      </w:rPr>
      <w:fldChar w:fldCharType="end"/>
    </w:r>
  </w:p>
  <w:p w14:paraId="57FB0E5F" w14:textId="77777777" w:rsidR="009F04DC" w:rsidRDefault="009F04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1ADB61" w14:textId="77777777" w:rsidR="00C20B7B" w:rsidRDefault="00C20B7B" w:rsidP="00B75740">
      <w:pPr>
        <w:spacing w:after="0" w:line="240" w:lineRule="auto"/>
      </w:pPr>
      <w:r>
        <w:separator/>
      </w:r>
    </w:p>
  </w:footnote>
  <w:footnote w:type="continuationSeparator" w:id="0">
    <w:p w14:paraId="5B71F4E0" w14:textId="77777777" w:rsidR="00C20B7B" w:rsidRDefault="00C20B7B" w:rsidP="00B757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bidiVisual/>
      <w:tblW w:w="0" w:type="auto"/>
      <w:tblBorders>
        <w:bottom w:val="single" w:sz="4" w:space="0" w:color="1F497D"/>
      </w:tblBorders>
      <w:tblLayout w:type="fixed"/>
      <w:tblLook w:val="04A0" w:firstRow="1" w:lastRow="0" w:firstColumn="1" w:lastColumn="0" w:noHBand="0" w:noVBand="1"/>
    </w:tblPr>
    <w:tblGrid>
      <w:gridCol w:w="526"/>
      <w:gridCol w:w="3402"/>
      <w:gridCol w:w="5535"/>
    </w:tblGrid>
    <w:tr w:rsidR="009F04DC" w:rsidRPr="002B3D8C" w14:paraId="2700F5F3" w14:textId="77777777" w:rsidTr="003017DE">
      <w:tc>
        <w:tcPr>
          <w:tcW w:w="526" w:type="dxa"/>
          <w:vMerge w:val="restart"/>
          <w:vAlign w:val="center"/>
        </w:tcPr>
        <w:p w14:paraId="36F91ADD" w14:textId="77777777" w:rsidR="009F04DC" w:rsidRPr="002B3D8C" w:rsidRDefault="009F04DC" w:rsidP="002B3D8C">
          <w:pPr>
            <w:pStyle w:val="Header"/>
            <w:jc w:val="center"/>
            <w:rPr>
              <w:rtl/>
            </w:rPr>
          </w:pPr>
          <w:r>
            <w:rPr>
              <w:noProof/>
            </w:rPr>
            <w:drawing>
              <wp:inline distT="0" distB="0" distL="0" distR="0" wp14:anchorId="22B79187" wp14:editId="7756A482">
                <wp:extent cx="200025" cy="285750"/>
                <wp:effectExtent l="0" t="0" r="9525" b="0"/>
                <wp:docPr id="3" name="Picture 3" descr="תיאור: D:\לימודים\ארכיון\Icons\BGU-Logo-Blue-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תיאור: D:\לימודים\ארכיון\Icons\BGU-Logo-Blue-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00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</w:tcPr>
        <w:p w14:paraId="0D8872E5" w14:textId="77777777" w:rsidR="009F04DC" w:rsidRPr="002B3D8C" w:rsidRDefault="009F04DC" w:rsidP="00B75740">
          <w:pPr>
            <w:pStyle w:val="Header"/>
            <w:rPr>
              <w:b/>
              <w:bCs/>
              <w:w w:val="110"/>
              <w:rtl/>
            </w:rPr>
          </w:pPr>
          <w:r w:rsidRPr="002B3D8C">
            <w:rPr>
              <w:rFonts w:hint="cs"/>
              <w:b/>
              <w:bCs/>
              <w:w w:val="110"/>
              <w:rtl/>
            </w:rPr>
            <w:t>אוניברסיטת בן גוריון בנגב</w:t>
          </w:r>
        </w:p>
      </w:tc>
      <w:tc>
        <w:tcPr>
          <w:tcW w:w="5535" w:type="dxa"/>
          <w:vMerge w:val="restart"/>
        </w:tcPr>
        <w:p w14:paraId="46AC702A" w14:textId="77777777" w:rsidR="009F04DC" w:rsidRPr="002B3D8C" w:rsidRDefault="009F04DC" w:rsidP="002B3D8C">
          <w:pPr>
            <w:pStyle w:val="Header"/>
            <w:jc w:val="right"/>
            <w:rPr>
              <w:b/>
              <w:bCs/>
              <w:rtl/>
            </w:rPr>
          </w:pPr>
          <w:r w:rsidRPr="002B3D8C">
            <w:rPr>
              <w:rFonts w:hint="cs"/>
              <w:b/>
              <w:bCs/>
              <w:rtl/>
            </w:rPr>
            <w:t>פרויקט בסיסי נתונים</w:t>
          </w:r>
        </w:p>
        <w:p w14:paraId="6057E534" w14:textId="77777777" w:rsidR="009F04DC" w:rsidRPr="002B3D8C" w:rsidRDefault="009F04DC" w:rsidP="000A40D8">
          <w:pPr>
            <w:pStyle w:val="Header"/>
            <w:jc w:val="right"/>
            <w:rPr>
              <w:rtl/>
            </w:rPr>
          </w:pPr>
          <w:r w:rsidRPr="002B3D8C">
            <w:rPr>
              <w:rFonts w:hint="cs"/>
              <w:rtl/>
            </w:rPr>
            <w:t xml:space="preserve">חלק </w:t>
          </w:r>
          <w:r>
            <w:rPr>
              <w:rFonts w:hint="cs"/>
              <w:rtl/>
            </w:rPr>
            <w:t>ב</w:t>
          </w:r>
          <w:r w:rsidRPr="002B3D8C">
            <w:rPr>
              <w:rFonts w:hint="cs"/>
              <w:rtl/>
            </w:rPr>
            <w:t>'</w:t>
          </w:r>
        </w:p>
      </w:tc>
    </w:tr>
    <w:tr w:rsidR="009F04DC" w:rsidRPr="002B3D8C" w14:paraId="0D0DA9FC" w14:textId="77777777" w:rsidTr="003017DE">
      <w:tc>
        <w:tcPr>
          <w:tcW w:w="526" w:type="dxa"/>
          <w:vMerge/>
        </w:tcPr>
        <w:p w14:paraId="6AE840FE" w14:textId="77777777" w:rsidR="009F04DC" w:rsidRPr="002B3D8C" w:rsidRDefault="009F04DC" w:rsidP="00B75740">
          <w:pPr>
            <w:pStyle w:val="Header"/>
            <w:rPr>
              <w:rtl/>
            </w:rPr>
          </w:pPr>
        </w:p>
      </w:tc>
      <w:tc>
        <w:tcPr>
          <w:tcW w:w="3402" w:type="dxa"/>
        </w:tcPr>
        <w:p w14:paraId="6B1248AE" w14:textId="77777777" w:rsidR="009F04DC" w:rsidRPr="002B3D8C" w:rsidRDefault="009F04DC" w:rsidP="00B75740">
          <w:pPr>
            <w:pStyle w:val="Header"/>
            <w:rPr>
              <w:rtl/>
            </w:rPr>
          </w:pPr>
          <w:r w:rsidRPr="002B3D8C">
            <w:rPr>
              <w:rFonts w:hint="cs"/>
              <w:rtl/>
            </w:rPr>
            <w:t>המחלקה להנדסת תעשיה וניהול</w:t>
          </w:r>
        </w:p>
      </w:tc>
      <w:tc>
        <w:tcPr>
          <w:tcW w:w="5535" w:type="dxa"/>
          <w:vMerge/>
        </w:tcPr>
        <w:p w14:paraId="377B3785" w14:textId="77777777" w:rsidR="009F04DC" w:rsidRPr="002B3D8C" w:rsidRDefault="009F04DC" w:rsidP="002B3D8C">
          <w:pPr>
            <w:pStyle w:val="Header"/>
            <w:jc w:val="right"/>
            <w:rPr>
              <w:rtl/>
            </w:rPr>
          </w:pPr>
        </w:p>
      </w:tc>
    </w:tr>
  </w:tbl>
  <w:p w14:paraId="603ED2A8" w14:textId="77777777" w:rsidR="009F04DC" w:rsidRDefault="009F04DC" w:rsidP="00B757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6" type="#_x0000_t75" style="width:16pt;height:23pt" o:bullet="t">
        <v:imagedata r:id="rId1" o:title="BGU-Logo-Orange-s"/>
      </v:shape>
    </w:pict>
  </w:numPicBullet>
  <w:numPicBullet w:numPicBulletId="1">
    <w:pict>
      <v:shape id="_x0000_i1197" type="#_x0000_t75" style="width:16pt;height:23pt" o:bullet="t">
        <v:imagedata r:id="rId2" o:title="BGU-Logo-Orange-t"/>
      </v:shape>
    </w:pict>
  </w:numPicBullet>
  <w:abstractNum w:abstractNumId="0" w15:restartNumberingAfterBreak="0">
    <w:nsid w:val="020527CF"/>
    <w:multiLevelType w:val="hybridMultilevel"/>
    <w:tmpl w:val="DB6C6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84A07"/>
    <w:multiLevelType w:val="multilevel"/>
    <w:tmpl w:val="0409001D"/>
    <w:numStyleLink w:val="BGUList"/>
  </w:abstractNum>
  <w:abstractNum w:abstractNumId="2" w15:restartNumberingAfterBreak="0">
    <w:nsid w:val="0CFD0752"/>
    <w:multiLevelType w:val="multilevel"/>
    <w:tmpl w:val="0409001D"/>
    <w:styleLink w:val="BGUList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Tahoma" w:hAnsi="Tahoma" w:cs="Times New Roman" w:hint="default"/>
        <w:color w:val="auto"/>
      </w:rPr>
    </w:lvl>
    <w:lvl w:ilvl="1">
      <w:start w:val="1"/>
      <w:numFmt w:val="bullet"/>
      <w:lvlText w:val=""/>
      <w:lvlPicBulletId w:val="1"/>
      <w:lvlJc w:val="left"/>
      <w:pPr>
        <w:ind w:left="720" w:hanging="360"/>
      </w:pPr>
      <w:rPr>
        <w:rFonts w:ascii="Tahoma" w:hAnsi="Tahoma" w:cs="Times New Roman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cs="Times New Roman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Times New Roman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61260F2"/>
    <w:multiLevelType w:val="hybridMultilevel"/>
    <w:tmpl w:val="C4A0D7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880E79"/>
    <w:multiLevelType w:val="hybridMultilevel"/>
    <w:tmpl w:val="D0921C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F656A1"/>
    <w:multiLevelType w:val="hybridMultilevel"/>
    <w:tmpl w:val="4C5618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9AA5387"/>
    <w:multiLevelType w:val="multilevel"/>
    <w:tmpl w:val="43F44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E83467"/>
    <w:multiLevelType w:val="hybridMultilevel"/>
    <w:tmpl w:val="D804C4EE"/>
    <w:lvl w:ilvl="0" w:tplc="8B6AD1BC">
      <w:numFmt w:val="bullet"/>
      <w:lvlText w:val="-"/>
      <w:lvlJc w:val="left"/>
      <w:pPr>
        <w:ind w:left="440" w:hanging="360"/>
      </w:pPr>
      <w:rPr>
        <w:rFonts w:ascii="Tahoma" w:eastAsia="Calibr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abstractNum w:abstractNumId="8" w15:restartNumberingAfterBreak="0">
    <w:nsid w:val="28224C62"/>
    <w:multiLevelType w:val="hybridMultilevel"/>
    <w:tmpl w:val="3BF20D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BE2488F"/>
    <w:multiLevelType w:val="hybridMultilevel"/>
    <w:tmpl w:val="680C26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20F1E75"/>
    <w:multiLevelType w:val="hybridMultilevel"/>
    <w:tmpl w:val="2E329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D734AB"/>
    <w:multiLevelType w:val="hybridMultilevel"/>
    <w:tmpl w:val="A8705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DA2C68"/>
    <w:multiLevelType w:val="hybridMultilevel"/>
    <w:tmpl w:val="56CA1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1B4664"/>
    <w:multiLevelType w:val="hybridMultilevel"/>
    <w:tmpl w:val="70EECDD2"/>
    <w:lvl w:ilvl="0" w:tplc="9DC2BE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9209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0E77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B6A9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6859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14C1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7C3A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66F0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5460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1AE644A"/>
    <w:multiLevelType w:val="hybridMultilevel"/>
    <w:tmpl w:val="87380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640546"/>
    <w:multiLevelType w:val="hybridMultilevel"/>
    <w:tmpl w:val="E75C6B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813520B"/>
    <w:multiLevelType w:val="multilevel"/>
    <w:tmpl w:val="8E668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741CC2"/>
    <w:multiLevelType w:val="hybridMultilevel"/>
    <w:tmpl w:val="ED60203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EB80DBF"/>
    <w:multiLevelType w:val="hybridMultilevel"/>
    <w:tmpl w:val="77E627CA"/>
    <w:lvl w:ilvl="0" w:tplc="C506FC7E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8B5872"/>
    <w:multiLevelType w:val="hybridMultilevel"/>
    <w:tmpl w:val="987E945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1A71906"/>
    <w:multiLevelType w:val="hybridMultilevel"/>
    <w:tmpl w:val="3B6C1E76"/>
    <w:lvl w:ilvl="0" w:tplc="E3B43492">
      <w:numFmt w:val="bullet"/>
      <w:lvlText w:val="-"/>
      <w:lvlJc w:val="left"/>
      <w:pPr>
        <w:ind w:left="660" w:hanging="360"/>
      </w:pPr>
      <w:rPr>
        <w:rFonts w:ascii="Tahoma" w:eastAsia="Calibr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21" w15:restartNumberingAfterBreak="0">
    <w:nsid w:val="639F1433"/>
    <w:multiLevelType w:val="hybridMultilevel"/>
    <w:tmpl w:val="2E329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3E6C0D"/>
    <w:multiLevelType w:val="hybridMultilevel"/>
    <w:tmpl w:val="FA3C5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774EB0"/>
    <w:multiLevelType w:val="hybridMultilevel"/>
    <w:tmpl w:val="0798C0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7CF38DA"/>
    <w:multiLevelType w:val="hybridMultilevel"/>
    <w:tmpl w:val="A75632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8375D0B"/>
    <w:multiLevelType w:val="hybridMultilevel"/>
    <w:tmpl w:val="77F6B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6D459F"/>
    <w:multiLevelType w:val="hybridMultilevel"/>
    <w:tmpl w:val="CB4A5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A505089"/>
    <w:multiLevelType w:val="hybridMultilevel"/>
    <w:tmpl w:val="C534C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D240C6"/>
    <w:multiLevelType w:val="hybridMultilevel"/>
    <w:tmpl w:val="6CEAAA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5080121"/>
    <w:multiLevelType w:val="hybridMultilevel"/>
    <w:tmpl w:val="129689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7B6451A"/>
    <w:multiLevelType w:val="hybridMultilevel"/>
    <w:tmpl w:val="764A8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B45208"/>
    <w:multiLevelType w:val="hybridMultilevel"/>
    <w:tmpl w:val="936658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F065CEB"/>
    <w:multiLevelType w:val="hybridMultilevel"/>
    <w:tmpl w:val="B720BAAC"/>
    <w:lvl w:ilvl="0" w:tplc="217E3DB4">
      <w:numFmt w:val="bullet"/>
      <w:lvlText w:val="-"/>
      <w:lvlJc w:val="left"/>
      <w:pPr>
        <w:ind w:left="580" w:hanging="360"/>
      </w:pPr>
      <w:rPr>
        <w:rFonts w:ascii="Tahoma" w:eastAsia="Calibr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33" w15:restartNumberingAfterBreak="0">
    <w:nsid w:val="7F6A6701"/>
    <w:multiLevelType w:val="hybridMultilevel"/>
    <w:tmpl w:val="26DACBE8"/>
    <w:lvl w:ilvl="0" w:tplc="0896DA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he-I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390797">
    <w:abstractNumId w:val="2"/>
  </w:num>
  <w:num w:numId="2" w16cid:durableId="1217282368">
    <w:abstractNumId w:val="1"/>
  </w:num>
  <w:num w:numId="3" w16cid:durableId="1601838162">
    <w:abstractNumId w:val="24"/>
  </w:num>
  <w:num w:numId="4" w16cid:durableId="110713834">
    <w:abstractNumId w:val="0"/>
  </w:num>
  <w:num w:numId="5" w16cid:durableId="1598174031">
    <w:abstractNumId w:val="23"/>
  </w:num>
  <w:num w:numId="6" w16cid:durableId="877351038">
    <w:abstractNumId w:val="10"/>
  </w:num>
  <w:num w:numId="7" w16cid:durableId="1065300787">
    <w:abstractNumId w:val="25"/>
  </w:num>
  <w:num w:numId="8" w16cid:durableId="1506556674">
    <w:abstractNumId w:val="33"/>
  </w:num>
  <w:num w:numId="9" w16cid:durableId="1942564556">
    <w:abstractNumId w:val="21"/>
  </w:num>
  <w:num w:numId="10" w16cid:durableId="790056856">
    <w:abstractNumId w:val="29"/>
  </w:num>
  <w:num w:numId="11" w16cid:durableId="979379445">
    <w:abstractNumId w:val="17"/>
  </w:num>
  <w:num w:numId="12" w16cid:durableId="1083334636">
    <w:abstractNumId w:val="12"/>
  </w:num>
  <w:num w:numId="13" w16cid:durableId="1416170910">
    <w:abstractNumId w:val="3"/>
  </w:num>
  <w:num w:numId="14" w16cid:durableId="763382106">
    <w:abstractNumId w:val="26"/>
  </w:num>
  <w:num w:numId="15" w16cid:durableId="199442617">
    <w:abstractNumId w:val="19"/>
  </w:num>
  <w:num w:numId="16" w16cid:durableId="1669013873">
    <w:abstractNumId w:val="11"/>
  </w:num>
  <w:num w:numId="17" w16cid:durableId="1394355895">
    <w:abstractNumId w:val="31"/>
  </w:num>
  <w:num w:numId="18" w16cid:durableId="546188418">
    <w:abstractNumId w:val="9"/>
  </w:num>
  <w:num w:numId="19" w16cid:durableId="281424686">
    <w:abstractNumId w:val="22"/>
  </w:num>
  <w:num w:numId="20" w16cid:durableId="1388525824">
    <w:abstractNumId w:val="8"/>
  </w:num>
  <w:num w:numId="21" w16cid:durableId="1359159893">
    <w:abstractNumId w:val="28"/>
  </w:num>
  <w:num w:numId="22" w16cid:durableId="1406688937">
    <w:abstractNumId w:val="30"/>
  </w:num>
  <w:num w:numId="23" w16cid:durableId="1675063484">
    <w:abstractNumId w:val="5"/>
  </w:num>
  <w:num w:numId="24" w16cid:durableId="1228878707">
    <w:abstractNumId w:val="15"/>
  </w:num>
  <w:num w:numId="25" w16cid:durableId="83503727">
    <w:abstractNumId w:val="4"/>
  </w:num>
  <w:num w:numId="26" w16cid:durableId="1778988668">
    <w:abstractNumId w:val="18"/>
  </w:num>
  <w:num w:numId="27" w16cid:durableId="387458106">
    <w:abstractNumId w:val="16"/>
  </w:num>
  <w:num w:numId="28" w16cid:durableId="711416461">
    <w:abstractNumId w:val="14"/>
  </w:num>
  <w:num w:numId="29" w16cid:durableId="2069330288">
    <w:abstractNumId w:val="27"/>
  </w:num>
  <w:num w:numId="30" w16cid:durableId="891043204">
    <w:abstractNumId w:val="6"/>
  </w:num>
  <w:num w:numId="31" w16cid:durableId="1342783592">
    <w:abstractNumId w:val="13"/>
  </w:num>
  <w:num w:numId="32" w16cid:durableId="1489244419">
    <w:abstractNumId w:val="7"/>
  </w:num>
  <w:num w:numId="33" w16cid:durableId="987049656">
    <w:abstractNumId w:val="32"/>
  </w:num>
  <w:num w:numId="34" w16cid:durableId="207940081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A8E"/>
    <w:rsid w:val="0000678E"/>
    <w:rsid w:val="00011539"/>
    <w:rsid w:val="0001599D"/>
    <w:rsid w:val="00016EF9"/>
    <w:rsid w:val="0001744F"/>
    <w:rsid w:val="0002444E"/>
    <w:rsid w:val="0003105F"/>
    <w:rsid w:val="00032B54"/>
    <w:rsid w:val="0003655B"/>
    <w:rsid w:val="0004016F"/>
    <w:rsid w:val="00041D6D"/>
    <w:rsid w:val="00044107"/>
    <w:rsid w:val="00057D79"/>
    <w:rsid w:val="00063E16"/>
    <w:rsid w:val="00064A18"/>
    <w:rsid w:val="00065C56"/>
    <w:rsid w:val="000758AE"/>
    <w:rsid w:val="0007612B"/>
    <w:rsid w:val="00081727"/>
    <w:rsid w:val="00096354"/>
    <w:rsid w:val="000A40D8"/>
    <w:rsid w:val="000A6CC4"/>
    <w:rsid w:val="000B01DB"/>
    <w:rsid w:val="000B3AE4"/>
    <w:rsid w:val="000B65CB"/>
    <w:rsid w:val="000B678B"/>
    <w:rsid w:val="000B6F1E"/>
    <w:rsid w:val="000C2C15"/>
    <w:rsid w:val="000D238B"/>
    <w:rsid w:val="000D33F0"/>
    <w:rsid w:val="000E323A"/>
    <w:rsid w:val="000E6409"/>
    <w:rsid w:val="000E7A60"/>
    <w:rsid w:val="000F0F4D"/>
    <w:rsid w:val="000F3A57"/>
    <w:rsid w:val="000F3A7B"/>
    <w:rsid w:val="00102200"/>
    <w:rsid w:val="0010294B"/>
    <w:rsid w:val="00105A0D"/>
    <w:rsid w:val="00114A0B"/>
    <w:rsid w:val="001178D0"/>
    <w:rsid w:val="00122FC2"/>
    <w:rsid w:val="00126B6F"/>
    <w:rsid w:val="00127B99"/>
    <w:rsid w:val="001306F5"/>
    <w:rsid w:val="00131C95"/>
    <w:rsid w:val="00132C4A"/>
    <w:rsid w:val="00134A9B"/>
    <w:rsid w:val="00134B77"/>
    <w:rsid w:val="001371E1"/>
    <w:rsid w:val="00143B04"/>
    <w:rsid w:val="00151A8E"/>
    <w:rsid w:val="00155473"/>
    <w:rsid w:val="00157F47"/>
    <w:rsid w:val="00171796"/>
    <w:rsid w:val="00171A32"/>
    <w:rsid w:val="00175DC4"/>
    <w:rsid w:val="00181573"/>
    <w:rsid w:val="00183272"/>
    <w:rsid w:val="001834B0"/>
    <w:rsid w:val="00184397"/>
    <w:rsid w:val="00184D1A"/>
    <w:rsid w:val="00186B53"/>
    <w:rsid w:val="00186E61"/>
    <w:rsid w:val="00190ABD"/>
    <w:rsid w:val="0019230D"/>
    <w:rsid w:val="001927A6"/>
    <w:rsid w:val="001A0298"/>
    <w:rsid w:val="001A68BD"/>
    <w:rsid w:val="001A7E32"/>
    <w:rsid w:val="001B0395"/>
    <w:rsid w:val="001B2268"/>
    <w:rsid w:val="001B4618"/>
    <w:rsid w:val="001B6F6B"/>
    <w:rsid w:val="001C20E3"/>
    <w:rsid w:val="001C3F5D"/>
    <w:rsid w:val="001C6B1C"/>
    <w:rsid w:val="001D3CB7"/>
    <w:rsid w:val="001D6424"/>
    <w:rsid w:val="001E5049"/>
    <w:rsid w:val="001F0789"/>
    <w:rsid w:val="001F2FE1"/>
    <w:rsid w:val="001F5C9A"/>
    <w:rsid w:val="001F5E77"/>
    <w:rsid w:val="0020456A"/>
    <w:rsid w:val="0020523D"/>
    <w:rsid w:val="00205C56"/>
    <w:rsid w:val="00207116"/>
    <w:rsid w:val="00207333"/>
    <w:rsid w:val="002148AC"/>
    <w:rsid w:val="00215B9D"/>
    <w:rsid w:val="0021678C"/>
    <w:rsid w:val="0022081B"/>
    <w:rsid w:val="00222D55"/>
    <w:rsid w:val="002317A1"/>
    <w:rsid w:val="00236327"/>
    <w:rsid w:val="00251E5A"/>
    <w:rsid w:val="00267A1A"/>
    <w:rsid w:val="00270077"/>
    <w:rsid w:val="002845B3"/>
    <w:rsid w:val="002864F8"/>
    <w:rsid w:val="002935D3"/>
    <w:rsid w:val="002B3D66"/>
    <w:rsid w:val="002B3D8C"/>
    <w:rsid w:val="002B4418"/>
    <w:rsid w:val="002C5196"/>
    <w:rsid w:val="002C5AF7"/>
    <w:rsid w:val="002D516D"/>
    <w:rsid w:val="002E3136"/>
    <w:rsid w:val="002E4825"/>
    <w:rsid w:val="003017DE"/>
    <w:rsid w:val="00303E4A"/>
    <w:rsid w:val="003041BB"/>
    <w:rsid w:val="00312B04"/>
    <w:rsid w:val="00314EDD"/>
    <w:rsid w:val="00320F2D"/>
    <w:rsid w:val="00321522"/>
    <w:rsid w:val="003224C7"/>
    <w:rsid w:val="00327D23"/>
    <w:rsid w:val="0034127B"/>
    <w:rsid w:val="003424F0"/>
    <w:rsid w:val="00342C40"/>
    <w:rsid w:val="003465C6"/>
    <w:rsid w:val="00351C60"/>
    <w:rsid w:val="003533A7"/>
    <w:rsid w:val="00356C09"/>
    <w:rsid w:val="00357A46"/>
    <w:rsid w:val="0036408E"/>
    <w:rsid w:val="00367D43"/>
    <w:rsid w:val="00370D8A"/>
    <w:rsid w:val="00370F5A"/>
    <w:rsid w:val="00385AF5"/>
    <w:rsid w:val="00387833"/>
    <w:rsid w:val="0039027F"/>
    <w:rsid w:val="00393D17"/>
    <w:rsid w:val="00396ECB"/>
    <w:rsid w:val="003B1B6E"/>
    <w:rsid w:val="003B7B4B"/>
    <w:rsid w:val="003C1C41"/>
    <w:rsid w:val="003C526A"/>
    <w:rsid w:val="003D065C"/>
    <w:rsid w:val="00407B2D"/>
    <w:rsid w:val="00410000"/>
    <w:rsid w:val="0041069A"/>
    <w:rsid w:val="00412BBF"/>
    <w:rsid w:val="00424A96"/>
    <w:rsid w:val="00433719"/>
    <w:rsid w:val="004441FB"/>
    <w:rsid w:val="00447FD6"/>
    <w:rsid w:val="0045015B"/>
    <w:rsid w:val="0045520A"/>
    <w:rsid w:val="004602E9"/>
    <w:rsid w:val="00470C83"/>
    <w:rsid w:val="00471D9A"/>
    <w:rsid w:val="00477EB6"/>
    <w:rsid w:val="004820ED"/>
    <w:rsid w:val="00482F30"/>
    <w:rsid w:val="00494095"/>
    <w:rsid w:val="00497DBE"/>
    <w:rsid w:val="004A2116"/>
    <w:rsid w:val="004A28A9"/>
    <w:rsid w:val="004A620D"/>
    <w:rsid w:val="004B0723"/>
    <w:rsid w:val="004B0858"/>
    <w:rsid w:val="004B0D9A"/>
    <w:rsid w:val="004B1DF9"/>
    <w:rsid w:val="004C03D0"/>
    <w:rsid w:val="004D1095"/>
    <w:rsid w:val="004D5DF2"/>
    <w:rsid w:val="004D6E04"/>
    <w:rsid w:val="004E08A6"/>
    <w:rsid w:val="004E0A78"/>
    <w:rsid w:val="004E5542"/>
    <w:rsid w:val="004F2A1F"/>
    <w:rsid w:val="004F38B4"/>
    <w:rsid w:val="004F70F9"/>
    <w:rsid w:val="00511176"/>
    <w:rsid w:val="00511525"/>
    <w:rsid w:val="00512057"/>
    <w:rsid w:val="00512EAD"/>
    <w:rsid w:val="005524B9"/>
    <w:rsid w:val="00573898"/>
    <w:rsid w:val="005865A5"/>
    <w:rsid w:val="005902DB"/>
    <w:rsid w:val="0059551A"/>
    <w:rsid w:val="0059588F"/>
    <w:rsid w:val="005A006F"/>
    <w:rsid w:val="005A2236"/>
    <w:rsid w:val="005A6118"/>
    <w:rsid w:val="005B68D5"/>
    <w:rsid w:val="005C5FDA"/>
    <w:rsid w:val="005E4184"/>
    <w:rsid w:val="005E68D5"/>
    <w:rsid w:val="005E7952"/>
    <w:rsid w:val="005F33F1"/>
    <w:rsid w:val="0060586A"/>
    <w:rsid w:val="006063A0"/>
    <w:rsid w:val="00617D2C"/>
    <w:rsid w:val="00617E3C"/>
    <w:rsid w:val="00625B7F"/>
    <w:rsid w:val="00626207"/>
    <w:rsid w:val="00632336"/>
    <w:rsid w:val="006368F7"/>
    <w:rsid w:val="00640F00"/>
    <w:rsid w:val="006415C9"/>
    <w:rsid w:val="00642D7C"/>
    <w:rsid w:val="006434BD"/>
    <w:rsid w:val="006459E8"/>
    <w:rsid w:val="0064684E"/>
    <w:rsid w:val="00647B22"/>
    <w:rsid w:val="0065538E"/>
    <w:rsid w:val="00664EB9"/>
    <w:rsid w:val="006672D2"/>
    <w:rsid w:val="006713CF"/>
    <w:rsid w:val="006756C8"/>
    <w:rsid w:val="00683428"/>
    <w:rsid w:val="00684259"/>
    <w:rsid w:val="0069230E"/>
    <w:rsid w:val="006A1303"/>
    <w:rsid w:val="006A281B"/>
    <w:rsid w:val="006A4301"/>
    <w:rsid w:val="006A618F"/>
    <w:rsid w:val="006C7A9E"/>
    <w:rsid w:val="006D46E5"/>
    <w:rsid w:val="006E1492"/>
    <w:rsid w:val="006E1BCB"/>
    <w:rsid w:val="006E6574"/>
    <w:rsid w:val="006F312C"/>
    <w:rsid w:val="006F4023"/>
    <w:rsid w:val="006F4905"/>
    <w:rsid w:val="006F5A4C"/>
    <w:rsid w:val="006F720E"/>
    <w:rsid w:val="007030A4"/>
    <w:rsid w:val="00706FAC"/>
    <w:rsid w:val="007079E2"/>
    <w:rsid w:val="00725484"/>
    <w:rsid w:val="00726122"/>
    <w:rsid w:val="0073094D"/>
    <w:rsid w:val="00733C5C"/>
    <w:rsid w:val="00735E3B"/>
    <w:rsid w:val="007460CC"/>
    <w:rsid w:val="00751617"/>
    <w:rsid w:val="00754ADE"/>
    <w:rsid w:val="00755C9E"/>
    <w:rsid w:val="007564FE"/>
    <w:rsid w:val="007600F2"/>
    <w:rsid w:val="00760AA7"/>
    <w:rsid w:val="00763B3B"/>
    <w:rsid w:val="00764794"/>
    <w:rsid w:val="00782818"/>
    <w:rsid w:val="00786ED7"/>
    <w:rsid w:val="00787673"/>
    <w:rsid w:val="00794572"/>
    <w:rsid w:val="007A6958"/>
    <w:rsid w:val="007A6C65"/>
    <w:rsid w:val="007B1B51"/>
    <w:rsid w:val="007B579E"/>
    <w:rsid w:val="007C1935"/>
    <w:rsid w:val="007C5893"/>
    <w:rsid w:val="007D40BD"/>
    <w:rsid w:val="007E1316"/>
    <w:rsid w:val="007F267A"/>
    <w:rsid w:val="007F346C"/>
    <w:rsid w:val="00807892"/>
    <w:rsid w:val="00811B0C"/>
    <w:rsid w:val="00812AAE"/>
    <w:rsid w:val="00822793"/>
    <w:rsid w:val="00822AFB"/>
    <w:rsid w:val="0082529C"/>
    <w:rsid w:val="0084187D"/>
    <w:rsid w:val="00845AE8"/>
    <w:rsid w:val="00846A3A"/>
    <w:rsid w:val="00847970"/>
    <w:rsid w:val="00852757"/>
    <w:rsid w:val="00855235"/>
    <w:rsid w:val="0086252A"/>
    <w:rsid w:val="008630D1"/>
    <w:rsid w:val="00865497"/>
    <w:rsid w:val="00872450"/>
    <w:rsid w:val="008732BD"/>
    <w:rsid w:val="008838BA"/>
    <w:rsid w:val="00883C6A"/>
    <w:rsid w:val="00890B14"/>
    <w:rsid w:val="0089299E"/>
    <w:rsid w:val="008952ED"/>
    <w:rsid w:val="008A364D"/>
    <w:rsid w:val="008A579A"/>
    <w:rsid w:val="008B3585"/>
    <w:rsid w:val="008B6033"/>
    <w:rsid w:val="008B610C"/>
    <w:rsid w:val="008B6586"/>
    <w:rsid w:val="008D0BBE"/>
    <w:rsid w:val="008D7470"/>
    <w:rsid w:val="008D749E"/>
    <w:rsid w:val="008E02C4"/>
    <w:rsid w:val="008E54D6"/>
    <w:rsid w:val="008E679B"/>
    <w:rsid w:val="008F059F"/>
    <w:rsid w:val="0090327A"/>
    <w:rsid w:val="009215DA"/>
    <w:rsid w:val="00924A5F"/>
    <w:rsid w:val="0092612F"/>
    <w:rsid w:val="00930690"/>
    <w:rsid w:val="00932FBB"/>
    <w:rsid w:val="00933A29"/>
    <w:rsid w:val="009511AA"/>
    <w:rsid w:val="00951B8F"/>
    <w:rsid w:val="0095215E"/>
    <w:rsid w:val="00957DB4"/>
    <w:rsid w:val="00973D50"/>
    <w:rsid w:val="00974EF6"/>
    <w:rsid w:val="009755C4"/>
    <w:rsid w:val="00975847"/>
    <w:rsid w:val="00982620"/>
    <w:rsid w:val="00990034"/>
    <w:rsid w:val="009B026D"/>
    <w:rsid w:val="009B1007"/>
    <w:rsid w:val="009B525E"/>
    <w:rsid w:val="009C0BD5"/>
    <w:rsid w:val="009C6D13"/>
    <w:rsid w:val="009D6ED8"/>
    <w:rsid w:val="009D762D"/>
    <w:rsid w:val="009E1443"/>
    <w:rsid w:val="009E6EE4"/>
    <w:rsid w:val="009F04DC"/>
    <w:rsid w:val="009F1A9D"/>
    <w:rsid w:val="00A02B30"/>
    <w:rsid w:val="00A114B2"/>
    <w:rsid w:val="00A16712"/>
    <w:rsid w:val="00A23BFE"/>
    <w:rsid w:val="00A323E1"/>
    <w:rsid w:val="00A33A36"/>
    <w:rsid w:val="00A34EC5"/>
    <w:rsid w:val="00A4188A"/>
    <w:rsid w:val="00A4399B"/>
    <w:rsid w:val="00A50494"/>
    <w:rsid w:val="00A55B42"/>
    <w:rsid w:val="00A61032"/>
    <w:rsid w:val="00A67ADB"/>
    <w:rsid w:val="00A73284"/>
    <w:rsid w:val="00A7587B"/>
    <w:rsid w:val="00A82BD9"/>
    <w:rsid w:val="00A832C5"/>
    <w:rsid w:val="00A83E60"/>
    <w:rsid w:val="00A85029"/>
    <w:rsid w:val="00A8645D"/>
    <w:rsid w:val="00A86E27"/>
    <w:rsid w:val="00A906A6"/>
    <w:rsid w:val="00A95793"/>
    <w:rsid w:val="00AA2F57"/>
    <w:rsid w:val="00AA30BC"/>
    <w:rsid w:val="00AA430B"/>
    <w:rsid w:val="00AB2D23"/>
    <w:rsid w:val="00AB65D3"/>
    <w:rsid w:val="00AE3088"/>
    <w:rsid w:val="00AE6C7B"/>
    <w:rsid w:val="00AE728E"/>
    <w:rsid w:val="00AF056A"/>
    <w:rsid w:val="00AF51D1"/>
    <w:rsid w:val="00B064AC"/>
    <w:rsid w:val="00B0734B"/>
    <w:rsid w:val="00B1532E"/>
    <w:rsid w:val="00B1689A"/>
    <w:rsid w:val="00B201DD"/>
    <w:rsid w:val="00B22226"/>
    <w:rsid w:val="00B2317C"/>
    <w:rsid w:val="00B3450E"/>
    <w:rsid w:val="00B373ED"/>
    <w:rsid w:val="00B3799F"/>
    <w:rsid w:val="00B40C4A"/>
    <w:rsid w:val="00B444E9"/>
    <w:rsid w:val="00B4490C"/>
    <w:rsid w:val="00B4657E"/>
    <w:rsid w:val="00B4751E"/>
    <w:rsid w:val="00B5005F"/>
    <w:rsid w:val="00B5289B"/>
    <w:rsid w:val="00B54BF9"/>
    <w:rsid w:val="00B627A4"/>
    <w:rsid w:val="00B62C28"/>
    <w:rsid w:val="00B663E5"/>
    <w:rsid w:val="00B667C0"/>
    <w:rsid w:val="00B73130"/>
    <w:rsid w:val="00B75740"/>
    <w:rsid w:val="00B84429"/>
    <w:rsid w:val="00B93307"/>
    <w:rsid w:val="00BA0EDF"/>
    <w:rsid w:val="00BA126F"/>
    <w:rsid w:val="00BA732E"/>
    <w:rsid w:val="00BB5BA5"/>
    <w:rsid w:val="00BC612D"/>
    <w:rsid w:val="00BD0428"/>
    <w:rsid w:val="00BD62FC"/>
    <w:rsid w:val="00BE0F66"/>
    <w:rsid w:val="00BE26E8"/>
    <w:rsid w:val="00BE375D"/>
    <w:rsid w:val="00BE79D6"/>
    <w:rsid w:val="00BF0141"/>
    <w:rsid w:val="00BF1099"/>
    <w:rsid w:val="00BF5F64"/>
    <w:rsid w:val="00BF6A09"/>
    <w:rsid w:val="00C02C11"/>
    <w:rsid w:val="00C13F47"/>
    <w:rsid w:val="00C16E60"/>
    <w:rsid w:val="00C16F37"/>
    <w:rsid w:val="00C20545"/>
    <w:rsid w:val="00C20B7B"/>
    <w:rsid w:val="00C23448"/>
    <w:rsid w:val="00C3274F"/>
    <w:rsid w:val="00C33F68"/>
    <w:rsid w:val="00C47E64"/>
    <w:rsid w:val="00C5660B"/>
    <w:rsid w:val="00C609C4"/>
    <w:rsid w:val="00C82286"/>
    <w:rsid w:val="00C83362"/>
    <w:rsid w:val="00C85B67"/>
    <w:rsid w:val="00C85E02"/>
    <w:rsid w:val="00C87894"/>
    <w:rsid w:val="00C909D0"/>
    <w:rsid w:val="00C9264D"/>
    <w:rsid w:val="00C93FF5"/>
    <w:rsid w:val="00CA1889"/>
    <w:rsid w:val="00CA1B81"/>
    <w:rsid w:val="00CA3736"/>
    <w:rsid w:val="00CA52EC"/>
    <w:rsid w:val="00CA6E52"/>
    <w:rsid w:val="00CB1EE7"/>
    <w:rsid w:val="00CB31CD"/>
    <w:rsid w:val="00CB477B"/>
    <w:rsid w:val="00CC10FA"/>
    <w:rsid w:val="00CC5190"/>
    <w:rsid w:val="00CD3394"/>
    <w:rsid w:val="00CD3542"/>
    <w:rsid w:val="00CD762E"/>
    <w:rsid w:val="00CE35C9"/>
    <w:rsid w:val="00CE3D8A"/>
    <w:rsid w:val="00CE7C6B"/>
    <w:rsid w:val="00CF5C15"/>
    <w:rsid w:val="00D04DF8"/>
    <w:rsid w:val="00D10061"/>
    <w:rsid w:val="00D10DDB"/>
    <w:rsid w:val="00D16838"/>
    <w:rsid w:val="00D22D2E"/>
    <w:rsid w:val="00D305B4"/>
    <w:rsid w:val="00D32607"/>
    <w:rsid w:val="00D36574"/>
    <w:rsid w:val="00D37D2F"/>
    <w:rsid w:val="00D43BD6"/>
    <w:rsid w:val="00D449AA"/>
    <w:rsid w:val="00D4560B"/>
    <w:rsid w:val="00D459AD"/>
    <w:rsid w:val="00D45E20"/>
    <w:rsid w:val="00D50D46"/>
    <w:rsid w:val="00D6498C"/>
    <w:rsid w:val="00D67DD1"/>
    <w:rsid w:val="00D825B2"/>
    <w:rsid w:val="00DA2C10"/>
    <w:rsid w:val="00DA3292"/>
    <w:rsid w:val="00DB1C83"/>
    <w:rsid w:val="00DC0D48"/>
    <w:rsid w:val="00DC7848"/>
    <w:rsid w:val="00DD0BFE"/>
    <w:rsid w:val="00DD0CF5"/>
    <w:rsid w:val="00DD332C"/>
    <w:rsid w:val="00DE2864"/>
    <w:rsid w:val="00DE319D"/>
    <w:rsid w:val="00DF45EB"/>
    <w:rsid w:val="00E04933"/>
    <w:rsid w:val="00E0789B"/>
    <w:rsid w:val="00E10BFD"/>
    <w:rsid w:val="00E16911"/>
    <w:rsid w:val="00E1793F"/>
    <w:rsid w:val="00E22B36"/>
    <w:rsid w:val="00E2519F"/>
    <w:rsid w:val="00E31D62"/>
    <w:rsid w:val="00E3264C"/>
    <w:rsid w:val="00E339E3"/>
    <w:rsid w:val="00E36622"/>
    <w:rsid w:val="00E36F2E"/>
    <w:rsid w:val="00E41F5A"/>
    <w:rsid w:val="00E45186"/>
    <w:rsid w:val="00E46B8F"/>
    <w:rsid w:val="00E51500"/>
    <w:rsid w:val="00E5200E"/>
    <w:rsid w:val="00E53ECA"/>
    <w:rsid w:val="00E546C7"/>
    <w:rsid w:val="00E615D2"/>
    <w:rsid w:val="00E63CC6"/>
    <w:rsid w:val="00E63EA8"/>
    <w:rsid w:val="00E808CE"/>
    <w:rsid w:val="00E82357"/>
    <w:rsid w:val="00E82922"/>
    <w:rsid w:val="00E954DC"/>
    <w:rsid w:val="00E96033"/>
    <w:rsid w:val="00EA00BB"/>
    <w:rsid w:val="00EB579A"/>
    <w:rsid w:val="00EC7A80"/>
    <w:rsid w:val="00ED238F"/>
    <w:rsid w:val="00ED2CDE"/>
    <w:rsid w:val="00ED4966"/>
    <w:rsid w:val="00EE2DD7"/>
    <w:rsid w:val="00EE621B"/>
    <w:rsid w:val="00EE6B41"/>
    <w:rsid w:val="00EE71FC"/>
    <w:rsid w:val="00EE7800"/>
    <w:rsid w:val="00EF7DFA"/>
    <w:rsid w:val="00F033A1"/>
    <w:rsid w:val="00F03A5D"/>
    <w:rsid w:val="00F23C5C"/>
    <w:rsid w:val="00F308B1"/>
    <w:rsid w:val="00F37949"/>
    <w:rsid w:val="00F43695"/>
    <w:rsid w:val="00F47329"/>
    <w:rsid w:val="00F57426"/>
    <w:rsid w:val="00F63054"/>
    <w:rsid w:val="00F6512A"/>
    <w:rsid w:val="00F7412A"/>
    <w:rsid w:val="00F743E9"/>
    <w:rsid w:val="00F850E0"/>
    <w:rsid w:val="00F873E1"/>
    <w:rsid w:val="00F91121"/>
    <w:rsid w:val="00F949AB"/>
    <w:rsid w:val="00F9581D"/>
    <w:rsid w:val="00FB5D17"/>
    <w:rsid w:val="00FB64CE"/>
    <w:rsid w:val="00FB67B6"/>
    <w:rsid w:val="00FC3558"/>
    <w:rsid w:val="00FC519D"/>
    <w:rsid w:val="00FC6390"/>
    <w:rsid w:val="00FD37DF"/>
    <w:rsid w:val="00FD6FBA"/>
    <w:rsid w:val="00FE1662"/>
    <w:rsid w:val="00FE1CE9"/>
    <w:rsid w:val="00FE2E7F"/>
    <w:rsid w:val="00FE6F56"/>
    <w:rsid w:val="00FE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2E21D5"/>
  <w15:docId w15:val="{3BACF390-9106-454B-8D91-473A8E424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94B"/>
    <w:pPr>
      <w:bidi/>
      <w:spacing w:after="200" w:line="276" w:lineRule="auto"/>
      <w:jc w:val="both"/>
    </w:pPr>
    <w:rPr>
      <w:rFonts w:cs="Tahom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332C"/>
    <w:pPr>
      <w:keepNext/>
      <w:keepLines/>
      <w:spacing w:before="480" w:after="0"/>
      <w:outlineLvl w:val="0"/>
    </w:pPr>
    <w:rPr>
      <w:rFonts w:ascii="Cambria" w:eastAsia="Times New Roman" w:hAnsi="Cambria" w:cs="Guttman Adii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DD332C"/>
    <w:pPr>
      <w:keepNext/>
      <w:keepLines/>
      <w:spacing w:before="200" w:after="0"/>
      <w:outlineLvl w:val="1"/>
    </w:pPr>
    <w:rPr>
      <w:rFonts w:ascii="Cambria" w:eastAsia="Times New Roman" w:hAnsi="Cambria" w:cs="Guttman Adii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11AA"/>
    <w:pPr>
      <w:keepNext/>
      <w:spacing w:before="240" w:after="60"/>
      <w:outlineLvl w:val="2"/>
    </w:pPr>
    <w:rPr>
      <w:rFonts w:ascii="Cambria" w:eastAsia="Times New Roman" w:hAnsi="Cambria" w:cs="Guttman Adii"/>
      <w:b/>
      <w:bCs/>
      <w:color w:val="548DD4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1525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Guttman Adii"/>
      <w:color w:val="17365D"/>
      <w:spacing w:val="5"/>
      <w:kern w:val="28"/>
      <w:sz w:val="52"/>
      <w:szCs w:val="56"/>
    </w:rPr>
  </w:style>
  <w:style w:type="character" w:customStyle="1" w:styleId="TitleChar">
    <w:name w:val="Title Char"/>
    <w:link w:val="Title"/>
    <w:uiPriority w:val="10"/>
    <w:rsid w:val="00511525"/>
    <w:rPr>
      <w:rFonts w:ascii="Cambria" w:eastAsia="Times New Roman" w:hAnsi="Cambria" w:cs="Guttman Adii"/>
      <w:color w:val="17365D"/>
      <w:spacing w:val="5"/>
      <w:kern w:val="28"/>
      <w:sz w:val="5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1525"/>
    <w:pPr>
      <w:numPr>
        <w:ilvl w:val="1"/>
      </w:numPr>
    </w:pPr>
    <w:rPr>
      <w:rFonts w:ascii="Cambria" w:eastAsia="Times New Roman" w:hAnsi="Cambria" w:cs="Guttman Adii"/>
      <w:i/>
      <w:color w:val="4F81BD"/>
      <w:spacing w:val="15"/>
      <w:sz w:val="24"/>
      <w:szCs w:val="28"/>
    </w:rPr>
  </w:style>
  <w:style w:type="character" w:customStyle="1" w:styleId="SubtitleChar">
    <w:name w:val="Subtitle Char"/>
    <w:link w:val="Subtitle"/>
    <w:uiPriority w:val="11"/>
    <w:rsid w:val="00511525"/>
    <w:rPr>
      <w:rFonts w:ascii="Cambria" w:eastAsia="Times New Roman" w:hAnsi="Cambria" w:cs="Guttman Adii"/>
      <w:i/>
      <w:color w:val="4F81BD"/>
      <w:spacing w:val="15"/>
      <w:sz w:val="24"/>
      <w:szCs w:val="28"/>
    </w:rPr>
  </w:style>
  <w:style w:type="character" w:customStyle="1" w:styleId="Heading1Char">
    <w:name w:val="Heading 1 Char"/>
    <w:link w:val="Heading1"/>
    <w:uiPriority w:val="9"/>
    <w:rsid w:val="00DD332C"/>
    <w:rPr>
      <w:rFonts w:ascii="Cambria" w:eastAsia="Times New Roman" w:hAnsi="Cambria" w:cs="Guttman Adii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DD332C"/>
    <w:rPr>
      <w:rFonts w:ascii="Cambria" w:eastAsia="Times New Roman" w:hAnsi="Cambria" w:cs="Guttman Adii"/>
      <w:b/>
      <w:bCs/>
      <w:color w:val="4F81BD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7574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B75740"/>
    <w:rPr>
      <w:rFonts w:cs="Tahoma"/>
    </w:rPr>
  </w:style>
  <w:style w:type="paragraph" w:styleId="Footer">
    <w:name w:val="footer"/>
    <w:basedOn w:val="Normal"/>
    <w:link w:val="FooterChar"/>
    <w:uiPriority w:val="99"/>
    <w:unhideWhenUsed/>
    <w:rsid w:val="00B7574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B75740"/>
    <w:rPr>
      <w:rFonts w:cs="Tahoma"/>
    </w:rPr>
  </w:style>
  <w:style w:type="table" w:styleId="TableGrid">
    <w:name w:val="Table Grid"/>
    <w:basedOn w:val="TableNormal"/>
    <w:uiPriority w:val="59"/>
    <w:rsid w:val="00B7574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75740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75740"/>
    <w:rPr>
      <w:rFonts w:ascii="Tahoma" w:hAnsi="Tahoma" w:cs="Tahoma"/>
      <w:sz w:val="16"/>
      <w:szCs w:val="16"/>
    </w:rPr>
  </w:style>
  <w:style w:type="numbering" w:customStyle="1" w:styleId="BGUList">
    <w:name w:val="BGU List"/>
    <w:uiPriority w:val="99"/>
    <w:rsid w:val="00B75740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B75740"/>
    <w:pPr>
      <w:ind w:left="720"/>
      <w:contextualSpacing/>
    </w:pPr>
  </w:style>
  <w:style w:type="character" w:styleId="Hyperlink">
    <w:name w:val="Hyperlink"/>
    <w:uiPriority w:val="99"/>
    <w:unhideWhenUsed/>
    <w:rsid w:val="00C5660B"/>
    <w:rPr>
      <w:color w:val="0000FF"/>
      <w:u w:val="single"/>
    </w:rPr>
  </w:style>
  <w:style w:type="table" w:styleId="LightGrid-Accent2">
    <w:name w:val="Light Grid Accent 2"/>
    <w:basedOn w:val="TableNormal"/>
    <w:uiPriority w:val="62"/>
    <w:rsid w:val="009C6D13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character" w:styleId="SubtleEmphasis">
    <w:name w:val="Subtle Emphasis"/>
    <w:uiPriority w:val="19"/>
    <w:qFormat/>
    <w:rsid w:val="0090327A"/>
    <w:rPr>
      <w:i/>
      <w:iCs/>
      <w:color w:val="808080"/>
    </w:rPr>
  </w:style>
  <w:style w:type="paragraph" w:styleId="NoSpacing">
    <w:name w:val="No Spacing"/>
    <w:uiPriority w:val="1"/>
    <w:qFormat/>
    <w:rsid w:val="000D33F0"/>
    <w:pPr>
      <w:bidi/>
      <w:jc w:val="both"/>
    </w:pPr>
    <w:rPr>
      <w:rFonts w:cs="Tahoma"/>
      <w:sz w:val="22"/>
      <w:szCs w:val="22"/>
    </w:rPr>
  </w:style>
  <w:style w:type="character" w:styleId="FollowedHyperlink">
    <w:name w:val="FollowedHyperlink"/>
    <w:uiPriority w:val="99"/>
    <w:semiHidden/>
    <w:unhideWhenUsed/>
    <w:rsid w:val="009215DA"/>
    <w:rPr>
      <w:color w:val="800080"/>
      <w:u w:val="single"/>
    </w:rPr>
  </w:style>
  <w:style w:type="character" w:customStyle="1" w:styleId="Heading3Char">
    <w:name w:val="Heading 3 Char"/>
    <w:link w:val="Heading3"/>
    <w:uiPriority w:val="9"/>
    <w:rsid w:val="009511AA"/>
    <w:rPr>
      <w:rFonts w:ascii="Cambria" w:eastAsia="Times New Roman" w:hAnsi="Cambria" w:cs="Guttman Adii"/>
      <w:b/>
      <w:bCs/>
      <w:color w:val="548DD4"/>
      <w:sz w:val="26"/>
      <w:szCs w:val="26"/>
    </w:rPr>
  </w:style>
  <w:style w:type="character" w:styleId="CommentReference">
    <w:name w:val="annotation reference"/>
    <w:uiPriority w:val="99"/>
    <w:semiHidden/>
    <w:unhideWhenUsed/>
    <w:rsid w:val="005A61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6118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5A6118"/>
    <w:rPr>
      <w:rFonts w:cs="Tahom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611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5A6118"/>
    <w:rPr>
      <w:rFonts w:cs="Tahoma"/>
      <w:b/>
      <w:bCs/>
    </w:rPr>
  </w:style>
  <w:style w:type="character" w:styleId="PlaceholderText">
    <w:name w:val="Placeholder Text"/>
    <w:basedOn w:val="DefaultParagraphFont"/>
    <w:uiPriority w:val="99"/>
    <w:semiHidden/>
    <w:rsid w:val="009F04DC"/>
    <w:rPr>
      <w:color w:val="808080"/>
    </w:rPr>
  </w:style>
  <w:style w:type="character" w:customStyle="1" w:styleId="SubtleEmphasis1">
    <w:name w:val="Subtle Emphasis1"/>
    <w:uiPriority w:val="19"/>
    <w:qFormat/>
    <w:rsid w:val="003017DE"/>
    <w:rPr>
      <w:i/>
      <w:iCs/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122FC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65C5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2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11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73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56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983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0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215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166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rustysurfboards.com/%20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Noam%20Nelke\Application%20Data\Microsoft\Templates\BGU%20No-Tit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1B79051868349741A28380899651563E" ma:contentTypeVersion="4" ma:contentTypeDescription="צור מסמך חדש." ma:contentTypeScope="" ma:versionID="08db86be266f2a66856cf38d6cf3df07">
  <xsd:schema xmlns:xsd="http://www.w3.org/2001/XMLSchema" xmlns:xs="http://www.w3.org/2001/XMLSchema" xmlns:p="http://schemas.microsoft.com/office/2006/metadata/properties" xmlns:ns3="fbe194a6-59ce-40c0-8dad-80fcebed6b0c" targetNamespace="http://schemas.microsoft.com/office/2006/metadata/properties" ma:root="true" ma:fieldsID="a166a5ad181739ed0141157758c8d210" ns3:_="">
    <xsd:import namespace="fbe194a6-59ce-40c0-8dad-80fcebed6b0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e194a6-59ce-40c0-8dad-80fcebed6b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6EBE32A-15B6-48E7-95B3-CBFB6660D5B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0016F1-0BEC-4841-95DB-9968CC45D84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E8A9081-1D9B-4A02-BF55-308939AD930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30CCF86-4E75-4457-9088-F27BB29459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e194a6-59ce-40c0-8dad-80fcebed6b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Settings\Noam Nelke\Application Data\Microsoft\Templates\BGU No-Title.dotx</Template>
  <TotalTime>38</TotalTime>
  <Pages>28</Pages>
  <Words>6416</Words>
  <Characters>36575</Characters>
  <Application>Microsoft Office Word</Application>
  <DocSecurity>0</DocSecurity>
  <Lines>304</Lines>
  <Paragraphs>85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42906</CharactersWithSpaces>
  <SharedDoc>false</SharedDoc>
  <HLinks>
    <vt:vector size="12" baseType="variant">
      <vt:variant>
        <vt:i4>5767244</vt:i4>
      </vt:variant>
      <vt:variant>
        <vt:i4>3</vt:i4>
      </vt:variant>
      <vt:variant>
        <vt:i4>0</vt:i4>
      </vt:variant>
      <vt:variant>
        <vt:i4>5</vt:i4>
      </vt:variant>
      <vt:variant>
        <vt:lpwstr>http://msdn.microsoft.com/en-us/library/aa258271.aspx</vt:lpwstr>
      </vt:variant>
      <vt:variant>
        <vt:lpwstr/>
      </vt:variant>
      <vt:variant>
        <vt:i4>3932275</vt:i4>
      </vt:variant>
      <vt:variant>
        <vt:i4>0</vt:i4>
      </vt:variant>
      <vt:variant>
        <vt:i4>0</vt:i4>
      </vt:variant>
      <vt:variant>
        <vt:i4>5</vt:i4>
      </vt:variant>
      <vt:variant>
        <vt:lpwstr>http://www.website.com/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Noam Nelke</dc:creator>
  <cp:lastModifiedBy>Shani Gueta</cp:lastModifiedBy>
  <cp:revision>4</cp:revision>
  <dcterms:created xsi:type="dcterms:W3CDTF">2021-12-12T17:33:00Z</dcterms:created>
  <dcterms:modified xsi:type="dcterms:W3CDTF">2025-10-16T09:00:00Z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0x0101001B79051868349741A28380899651563E</vt:lpwstr>
  </property>
</Properties>
</file>